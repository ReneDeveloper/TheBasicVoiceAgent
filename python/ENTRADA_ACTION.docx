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E721" w14:textId="77777777" w:rsidR="00DD2514" w:rsidRPr="00A860BD" w:rsidRDefault="00552BDB" w:rsidP="00553EC9">
      <w:pPr>
        <w:rPr>
          <w:lang w:val="en-US"/>
        </w:rPr>
      </w:pPr>
      <w:r w:rsidRPr="00A860BD">
        <w:rPr>
          <w:noProof/>
          <w:sz w:val="16"/>
          <w:lang w:val="en-US" w:eastAsia="es-UY"/>
        </w:rPr>
        <w:drawing>
          <wp:inline distT="0" distB="0" distL="0" distR="0" wp14:anchorId="74B9E7F0" wp14:editId="74B9E7F1">
            <wp:extent cx="3876675" cy="628650"/>
            <wp:effectExtent l="0" t="0" r="0" b="0"/>
            <wp:docPr id="1" name="Picture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722" w14:textId="77777777" w:rsidR="00553EC9" w:rsidRPr="00A860BD" w:rsidRDefault="00552BDB" w:rsidP="00553EC9">
      <w:pPr>
        <w:rPr>
          <w:lang w:val="en-US"/>
        </w:rPr>
      </w:pPr>
      <w:r w:rsidRPr="00A860BD">
        <w:rPr>
          <w:noProof/>
          <w:lang w:val="en-US" w:eastAsia="es-U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9E7F2" wp14:editId="74B9E7F3">
                <wp:simplePos x="0" y="0"/>
                <wp:positionH relativeFrom="column">
                  <wp:posOffset>6350</wp:posOffset>
                </wp:positionH>
                <wp:positionV relativeFrom="paragraph">
                  <wp:posOffset>317500</wp:posOffset>
                </wp:positionV>
                <wp:extent cx="6330950" cy="0"/>
                <wp:effectExtent l="0" t="0" r="0" b="0"/>
                <wp:wrapNone/>
                <wp:docPr id="2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9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Line 32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36" strokeweight="6pt" from=".5pt,25pt" to="499pt,25pt" w14:anchorId="726D1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"/>
            </w:pict>
          </mc:Fallback>
        </mc:AlternateContent>
      </w:r>
    </w:p>
    <w:p w14:paraId="74B9E723" w14:textId="325C2FA4" w:rsidR="00E23D38" w:rsidRPr="00A860BD" w:rsidRDefault="00894AD9" w:rsidP="007E10E3">
      <w:pPr>
        <w:pStyle w:val="DocumentSubject"/>
        <w:rPr>
          <w:lang w:val="en-US"/>
        </w:rPr>
      </w:pPr>
      <w:r w:rsidRPr="78433255">
        <w:rPr>
          <w:lang w:val="en-US"/>
        </w:rPr>
        <w:t xml:space="preserve">Action Plan: </w:t>
      </w:r>
      <w:proofErr w:type="spellStart"/>
      <w:r w:rsidR="009D6277">
        <w:rPr>
          <w:lang w:val="en-US"/>
        </w:rPr>
        <w:t>The</w:t>
      </w:r>
      <w:r w:rsidR="00072105">
        <w:rPr>
          <w:lang w:val="en-US"/>
        </w:rPr>
        <w:t>HackettAgent</w:t>
      </w:r>
      <w:proofErr w:type="spellEnd"/>
      <w:r w:rsidR="00072105">
        <w:rPr>
          <w:lang w:val="en-US"/>
        </w:rPr>
        <w:t xml:space="preserve"> </w:t>
      </w:r>
      <w:r w:rsidR="00A52F4C">
        <w:rPr>
          <w:lang w:val="en-US"/>
        </w:rPr>
        <w:t>MVP</w:t>
      </w:r>
    </w:p>
    <w:p w14:paraId="52D3BD27" w14:textId="016362E1" w:rsidR="78433255" w:rsidRDefault="00072105" w:rsidP="78433255">
      <w:pPr>
        <w:pStyle w:val="ProjectTitle"/>
        <w:tabs>
          <w:tab w:val="center" w:pos="4681"/>
        </w:tabs>
        <w:rPr>
          <w:lang w:val="en-US"/>
        </w:rPr>
      </w:pPr>
      <w:proofErr w:type="spellStart"/>
      <w:r>
        <w:rPr>
          <w:lang w:val="en-US"/>
        </w:rPr>
        <w:t>TheHackettAgent</w:t>
      </w:r>
      <w:proofErr w:type="spellEnd"/>
      <w:r w:rsidR="00FF58EC">
        <w:rPr>
          <w:lang w:val="en-US"/>
        </w:rPr>
        <w:t xml:space="preserve"> Project</w:t>
      </w:r>
      <w:r w:rsidR="00A52F4C">
        <w:rPr>
          <w:lang w:val="en-US"/>
        </w:rPr>
        <w:t xml:space="preserve"> </w:t>
      </w:r>
      <w:r w:rsidR="00A52F4C" w:rsidRPr="78433255">
        <w:rPr>
          <w:lang w:val="en-US"/>
        </w:rPr>
        <w:t>20</w:t>
      </w:r>
      <w:r w:rsidR="00A52F4C">
        <w:rPr>
          <w:lang w:val="en-US"/>
        </w:rPr>
        <w:t>22</w:t>
      </w:r>
    </w:p>
    <w:p w14:paraId="3CA70CBB" w14:textId="58DFEA84" w:rsidR="001A59C4" w:rsidRDefault="001A59C4" w:rsidP="001A59C4">
      <w:pPr>
        <w:pStyle w:val="ProjectTitle"/>
        <w:tabs>
          <w:tab w:val="center" w:pos="4681"/>
        </w:tabs>
        <w:rPr>
          <w:lang w:val="en-US"/>
        </w:rPr>
      </w:pPr>
      <w:r>
        <w:rPr>
          <w:lang w:val="en-US"/>
        </w:rPr>
        <w:t>Machine Report</w:t>
      </w:r>
    </w:p>
    <w:p w14:paraId="0AD5F786" w14:textId="6CBF8A67" w:rsidR="00AD6282" w:rsidRPr="00AD6282" w:rsidRDefault="00AD6282" w:rsidP="00AD6282">
      <w:pPr>
        <w:pStyle w:val="ProjectTitle"/>
        <w:tabs>
          <w:tab w:val="center" w:pos="4681"/>
        </w:tabs>
        <w:rPr>
          <w:sz w:val="36"/>
          <w:szCs w:val="36"/>
          <w:lang w:val="en-US"/>
        </w:rPr>
      </w:pPr>
      <w:r w:rsidRPr="00AD6282">
        <w:rPr>
          <w:sz w:val="36"/>
          <w:szCs w:val="36"/>
          <w:lang w:val="en-US"/>
        </w:rPr>
        <w:t xml:space="preserve">       Vulnerability Report</w:t>
      </w:r>
      <w:r>
        <w:rPr>
          <w:sz w:val="36"/>
          <w:szCs w:val="36"/>
          <w:lang w:val="en-US"/>
        </w:rPr>
        <w:t xml:space="preserve"> – PORTs - Connections</w:t>
      </w:r>
      <w:r w:rsidRPr="00AD6282">
        <w:rPr>
          <w:sz w:val="36"/>
          <w:szCs w:val="36"/>
          <w:lang w:val="en-US"/>
        </w:rPr>
        <w:t xml:space="preserve"> </w:t>
      </w:r>
    </w:p>
    <w:p w14:paraId="3408FA39" w14:textId="1DA13084" w:rsidR="00AD6282" w:rsidRPr="00AD6282" w:rsidRDefault="00AD6282" w:rsidP="00AD6282">
      <w:pPr>
        <w:pStyle w:val="ProjectTitle"/>
        <w:tabs>
          <w:tab w:val="center" w:pos="4681"/>
        </w:tabs>
        <w:rPr>
          <w:sz w:val="36"/>
          <w:szCs w:val="36"/>
          <w:lang w:val="en-US"/>
        </w:rPr>
      </w:pPr>
      <w:r w:rsidRPr="00AD6282">
        <w:rPr>
          <w:sz w:val="36"/>
          <w:szCs w:val="36"/>
          <w:lang w:val="en-US"/>
        </w:rPr>
        <w:t xml:space="preserve">       Vulnerability Report </w:t>
      </w:r>
      <w:r>
        <w:rPr>
          <w:sz w:val="36"/>
          <w:szCs w:val="36"/>
          <w:lang w:val="en-US"/>
        </w:rPr>
        <w:t xml:space="preserve">– </w:t>
      </w: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Common Scripts</w:t>
      </w:r>
    </w:p>
    <w:p w14:paraId="3B876B70" w14:textId="264C4F10" w:rsidR="00AD6282" w:rsidRPr="00AD6282" w:rsidRDefault="00AD6282" w:rsidP="00AD6282">
      <w:pPr>
        <w:pStyle w:val="ProjectTitle"/>
        <w:tabs>
          <w:tab w:val="center" w:pos="4681"/>
        </w:tabs>
        <w:rPr>
          <w:sz w:val="36"/>
          <w:szCs w:val="36"/>
          <w:lang w:val="en-US"/>
        </w:rPr>
      </w:pPr>
      <w:r w:rsidRPr="00AD6282">
        <w:rPr>
          <w:sz w:val="36"/>
          <w:szCs w:val="36"/>
          <w:lang w:val="en-US"/>
        </w:rPr>
        <w:t xml:space="preserve">       </w:t>
      </w:r>
      <w:r>
        <w:rPr>
          <w:sz w:val="36"/>
          <w:szCs w:val="36"/>
          <w:lang w:val="en-US"/>
        </w:rPr>
        <w:t>History</w:t>
      </w:r>
      <w:r w:rsidRPr="00AD6282">
        <w:rPr>
          <w:sz w:val="36"/>
          <w:szCs w:val="36"/>
          <w:lang w:val="en-US"/>
        </w:rPr>
        <w:t xml:space="preserve"> Report </w:t>
      </w:r>
      <w:r>
        <w:rPr>
          <w:sz w:val="36"/>
          <w:szCs w:val="36"/>
          <w:lang w:val="en-US"/>
        </w:rPr>
        <w:t>– SQL History by YEAR</w:t>
      </w:r>
    </w:p>
    <w:p w14:paraId="6D3D8F5F" w14:textId="6DB22320" w:rsidR="00D51C36" w:rsidRDefault="00D51C36" w:rsidP="007303A3">
      <w:pPr>
        <w:pStyle w:val="TitlePageName"/>
        <w:rPr>
          <w:lang w:val="en-US"/>
        </w:rPr>
      </w:pPr>
    </w:p>
    <w:p w14:paraId="65FA66F4" w14:textId="524C80DF" w:rsidR="00D51C36" w:rsidRDefault="00D51C36" w:rsidP="007303A3">
      <w:pPr>
        <w:pStyle w:val="TitlePageName"/>
        <w:rPr>
          <w:lang w:val="en-US"/>
        </w:rPr>
      </w:pPr>
    </w:p>
    <w:p w14:paraId="5BF8C9DF" w14:textId="599C8413" w:rsidR="00D51C36" w:rsidRDefault="00D51C36" w:rsidP="007303A3">
      <w:pPr>
        <w:pStyle w:val="TitlePageName"/>
        <w:rPr>
          <w:lang w:val="en-US"/>
        </w:rPr>
      </w:pPr>
    </w:p>
    <w:p w14:paraId="6483B8F2" w14:textId="77777777" w:rsidR="005A51DA" w:rsidRDefault="005A51DA" w:rsidP="007303A3">
      <w:pPr>
        <w:pStyle w:val="TitlePageName"/>
        <w:rPr>
          <w:lang w:val="en-US"/>
        </w:rPr>
      </w:pPr>
    </w:p>
    <w:p w14:paraId="3DE5417C" w14:textId="77777777" w:rsidR="005A51DA" w:rsidRDefault="005A51DA" w:rsidP="007303A3">
      <w:pPr>
        <w:pStyle w:val="TitlePageName"/>
        <w:rPr>
          <w:lang w:val="en-US"/>
        </w:rPr>
      </w:pPr>
    </w:p>
    <w:p w14:paraId="74B9E72C" w14:textId="77E328A1" w:rsidR="007303A3" w:rsidRPr="00A860BD" w:rsidRDefault="007303A3" w:rsidP="007303A3">
      <w:pPr>
        <w:pStyle w:val="TitlePageName"/>
        <w:rPr>
          <w:lang w:val="en-US"/>
        </w:rPr>
      </w:pPr>
      <w:r w:rsidRPr="00A860BD">
        <w:rPr>
          <w:lang w:val="en-US"/>
        </w:rPr>
        <w:t>Prepared by</w:t>
      </w:r>
    </w:p>
    <w:p w14:paraId="74B9E72D" w14:textId="48BF5BCF" w:rsidR="007303A3" w:rsidRPr="00A860BD" w:rsidRDefault="00745A32" w:rsidP="007303A3">
      <w:pPr>
        <w:pStyle w:val="TitlePageName"/>
        <w:rPr>
          <w:lang w:val="en-US"/>
        </w:rPr>
      </w:pPr>
      <w:r w:rsidRPr="16D1AF33">
        <w:rPr>
          <w:lang w:val="en-US"/>
        </w:rPr>
        <w:t>René Silva</w:t>
      </w:r>
    </w:p>
    <w:p w14:paraId="74B9E72E" w14:textId="77777777" w:rsidR="007303A3" w:rsidRPr="00A860BD" w:rsidRDefault="007303A3" w:rsidP="007303A3">
      <w:pPr>
        <w:pStyle w:val="TitlePageName"/>
        <w:rPr>
          <w:b/>
          <w:lang w:val="en-US"/>
        </w:rPr>
      </w:pPr>
      <w:r w:rsidRPr="00A860BD">
        <w:rPr>
          <w:lang w:val="en-US"/>
        </w:rPr>
        <w:t>The Hackett Group</w:t>
      </w:r>
    </w:p>
    <w:p w14:paraId="22F6A6A9" w14:textId="06601AED" w:rsidR="00A52F4C" w:rsidRDefault="00532FAB" w:rsidP="00A52F4C">
      <w:pPr>
        <w:pStyle w:val="TitlePageName"/>
        <w:rPr>
          <w:lang w:val="en-US"/>
        </w:rPr>
      </w:pPr>
      <w:r w:rsidRPr="00A860BD">
        <w:rPr>
          <w:lang w:val="en-US"/>
        </w:rPr>
        <w:t>Date</w:t>
      </w:r>
      <w:r w:rsidR="003313F0" w:rsidRPr="00A860BD">
        <w:rPr>
          <w:lang w:val="en-US"/>
        </w:rPr>
        <w:t xml:space="preserve">: </w:t>
      </w:r>
      <w:r w:rsidR="00ED7610">
        <w:rPr>
          <w:lang w:val="en-US"/>
        </w:rPr>
        <w:t>June</w:t>
      </w:r>
      <w:r w:rsidR="00267117">
        <w:rPr>
          <w:lang w:val="en-US"/>
        </w:rPr>
        <w:t xml:space="preserve"> </w:t>
      </w:r>
      <w:r w:rsidR="000029AD">
        <w:rPr>
          <w:lang w:val="en-US"/>
        </w:rPr>
        <w:t>20</w:t>
      </w:r>
      <w:r w:rsidR="00DE2306">
        <w:rPr>
          <w:lang w:val="en-US"/>
        </w:rPr>
        <w:t>2</w:t>
      </w:r>
      <w:r w:rsidR="00486AF2">
        <w:rPr>
          <w:lang w:val="en-US"/>
        </w:rPr>
        <w:t>2</w:t>
      </w:r>
    </w:p>
    <w:p w14:paraId="603F760F" w14:textId="77777777" w:rsidR="00BA3683" w:rsidRPr="00A860BD" w:rsidRDefault="00BA3683" w:rsidP="002F5621">
      <w:pPr>
        <w:pStyle w:val="TitlePageName"/>
        <w:rPr>
          <w:b/>
          <w:lang w:val="en-US"/>
        </w:rPr>
      </w:pPr>
    </w:p>
    <w:p w14:paraId="74B9E736" w14:textId="77777777" w:rsidR="00014DC2" w:rsidRPr="00A860BD" w:rsidRDefault="00894AD9" w:rsidP="008C473D">
      <w:pPr>
        <w:pStyle w:val="NormalHeading"/>
        <w:rPr>
          <w:noProof w:val="0"/>
        </w:rPr>
      </w:pPr>
      <w:bookmarkStart w:id="0" w:name="_Toc125437317"/>
      <w:bookmarkStart w:id="1" w:name="_Toc45419679"/>
      <w:r w:rsidRPr="00A860BD">
        <w:rPr>
          <w:noProof w:val="0"/>
        </w:rPr>
        <w:br w:type="page"/>
      </w:r>
      <w:r w:rsidR="00014DC2" w:rsidRPr="00A860BD">
        <w:rPr>
          <w:noProof w:val="0"/>
        </w:rPr>
        <w:lastRenderedPageBreak/>
        <w:t>Table of Contents</w:t>
      </w:r>
      <w:bookmarkEnd w:id="0"/>
    </w:p>
    <w:p w14:paraId="766AE569" w14:textId="495C7560" w:rsidR="00F02347" w:rsidRDefault="00817186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2"/>
          <w:lang w:val="es-419" w:eastAsia="es-419"/>
        </w:rPr>
      </w:pPr>
      <w:r w:rsidRPr="00A860BD">
        <w:rPr>
          <w:lang w:val="en-US"/>
        </w:rPr>
        <w:fldChar w:fldCharType="begin"/>
      </w:r>
      <w:r w:rsidRPr="00A860BD">
        <w:rPr>
          <w:lang w:val="en-US"/>
        </w:rPr>
        <w:instrText xml:space="preserve"> TOC \o "1-4" \h \z \u </w:instrText>
      </w:r>
      <w:r w:rsidRPr="00A860BD">
        <w:rPr>
          <w:lang w:val="en-US"/>
        </w:rPr>
        <w:fldChar w:fldCharType="separate"/>
      </w:r>
      <w:hyperlink w:anchor="_Toc106790516" w:history="1">
        <w:r w:rsidR="00F02347" w:rsidRPr="00091901">
          <w:rPr>
            <w:rStyle w:val="Hipervnculo"/>
            <w:noProof/>
          </w:rPr>
          <w:t>1.</w:t>
        </w:r>
        <w:r w:rsidR="00F02347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Document Purpose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_Toc106790516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3</w:t>
        </w:r>
        <w:r w:rsidR="00F02347">
          <w:rPr>
            <w:noProof/>
            <w:webHidden/>
          </w:rPr>
          <w:fldChar w:fldCharType="end"/>
        </w:r>
      </w:hyperlink>
    </w:p>
    <w:p w14:paraId="7DEFE540" w14:textId="374D70D6" w:rsidR="00F02347" w:rsidRDefault="00000000">
      <w:pPr>
        <w:pStyle w:val="TDC2"/>
        <w:tabs>
          <w:tab w:val="left" w:pos="800"/>
        </w:tabs>
        <w:rPr>
          <w:rFonts w:asciiTheme="minorHAnsi" w:eastAsiaTheme="minorEastAsia" w:hAnsiTheme="minorHAnsi" w:cstheme="minorBidi"/>
          <w:noProof/>
          <w:szCs w:val="22"/>
          <w:lang w:val="es-419" w:eastAsia="es-419"/>
        </w:rPr>
      </w:pPr>
      <w:hyperlink w:anchor="_Toc106790517" w:history="1">
        <w:r w:rsidR="00F02347" w:rsidRPr="00091901">
          <w:rPr>
            <w:rStyle w:val="Hipervnculo"/>
            <w:noProof/>
          </w:rPr>
          <w:t>1.1.</w:t>
        </w:r>
        <w:r w:rsidR="00F02347">
          <w:rPr>
            <w:rFonts w:asciiTheme="minorHAnsi" w:eastAsiaTheme="minorEastAsia" w:hAnsiTheme="minorHAnsi" w:cstheme="minorBidi"/>
            <w:noProof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Version History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_Toc106790517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3</w:t>
        </w:r>
        <w:r w:rsidR="00F02347">
          <w:rPr>
            <w:noProof/>
            <w:webHidden/>
          </w:rPr>
          <w:fldChar w:fldCharType="end"/>
        </w:r>
      </w:hyperlink>
    </w:p>
    <w:p w14:paraId="773ACF0B" w14:textId="4AEA4A55" w:rsidR="00F0234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2"/>
          <w:lang w:val="es-419" w:eastAsia="es-419"/>
        </w:rPr>
      </w:pPr>
      <w:hyperlink w:anchor="_Toc106790518" w:history="1">
        <w:r w:rsidR="00F02347" w:rsidRPr="00091901">
          <w:rPr>
            <w:rStyle w:val="Hipervnculo"/>
            <w:noProof/>
          </w:rPr>
          <w:t>2.</w:t>
        </w:r>
        <w:r w:rsidR="00F02347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Communication Plan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_Toc106790518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4</w:t>
        </w:r>
        <w:r w:rsidR="00F02347">
          <w:rPr>
            <w:noProof/>
            <w:webHidden/>
          </w:rPr>
          <w:fldChar w:fldCharType="end"/>
        </w:r>
      </w:hyperlink>
    </w:p>
    <w:p w14:paraId="2625D082" w14:textId="21D79766" w:rsidR="00F02347" w:rsidRDefault="00000000">
      <w:pPr>
        <w:pStyle w:val="TDC2"/>
        <w:tabs>
          <w:tab w:val="left" w:pos="800"/>
        </w:tabs>
        <w:rPr>
          <w:rFonts w:asciiTheme="minorHAnsi" w:eastAsiaTheme="minorEastAsia" w:hAnsiTheme="minorHAnsi" w:cstheme="minorBidi"/>
          <w:noProof/>
          <w:szCs w:val="22"/>
          <w:lang w:val="es-419" w:eastAsia="es-419"/>
        </w:rPr>
      </w:pPr>
      <w:hyperlink w:anchor="_Toc106790519" w:history="1">
        <w:r w:rsidR="00F02347" w:rsidRPr="00091901">
          <w:rPr>
            <w:rStyle w:val="Hipervnculo"/>
            <w:noProof/>
          </w:rPr>
          <w:t>2.1.</w:t>
        </w:r>
        <w:r w:rsidR="00F02347">
          <w:rPr>
            <w:rFonts w:asciiTheme="minorHAnsi" w:eastAsiaTheme="minorEastAsia" w:hAnsiTheme="minorHAnsi" w:cstheme="minorBidi"/>
            <w:noProof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Communication Method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_Toc106790519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4</w:t>
        </w:r>
        <w:r w:rsidR="00F02347">
          <w:rPr>
            <w:noProof/>
            <w:webHidden/>
          </w:rPr>
          <w:fldChar w:fldCharType="end"/>
        </w:r>
      </w:hyperlink>
    </w:p>
    <w:p w14:paraId="13BCDA47" w14:textId="70A8A07C" w:rsidR="00F02347" w:rsidRDefault="00000000">
      <w:pPr>
        <w:pStyle w:val="TDC2"/>
        <w:tabs>
          <w:tab w:val="left" w:pos="800"/>
        </w:tabs>
        <w:rPr>
          <w:rFonts w:asciiTheme="minorHAnsi" w:eastAsiaTheme="minorEastAsia" w:hAnsiTheme="minorHAnsi" w:cstheme="minorBidi"/>
          <w:noProof/>
          <w:szCs w:val="22"/>
          <w:lang w:val="es-419" w:eastAsia="es-419"/>
        </w:rPr>
      </w:pPr>
      <w:hyperlink w:anchor="_Toc106790520" w:history="1">
        <w:r w:rsidR="00F02347" w:rsidRPr="00091901">
          <w:rPr>
            <w:rStyle w:val="Hipervnculo"/>
            <w:noProof/>
          </w:rPr>
          <w:t>2.2.</w:t>
        </w:r>
        <w:r w:rsidR="00F02347">
          <w:rPr>
            <w:rFonts w:asciiTheme="minorHAnsi" w:eastAsiaTheme="minorEastAsia" w:hAnsiTheme="minorHAnsi" w:cstheme="minorBidi"/>
            <w:noProof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Update Frequency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_Toc106790520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4</w:t>
        </w:r>
        <w:r w:rsidR="00F02347">
          <w:rPr>
            <w:noProof/>
            <w:webHidden/>
          </w:rPr>
          <w:fldChar w:fldCharType="end"/>
        </w:r>
      </w:hyperlink>
    </w:p>
    <w:p w14:paraId="4F0EA178" w14:textId="5EEC78B1" w:rsidR="00F0234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2"/>
          <w:lang w:val="es-419" w:eastAsia="es-419"/>
        </w:rPr>
      </w:pPr>
      <w:hyperlink w:anchor="_Toc106790521" w:history="1">
        <w:r w:rsidR="00F02347" w:rsidRPr="00091901">
          <w:rPr>
            <w:rStyle w:val="Hipervnculo"/>
            <w:noProof/>
          </w:rPr>
          <w:t>3.</w:t>
        </w:r>
        <w:r w:rsidR="00F02347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Pre-Requisites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_Toc106790521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5</w:t>
        </w:r>
        <w:r w:rsidR="00F02347">
          <w:rPr>
            <w:noProof/>
            <w:webHidden/>
          </w:rPr>
          <w:fldChar w:fldCharType="end"/>
        </w:r>
      </w:hyperlink>
    </w:p>
    <w:p w14:paraId="7F5563F6" w14:textId="4FB78CF4" w:rsidR="00F0234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2"/>
          <w:lang w:val="es-419" w:eastAsia="es-419"/>
        </w:rPr>
      </w:pPr>
      <w:hyperlink w:anchor="_Toc106790522" w:history="1">
        <w:r w:rsidR="00F02347" w:rsidRPr="00091901">
          <w:rPr>
            <w:rStyle w:val="Hipervnculo"/>
            <w:noProof/>
          </w:rPr>
          <w:t>4.</w:t>
        </w:r>
        <w:r w:rsidR="00F02347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Main Steps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_Toc106790522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7</w:t>
        </w:r>
        <w:r w:rsidR="00F02347">
          <w:rPr>
            <w:noProof/>
            <w:webHidden/>
          </w:rPr>
          <w:fldChar w:fldCharType="end"/>
        </w:r>
      </w:hyperlink>
    </w:p>
    <w:p w14:paraId="09E8DFBD" w14:textId="3CCA36B2" w:rsidR="00F0234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2"/>
          <w:lang w:val="es-419" w:eastAsia="es-419"/>
        </w:rPr>
      </w:pPr>
      <w:hyperlink w:anchor="_Toc106790523" w:history="1">
        <w:r w:rsidR="00F02347" w:rsidRPr="00091901">
          <w:rPr>
            <w:rStyle w:val="Hipervnculo"/>
            <w:noProof/>
          </w:rPr>
          <w:t>5.</w:t>
        </w:r>
        <w:r w:rsidR="00F02347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Validation Process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_Toc106790523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8</w:t>
        </w:r>
        <w:r w:rsidR="00F02347">
          <w:rPr>
            <w:noProof/>
            <w:webHidden/>
          </w:rPr>
          <w:fldChar w:fldCharType="end"/>
        </w:r>
      </w:hyperlink>
    </w:p>
    <w:p w14:paraId="45DC0371" w14:textId="1BDDD2FA" w:rsidR="00F0234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pacing w:val="0"/>
          <w:kern w:val="0"/>
          <w:szCs w:val="22"/>
          <w:lang w:val="es-419" w:eastAsia="es-419"/>
        </w:rPr>
      </w:pPr>
      <w:hyperlink w:anchor="_Toc106790524" w:history="1">
        <w:r w:rsidR="00F02347" w:rsidRPr="00091901">
          <w:rPr>
            <w:rStyle w:val="Hipervnculo"/>
            <w:noProof/>
          </w:rPr>
          <w:t>6.</w:t>
        </w:r>
        <w:r w:rsidR="00F02347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kern w:val="0"/>
            <w:szCs w:val="22"/>
            <w:lang w:val="es-419" w:eastAsia="es-419"/>
          </w:rPr>
          <w:tab/>
        </w:r>
        <w:r w:rsidR="00F02347" w:rsidRPr="00091901">
          <w:rPr>
            <w:rStyle w:val="Hipervnculo"/>
            <w:noProof/>
          </w:rPr>
          <w:t>Estimated Times</w:t>
        </w:r>
        <w:r w:rsidR="00F02347">
          <w:rPr>
            <w:noProof/>
            <w:webHidden/>
          </w:rPr>
          <w:tab/>
        </w:r>
        <w:r w:rsidR="00F02347">
          <w:rPr>
            <w:noProof/>
            <w:webHidden/>
          </w:rPr>
          <w:fldChar w:fldCharType="begin"/>
        </w:r>
        <w:r w:rsidR="00F02347">
          <w:rPr>
            <w:noProof/>
            <w:webHidden/>
          </w:rPr>
          <w:instrText xml:space="preserve"> PAGEREF _Toc106790524 \h </w:instrText>
        </w:r>
        <w:r w:rsidR="00F02347">
          <w:rPr>
            <w:noProof/>
            <w:webHidden/>
          </w:rPr>
        </w:r>
        <w:r w:rsidR="00F02347">
          <w:rPr>
            <w:noProof/>
            <w:webHidden/>
          </w:rPr>
          <w:fldChar w:fldCharType="separate"/>
        </w:r>
        <w:r w:rsidR="00F02347">
          <w:rPr>
            <w:noProof/>
            <w:webHidden/>
          </w:rPr>
          <w:t>9</w:t>
        </w:r>
        <w:r w:rsidR="00F02347">
          <w:rPr>
            <w:noProof/>
            <w:webHidden/>
          </w:rPr>
          <w:fldChar w:fldCharType="end"/>
        </w:r>
      </w:hyperlink>
    </w:p>
    <w:p w14:paraId="74B9E744" w14:textId="247CDF38" w:rsidR="00FA1630" w:rsidRPr="00A860BD" w:rsidRDefault="00817186" w:rsidP="00EA7362">
      <w:pPr>
        <w:pStyle w:val="Ttulo1"/>
      </w:pPr>
      <w:r w:rsidRPr="00A860BD">
        <w:rPr>
          <w:kern w:val="20"/>
        </w:rPr>
        <w:lastRenderedPageBreak/>
        <w:fldChar w:fldCharType="end"/>
      </w:r>
      <w:bookmarkStart w:id="2" w:name="_Toc106790516"/>
      <w:bookmarkEnd w:id="1"/>
      <w:r w:rsidR="005B3A49" w:rsidRPr="00A860BD">
        <w:t>Document Purpose</w:t>
      </w:r>
      <w:bookmarkEnd w:id="2"/>
    </w:p>
    <w:p w14:paraId="57CF6117" w14:textId="3A3812F5" w:rsidR="00616274" w:rsidRPr="00A860BD" w:rsidRDefault="00524C59" w:rsidP="78433255">
      <w:pPr>
        <w:rPr>
          <w:lang w:val="en-US"/>
        </w:rPr>
      </w:pPr>
      <w:r w:rsidRPr="78433255">
        <w:rPr>
          <w:lang w:val="en-US"/>
        </w:rPr>
        <w:t>The</w:t>
      </w:r>
      <w:r w:rsidR="00FC2456" w:rsidRPr="78433255">
        <w:rPr>
          <w:lang w:val="en-US"/>
        </w:rPr>
        <w:t xml:space="preserve"> main </w:t>
      </w:r>
      <w:r w:rsidRPr="78433255">
        <w:rPr>
          <w:lang w:val="en-US"/>
        </w:rPr>
        <w:t xml:space="preserve">purpose of this document is to provide </w:t>
      </w:r>
      <w:r w:rsidR="003313F0" w:rsidRPr="78433255">
        <w:rPr>
          <w:lang w:val="en-US"/>
        </w:rPr>
        <w:t>a</w:t>
      </w:r>
      <w:r w:rsidR="003D18D8" w:rsidRPr="78433255">
        <w:rPr>
          <w:lang w:val="en-US"/>
        </w:rPr>
        <w:t xml:space="preserve">ll the steps required to perform the </w:t>
      </w:r>
      <w:r w:rsidR="003313F0" w:rsidRPr="78433255">
        <w:rPr>
          <w:lang w:val="en-US"/>
        </w:rPr>
        <w:t xml:space="preserve">following </w:t>
      </w:r>
      <w:r w:rsidR="00560392" w:rsidRPr="78433255">
        <w:rPr>
          <w:lang w:val="en-US"/>
        </w:rPr>
        <w:t>activity</w:t>
      </w:r>
      <w:r w:rsidR="003D18D8" w:rsidRPr="78433255">
        <w:rPr>
          <w:lang w:val="en-US"/>
        </w:rPr>
        <w:t xml:space="preserve">: </w:t>
      </w:r>
    </w:p>
    <w:p w14:paraId="5D63314B" w14:textId="4278579E" w:rsidR="00ED7610" w:rsidRDefault="00ED7610" w:rsidP="78433255">
      <w:pPr>
        <w:rPr>
          <w:lang w:val="en-US"/>
        </w:rPr>
      </w:pPr>
      <w:r>
        <w:rPr>
          <w:lang w:val="en-US"/>
        </w:rPr>
        <w:t>Automated Vulnerability Report</w:t>
      </w:r>
    </w:p>
    <w:p w14:paraId="74B9E745" w14:textId="632D5B45" w:rsidR="00616274" w:rsidRPr="00A860BD" w:rsidRDefault="002E3C5B" w:rsidP="78433255">
      <w:pPr>
        <w:rPr>
          <w:lang w:val="en-US"/>
        </w:rPr>
      </w:pPr>
      <w:r w:rsidRPr="78433255">
        <w:rPr>
          <w:lang w:val="en-US"/>
        </w:rPr>
        <w:t xml:space="preserve">and the </w:t>
      </w:r>
      <w:r w:rsidR="000D3B4C" w:rsidRPr="78433255">
        <w:rPr>
          <w:lang w:val="en-US"/>
        </w:rPr>
        <w:t>environment</w:t>
      </w:r>
      <w:r w:rsidR="00ED7610">
        <w:rPr>
          <w:lang w:val="en-US"/>
        </w:rPr>
        <w:t>s</w:t>
      </w:r>
      <w:r w:rsidR="000D3B4C" w:rsidRPr="78433255">
        <w:rPr>
          <w:lang w:val="en-US"/>
        </w:rPr>
        <w:t xml:space="preserve"> related</w:t>
      </w:r>
      <w:r w:rsidR="00ED7610">
        <w:rPr>
          <w:lang w:val="en-US"/>
        </w:rPr>
        <w:t xml:space="preserve"> activities</w:t>
      </w:r>
      <w:r w:rsidR="000D3B4C" w:rsidRPr="78433255">
        <w:rPr>
          <w:lang w:val="en-US"/>
        </w:rPr>
        <w:t>.</w:t>
      </w:r>
    </w:p>
    <w:p w14:paraId="74B9E746" w14:textId="1D749FAB" w:rsidR="00616274" w:rsidRPr="00A860BD" w:rsidRDefault="00616274" w:rsidP="78433255">
      <w:pPr>
        <w:rPr>
          <w:lang w:val="en-US"/>
        </w:rPr>
      </w:pPr>
      <w:r w:rsidRPr="78433255">
        <w:rPr>
          <w:lang w:val="en-US"/>
        </w:rPr>
        <w:t>This activity is included in ticket</w:t>
      </w:r>
      <w:r w:rsidR="00524A78" w:rsidRPr="78433255">
        <w:rPr>
          <w:lang w:val="en-US"/>
        </w:rPr>
        <w:t>s</w:t>
      </w:r>
      <w:r w:rsidRPr="78433255">
        <w:rPr>
          <w:lang w:val="en-US"/>
        </w:rPr>
        <w:t xml:space="preserve"> </w:t>
      </w:r>
      <w:r w:rsidR="00D966A2" w:rsidRPr="78433255">
        <w:rPr>
          <w:lang w:val="en-US"/>
        </w:rPr>
        <w:t>#</w:t>
      </w:r>
      <w:r w:rsidR="00120BC4">
        <w:t xml:space="preserve"> </w:t>
      </w:r>
      <w:r w:rsidR="00D01FC3" w:rsidRPr="00DE2A8B">
        <w:rPr>
          <w:lang w:val="en-US"/>
        </w:rPr>
        <w:t>CS0015</w:t>
      </w:r>
      <w:r w:rsidR="00ED7610">
        <w:rPr>
          <w:lang w:val="en-US"/>
        </w:rPr>
        <w:t>XXX</w:t>
      </w:r>
      <w:r w:rsidR="00D01FC3" w:rsidRPr="00DE2A8B">
        <w:rPr>
          <w:lang w:val="en-US"/>
        </w:rPr>
        <w:t xml:space="preserve"> </w:t>
      </w:r>
      <w:r w:rsidRPr="78433255">
        <w:rPr>
          <w:lang w:val="en-US"/>
        </w:rPr>
        <w:t xml:space="preserve">of the </w:t>
      </w:r>
      <w:r w:rsidR="005105BA" w:rsidRPr="78433255">
        <w:rPr>
          <w:lang w:val="en-US"/>
        </w:rPr>
        <w:t>D</w:t>
      </w:r>
      <w:r w:rsidRPr="78433255">
        <w:rPr>
          <w:lang w:val="en-US"/>
        </w:rPr>
        <w:t xml:space="preserve">MS </w:t>
      </w:r>
      <w:r w:rsidR="008A33A0">
        <w:rPr>
          <w:lang w:val="en-US"/>
        </w:rPr>
        <w:t>ServiceNow.</w:t>
      </w:r>
    </w:p>
    <w:p w14:paraId="5A1611FA" w14:textId="744FFA85" w:rsidR="78433255" w:rsidRDefault="78433255" w:rsidP="78433255">
      <w:pPr>
        <w:rPr>
          <w:szCs w:val="22"/>
          <w:lang w:val="en-US"/>
        </w:rPr>
      </w:pPr>
      <w:r w:rsidRPr="78433255">
        <w:rPr>
          <w:szCs w:val="22"/>
          <w:lang w:val="en-US"/>
        </w:rPr>
        <w:t xml:space="preserve">LINK: </w:t>
      </w:r>
      <w:hyperlink r:id="rId13" w:history="1">
        <w:r w:rsidR="00ED7610" w:rsidRPr="003376EA">
          <w:rPr>
            <w:rStyle w:val="Hipervnculo"/>
            <w:szCs w:val="22"/>
            <w:lang w:val="en-US"/>
          </w:rPr>
          <w:t>https://thehackettgroup.service-now.com/</w:t>
        </w:r>
      </w:hyperlink>
      <w:r w:rsidR="00ED7610">
        <w:rPr>
          <w:rStyle w:val="Hipervnculo"/>
          <w:szCs w:val="22"/>
          <w:lang w:val="en-US"/>
        </w:rPr>
        <w:t>XXXXXXXXXXXXXXX</w:t>
      </w:r>
    </w:p>
    <w:p w14:paraId="74B9E747" w14:textId="77777777" w:rsidR="00243C81" w:rsidRPr="00A860BD" w:rsidRDefault="004A5688" w:rsidP="00243C81">
      <w:pPr>
        <w:rPr>
          <w:lang w:val="en-US"/>
        </w:rPr>
      </w:pPr>
      <w:r w:rsidRPr="00A860BD">
        <w:rPr>
          <w:lang w:val="en-US"/>
        </w:rPr>
        <w:t>The below sections will be included</w:t>
      </w:r>
      <w:r w:rsidR="00243C81" w:rsidRPr="00A860BD">
        <w:rPr>
          <w:lang w:val="en-US"/>
        </w:rPr>
        <w:t xml:space="preserve"> with the corresponding details to accomplish the objectives</w:t>
      </w:r>
      <w:r w:rsidRPr="00A860BD">
        <w:rPr>
          <w:lang w:val="en-US"/>
        </w:rPr>
        <w:t xml:space="preserve"> that</w:t>
      </w:r>
      <w:r w:rsidR="00243C81" w:rsidRPr="00A860BD">
        <w:rPr>
          <w:lang w:val="en-US"/>
        </w:rPr>
        <w:t xml:space="preserve"> were planned.</w:t>
      </w:r>
    </w:p>
    <w:p w14:paraId="74B9E74E" w14:textId="16C2DFDD" w:rsidR="001D76DF" w:rsidRPr="00A860BD" w:rsidRDefault="001D76DF" w:rsidP="00EA7362">
      <w:pPr>
        <w:pStyle w:val="Ttulo2"/>
      </w:pPr>
      <w:bookmarkStart w:id="3" w:name="_Toc392512608"/>
      <w:bookmarkStart w:id="4" w:name="_Toc402306862"/>
      <w:bookmarkStart w:id="5" w:name="_Toc106790517"/>
      <w:r w:rsidRPr="00A860BD">
        <w:t>Version History</w:t>
      </w:r>
      <w:bookmarkEnd w:id="3"/>
      <w:bookmarkEnd w:id="4"/>
      <w:bookmarkEnd w:id="5"/>
    </w:p>
    <w:p w14:paraId="4D12CDCB" w14:textId="77777777" w:rsidR="007E3D8F" w:rsidRPr="00A860BD" w:rsidRDefault="007E3D8F" w:rsidP="007E3D8F">
      <w:pPr>
        <w:pStyle w:val="Textoindependiente"/>
        <w:spacing w:before="0"/>
        <w:rPr>
          <w:lang w:val="en-US"/>
        </w:rPr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94"/>
        <w:gridCol w:w="4879"/>
        <w:gridCol w:w="2661"/>
      </w:tblGrid>
      <w:tr w:rsidR="006609EE" w:rsidRPr="00A860BD" w14:paraId="74B9E753" w14:textId="77777777" w:rsidTr="78433255">
        <w:tc>
          <w:tcPr>
            <w:tcW w:w="1694" w:type="dxa"/>
            <w:shd w:val="clear" w:color="auto" w:fill="003366"/>
          </w:tcPr>
          <w:p w14:paraId="74B9E750" w14:textId="77777777" w:rsidR="006609EE" w:rsidRPr="00A860BD" w:rsidRDefault="006609EE" w:rsidP="0068774D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A860BD">
              <w:rPr>
                <w:b/>
                <w:i/>
                <w:color w:val="FFFFFF"/>
                <w:sz w:val="20"/>
                <w:lang w:val="en-US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74B9E751" w14:textId="77777777" w:rsidR="006609EE" w:rsidRPr="00A860BD" w:rsidRDefault="006609EE" w:rsidP="0068774D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A860BD">
              <w:rPr>
                <w:b/>
                <w:i/>
                <w:color w:val="FFFFFF"/>
                <w:sz w:val="20"/>
                <w:lang w:val="en-US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74B9E752" w14:textId="77777777" w:rsidR="006609EE" w:rsidRPr="00A860BD" w:rsidRDefault="006609EE" w:rsidP="0068774D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A860BD">
              <w:rPr>
                <w:b/>
                <w:i/>
                <w:color w:val="FFFFFF"/>
                <w:sz w:val="20"/>
                <w:lang w:val="en-US"/>
              </w:rPr>
              <w:t>Author</w:t>
            </w:r>
          </w:p>
        </w:tc>
      </w:tr>
      <w:tr w:rsidR="006609EE" w:rsidRPr="00A860BD" w14:paraId="74B9E757" w14:textId="77777777" w:rsidTr="78433255">
        <w:tc>
          <w:tcPr>
            <w:tcW w:w="1694" w:type="dxa"/>
            <w:shd w:val="clear" w:color="auto" w:fill="E6E6E6"/>
            <w:vAlign w:val="center"/>
          </w:tcPr>
          <w:p w14:paraId="74B9E754" w14:textId="1838CF12" w:rsidR="006609EE" w:rsidRPr="00A860BD" w:rsidRDefault="00ED7610" w:rsidP="78433255">
            <w:pPr>
              <w:spacing w:before="0" w:after="100" w:afterAutospacing="1" w:line="240" w:lineRule="auto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01</w:t>
            </w:r>
            <w:r w:rsidR="0A099724" w:rsidRPr="78433255">
              <w:rPr>
                <w:b/>
                <w:bCs/>
                <w:sz w:val="20"/>
                <w:lang w:val="en-US"/>
              </w:rPr>
              <w:t>/</w:t>
            </w:r>
            <w:r w:rsidR="00605699" w:rsidRPr="7843325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6</w:t>
            </w:r>
            <w:r w:rsidR="6F19FD85" w:rsidRPr="78433255">
              <w:rPr>
                <w:b/>
                <w:bCs/>
                <w:sz w:val="20"/>
                <w:lang w:val="en-US"/>
              </w:rPr>
              <w:t>/</w:t>
            </w:r>
            <w:r w:rsidR="0A099724" w:rsidRPr="78433255">
              <w:rPr>
                <w:b/>
                <w:bCs/>
                <w:sz w:val="20"/>
                <w:lang w:val="en-US"/>
              </w:rPr>
              <w:t>2022</w:t>
            </w:r>
          </w:p>
        </w:tc>
        <w:tc>
          <w:tcPr>
            <w:tcW w:w="4879" w:type="dxa"/>
          </w:tcPr>
          <w:p w14:paraId="18DC36E4" w14:textId="378256FC" w:rsidR="006609EE" w:rsidRPr="00A860BD" w:rsidRDefault="7934D92D" w:rsidP="78433255">
            <w:pPr>
              <w:spacing w:before="100" w:beforeAutospacing="1" w:after="100" w:afterAutospacing="1" w:line="240" w:lineRule="auto"/>
              <w:jc w:val="center"/>
              <w:rPr>
                <w:sz w:val="20"/>
                <w:lang w:val="en-US"/>
              </w:rPr>
            </w:pPr>
            <w:r w:rsidRPr="78433255">
              <w:rPr>
                <w:sz w:val="20"/>
                <w:lang w:val="en-US"/>
              </w:rPr>
              <w:t xml:space="preserve">Document creation </w:t>
            </w:r>
          </w:p>
          <w:p w14:paraId="74B9E755" w14:textId="458691DA" w:rsidR="006609EE" w:rsidRPr="00A860BD" w:rsidRDefault="006609EE" w:rsidP="78433255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74B9E756" w14:textId="21896839" w:rsidR="00111ABE" w:rsidRPr="00A860BD" w:rsidRDefault="00605699" w:rsidP="16D1AF33">
            <w:pPr>
              <w:spacing w:before="100" w:beforeAutospacing="1" w:after="100" w:afterAutospacing="1" w:line="240" w:lineRule="auto"/>
              <w:jc w:val="center"/>
              <w:rPr>
                <w:sz w:val="20"/>
                <w:lang w:val="en-US"/>
              </w:rPr>
            </w:pPr>
            <w:r w:rsidRPr="16D1AF33">
              <w:rPr>
                <w:sz w:val="20"/>
                <w:lang w:val="en-US"/>
              </w:rPr>
              <w:t>René Silva</w:t>
            </w:r>
          </w:p>
        </w:tc>
      </w:tr>
      <w:tr w:rsidR="00FE39E8" w:rsidRPr="00A860BD" w14:paraId="15C27486" w14:textId="77777777" w:rsidTr="78433255">
        <w:tc>
          <w:tcPr>
            <w:tcW w:w="1694" w:type="dxa"/>
            <w:shd w:val="clear" w:color="auto" w:fill="E6E6E6"/>
            <w:vAlign w:val="center"/>
          </w:tcPr>
          <w:p w14:paraId="0F038EBC" w14:textId="713D7B6D" w:rsidR="00FE39E8" w:rsidRPr="00A860BD" w:rsidRDefault="00ED7610" w:rsidP="78433255">
            <w:pPr>
              <w:spacing w:before="0" w:after="100" w:afterAutospacing="1" w:line="240" w:lineRule="auto"/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xx</w:t>
            </w:r>
            <w:r w:rsidR="35F35AD9" w:rsidRPr="78433255">
              <w:rPr>
                <w:b/>
                <w:bCs/>
                <w:sz w:val="20"/>
                <w:lang w:val="en-US"/>
              </w:rPr>
              <w:t>/</w:t>
            </w:r>
            <w:r w:rsidR="00486AF2" w:rsidRPr="78433255">
              <w:rPr>
                <w:b/>
                <w:bCs/>
                <w:sz w:val="20"/>
                <w:lang w:val="en-US"/>
              </w:rPr>
              <w:t>0</w:t>
            </w:r>
            <w:r>
              <w:rPr>
                <w:b/>
                <w:bCs/>
                <w:sz w:val="20"/>
                <w:lang w:val="en-US"/>
              </w:rPr>
              <w:t>6</w:t>
            </w:r>
            <w:r w:rsidR="35F35AD9" w:rsidRPr="78433255">
              <w:rPr>
                <w:b/>
                <w:bCs/>
                <w:sz w:val="20"/>
                <w:lang w:val="en-US"/>
              </w:rPr>
              <w:t>/202</w:t>
            </w:r>
            <w:r w:rsidR="00A22875" w:rsidRPr="78433255"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4879" w:type="dxa"/>
          </w:tcPr>
          <w:p w14:paraId="16876F7B" w14:textId="2CAF1F76" w:rsidR="00FE39E8" w:rsidRPr="00A860BD" w:rsidRDefault="006D27A4" w:rsidP="00662D1E">
            <w:pPr>
              <w:spacing w:before="100" w:beforeAutospacing="1" w:after="100" w:afterAutospacing="1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64CC8977" w14:textId="7134BA29" w:rsidR="00FE39E8" w:rsidRPr="00A860BD" w:rsidRDefault="00ED7610" w:rsidP="00361896">
            <w:pPr>
              <w:spacing w:before="100" w:beforeAutospacing="1" w:after="100" w:afterAutospacing="1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8A33A0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xxx</w:t>
            </w:r>
            <w:proofErr w:type="spellEnd"/>
          </w:p>
        </w:tc>
      </w:tr>
      <w:tr w:rsidR="00601F9B" w:rsidRPr="00A860BD" w14:paraId="0A2BD149" w14:textId="77777777" w:rsidTr="78433255">
        <w:tc>
          <w:tcPr>
            <w:tcW w:w="1694" w:type="dxa"/>
            <w:shd w:val="clear" w:color="auto" w:fill="E6E6E6"/>
            <w:vAlign w:val="center"/>
          </w:tcPr>
          <w:p w14:paraId="1862EA49" w14:textId="77777777" w:rsidR="00601F9B" w:rsidRDefault="00601F9B" w:rsidP="00662D1E">
            <w:pPr>
              <w:spacing w:before="0" w:after="100" w:afterAutospacing="1" w:line="240" w:lineRule="auto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879" w:type="dxa"/>
          </w:tcPr>
          <w:p w14:paraId="25C2AE17" w14:textId="77777777" w:rsidR="00601F9B" w:rsidRDefault="00601F9B" w:rsidP="00662D1E">
            <w:pPr>
              <w:spacing w:before="100" w:beforeAutospacing="1" w:after="100" w:afterAutospacing="1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661" w:type="dxa"/>
            <w:vAlign w:val="center"/>
          </w:tcPr>
          <w:p w14:paraId="389D6B58" w14:textId="77777777" w:rsidR="00601F9B" w:rsidRDefault="00601F9B" w:rsidP="00FE39E8">
            <w:pPr>
              <w:spacing w:before="100" w:beforeAutospacing="1" w:after="100" w:afterAutospacing="1" w:line="240" w:lineRule="auto"/>
              <w:jc w:val="center"/>
              <w:rPr>
                <w:sz w:val="20"/>
                <w:lang w:val="en-US"/>
              </w:rPr>
            </w:pPr>
          </w:p>
        </w:tc>
      </w:tr>
    </w:tbl>
    <w:p w14:paraId="2481EECB" w14:textId="43A2FEA4" w:rsidR="002F40BF" w:rsidRPr="00A860BD" w:rsidRDefault="002F40BF" w:rsidP="002F40BF">
      <w:pPr>
        <w:pStyle w:val="Ttulo1"/>
      </w:pPr>
      <w:bookmarkStart w:id="6" w:name="_Toc106790518"/>
      <w:bookmarkStart w:id="7" w:name="_Toc4676979"/>
      <w:r w:rsidRPr="00A860BD">
        <w:lastRenderedPageBreak/>
        <w:t>Communication Plan</w:t>
      </w:r>
      <w:bookmarkEnd w:id="6"/>
    </w:p>
    <w:p w14:paraId="27B2B24C" w14:textId="77777777" w:rsidR="002F40BF" w:rsidRPr="00A860BD" w:rsidRDefault="002F40BF" w:rsidP="002F40BF">
      <w:pPr>
        <w:pStyle w:val="Ttulo2"/>
      </w:pPr>
      <w:bookmarkStart w:id="8" w:name="_Toc106790519"/>
      <w:r w:rsidRPr="00A860BD">
        <w:t>Communication Method</w:t>
      </w:r>
      <w:bookmarkEnd w:id="8"/>
    </w:p>
    <w:p w14:paraId="0D6ECB34" w14:textId="77777777" w:rsidR="002F40BF" w:rsidRPr="00A860BD" w:rsidRDefault="002F40BF" w:rsidP="002F40BF">
      <w:pPr>
        <w:rPr>
          <w:lang w:val="en-US"/>
        </w:rPr>
      </w:pPr>
      <w:r w:rsidRPr="00A860BD">
        <w:rPr>
          <w:lang w:val="en-US"/>
        </w:rPr>
        <w:t xml:space="preserve">All communications during the execution of the Action Plan will be sent through </w:t>
      </w:r>
      <w:r w:rsidRPr="00A860BD">
        <w:rPr>
          <w:szCs w:val="22"/>
          <w:lang w:val="en-US"/>
        </w:rPr>
        <w:t>ticket #</w:t>
      </w:r>
      <w:r w:rsidRPr="00120BC4">
        <w:t xml:space="preserve"> </w:t>
      </w:r>
      <w:r w:rsidRPr="00BB749B">
        <w:t>CS0015</w:t>
      </w:r>
      <w:r>
        <w:t>XXX</w:t>
      </w:r>
      <w:r w:rsidRPr="00566FC3">
        <w:rPr>
          <w:b/>
          <w:bCs/>
          <w:szCs w:val="22"/>
          <w:lang w:val="en-US"/>
        </w:rPr>
        <w:t xml:space="preserve"> </w:t>
      </w:r>
      <w:r w:rsidRPr="00A860BD">
        <w:rPr>
          <w:szCs w:val="22"/>
          <w:lang w:val="en-US"/>
        </w:rPr>
        <w:t xml:space="preserve">of the </w:t>
      </w:r>
      <w:r>
        <w:rPr>
          <w:szCs w:val="22"/>
          <w:lang w:val="en-US"/>
        </w:rPr>
        <w:t>D</w:t>
      </w:r>
      <w:r w:rsidRPr="00A860BD">
        <w:rPr>
          <w:szCs w:val="22"/>
          <w:lang w:val="en-US"/>
        </w:rPr>
        <w:t>MS</w:t>
      </w:r>
      <w:r>
        <w:rPr>
          <w:szCs w:val="22"/>
          <w:lang w:val="en-US"/>
        </w:rPr>
        <w:t xml:space="preserve"> ServiceNow</w:t>
      </w:r>
      <w:r w:rsidRPr="00A860BD">
        <w:rPr>
          <w:szCs w:val="22"/>
          <w:lang w:val="en-US"/>
        </w:rPr>
        <w:t xml:space="preserve">. </w:t>
      </w:r>
    </w:p>
    <w:p w14:paraId="6E764934" w14:textId="40CCD450" w:rsidR="002F40BF" w:rsidRPr="00A860BD" w:rsidRDefault="00C37677" w:rsidP="002F40BF">
      <w:pPr>
        <w:pStyle w:val="Ttulo2"/>
      </w:pPr>
      <w:bookmarkStart w:id="9" w:name="_Toc106790520"/>
      <w:r>
        <w:t xml:space="preserve">Update </w:t>
      </w:r>
      <w:r w:rsidR="002F40BF" w:rsidRPr="00A860BD">
        <w:t>Frequency</w:t>
      </w:r>
      <w:bookmarkEnd w:id="9"/>
    </w:p>
    <w:p w14:paraId="4AE33C63" w14:textId="77777777" w:rsidR="002F40BF" w:rsidRPr="00A860BD" w:rsidRDefault="002F40BF" w:rsidP="002F40BF">
      <w:pPr>
        <w:rPr>
          <w:szCs w:val="22"/>
          <w:lang w:val="en-US"/>
        </w:rPr>
      </w:pPr>
      <w:r w:rsidRPr="00A860BD">
        <w:rPr>
          <w:lang w:val="en-US"/>
        </w:rPr>
        <w:t xml:space="preserve">The ticket will be updated every </w:t>
      </w:r>
      <w:r w:rsidRPr="00A860BD">
        <w:rPr>
          <w:szCs w:val="22"/>
          <w:lang w:val="en-US"/>
        </w:rPr>
        <w:t>time specific steps are completed.</w:t>
      </w:r>
    </w:p>
    <w:p w14:paraId="0755A214" w14:textId="77777777" w:rsidR="0082642B" w:rsidRPr="002B43F3" w:rsidRDefault="0082642B" w:rsidP="00EA7362">
      <w:pPr>
        <w:pStyle w:val="Ttulo1"/>
      </w:pPr>
      <w:bookmarkStart w:id="10" w:name="_Toc106790521"/>
      <w:r>
        <w:lastRenderedPageBreak/>
        <w:t>Pre-Requisites</w:t>
      </w:r>
      <w:bookmarkEnd w:id="7"/>
      <w:bookmarkEnd w:id="10"/>
    </w:p>
    <w:p w14:paraId="7B379834" w14:textId="77777777" w:rsidR="0082642B" w:rsidRDefault="0082642B" w:rsidP="0082642B">
      <w:pPr>
        <w:pStyle w:val="BodyTextIndented"/>
      </w:pPr>
      <w:r>
        <w:t>This section will include all tasks that must be executed before the main activity.</w:t>
      </w:r>
    </w:p>
    <w:p w14:paraId="1ED6F2E9" w14:textId="77777777" w:rsidR="0082642B" w:rsidRDefault="0082642B" w:rsidP="0082642B">
      <w:pPr>
        <w:pStyle w:val="BodyTextIndented"/>
      </w:pPr>
    </w:p>
    <w:tbl>
      <w:tblPr>
        <w:tblW w:w="10207" w:type="dxa"/>
        <w:tblInd w:w="-29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6162"/>
        <w:gridCol w:w="1485"/>
        <w:gridCol w:w="1283"/>
      </w:tblGrid>
      <w:tr w:rsidR="0082642B" w:rsidRPr="002B43F3" w14:paraId="7357D5CC" w14:textId="77777777" w:rsidTr="008C078A">
        <w:tc>
          <w:tcPr>
            <w:tcW w:w="1277" w:type="dxa"/>
            <w:shd w:val="clear" w:color="auto" w:fill="003366"/>
          </w:tcPr>
          <w:p w14:paraId="37319D67" w14:textId="77777777" w:rsidR="0082642B" w:rsidRPr="002B43F3" w:rsidRDefault="0082642B" w:rsidP="00603F9B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Task</w:t>
            </w:r>
          </w:p>
        </w:tc>
        <w:tc>
          <w:tcPr>
            <w:tcW w:w="6162" w:type="dxa"/>
            <w:shd w:val="clear" w:color="auto" w:fill="003366"/>
          </w:tcPr>
          <w:p w14:paraId="05703A35" w14:textId="77777777" w:rsidR="0082642B" w:rsidRDefault="0082642B" w:rsidP="00603F9B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Description</w:t>
            </w:r>
          </w:p>
        </w:tc>
        <w:tc>
          <w:tcPr>
            <w:tcW w:w="1485" w:type="dxa"/>
            <w:shd w:val="clear" w:color="auto" w:fill="003366"/>
          </w:tcPr>
          <w:p w14:paraId="3D75C92A" w14:textId="77777777" w:rsidR="0082642B" w:rsidRDefault="0082642B" w:rsidP="00603F9B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Estimated Time</w:t>
            </w:r>
          </w:p>
        </w:tc>
        <w:tc>
          <w:tcPr>
            <w:tcW w:w="1283" w:type="dxa"/>
            <w:shd w:val="clear" w:color="auto" w:fill="003366"/>
          </w:tcPr>
          <w:p w14:paraId="6AB315CA" w14:textId="77777777" w:rsidR="0082642B" w:rsidRPr="002B43F3" w:rsidRDefault="0082642B" w:rsidP="00603F9B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Responsible</w:t>
            </w:r>
          </w:p>
        </w:tc>
      </w:tr>
      <w:tr w:rsidR="0082642B" w:rsidRPr="002B43F3" w14:paraId="4EBD210E" w14:textId="77777777" w:rsidTr="008C078A">
        <w:trPr>
          <w:trHeight w:val="1349"/>
        </w:trPr>
        <w:tc>
          <w:tcPr>
            <w:tcW w:w="1277" w:type="dxa"/>
            <w:shd w:val="clear" w:color="auto" w:fill="E6E6E6"/>
            <w:vAlign w:val="center"/>
          </w:tcPr>
          <w:p w14:paraId="1A30A7C6" w14:textId="6CDC9955" w:rsidR="0082642B" w:rsidRDefault="0082642B" w:rsidP="00603F9B">
            <w:pPr>
              <w:spacing w:after="24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 1</w:t>
            </w:r>
          </w:p>
          <w:p w14:paraId="65F33622" w14:textId="13429510" w:rsidR="00805C80" w:rsidRDefault="00B5016C" w:rsidP="00603F9B">
            <w:pPr>
              <w:spacing w:after="24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  <w:r w:rsidR="00805C80">
              <w:rPr>
                <w:b/>
                <w:sz w:val="20"/>
              </w:rPr>
              <w:t>atabase</w:t>
            </w:r>
          </w:p>
          <w:p w14:paraId="7C5D4E5E" w14:textId="0D71398C" w:rsidR="00D16B06" w:rsidRDefault="00D16B06" w:rsidP="00603F9B">
            <w:pPr>
              <w:spacing w:after="24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SQL2019</w:t>
            </w:r>
          </w:p>
          <w:p w14:paraId="10BB27D7" w14:textId="5770B731" w:rsidR="00975F8B" w:rsidRDefault="00975F8B" w:rsidP="00603F9B">
            <w:pPr>
              <w:spacing w:after="24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6162" w:type="dxa"/>
          </w:tcPr>
          <w:p w14:paraId="118AE925" w14:textId="6260F447" w:rsidR="00952086" w:rsidRPr="00C37677" w:rsidRDefault="00B117BA" w:rsidP="00952086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lang w:val="en-US"/>
              </w:rPr>
              <w:t>Install database engine</w:t>
            </w:r>
          </w:p>
          <w:p w14:paraId="3C8826CD" w14:textId="7755C89B" w:rsidR="00B117BA" w:rsidRPr="00C37677" w:rsidRDefault="00B5016C" w:rsidP="00952086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lang w:val="en-US"/>
              </w:rPr>
              <w:t>On this engine Will be</w:t>
            </w:r>
            <w:r w:rsidR="00B117BA" w:rsidRPr="00C37677">
              <w:rPr>
                <w:sz w:val="20"/>
                <w:lang w:val="en-US"/>
              </w:rPr>
              <w:t xml:space="preserve"> create</w:t>
            </w:r>
            <w:r w:rsidRPr="00C37677">
              <w:rPr>
                <w:sz w:val="20"/>
                <w:lang w:val="en-US"/>
              </w:rPr>
              <w:t>d</w:t>
            </w:r>
            <w:r w:rsidR="00B117BA" w:rsidRPr="00C37677">
              <w:rPr>
                <w:sz w:val="20"/>
                <w:lang w:val="en-US"/>
              </w:rPr>
              <w:t xml:space="preserve"> the database </w:t>
            </w:r>
            <w:proofErr w:type="spellStart"/>
            <w:r w:rsidRPr="00C37677">
              <w:rPr>
                <w:b/>
                <w:bCs/>
                <w:sz w:val="20"/>
                <w:lang w:val="en-US"/>
              </w:rPr>
              <w:t>MVP_</w:t>
            </w:r>
            <w:r w:rsidR="00B117BA" w:rsidRPr="00C37677">
              <w:rPr>
                <w:b/>
                <w:bCs/>
                <w:sz w:val="20"/>
                <w:lang w:val="en-US"/>
              </w:rPr>
              <w:t>database</w:t>
            </w:r>
            <w:proofErr w:type="spellEnd"/>
            <w:r w:rsidRPr="00C37677">
              <w:rPr>
                <w:b/>
                <w:bCs/>
                <w:sz w:val="20"/>
                <w:lang w:val="en-US"/>
              </w:rPr>
              <w:t xml:space="preserve">, </w:t>
            </w:r>
            <w:r w:rsidRPr="00C37677">
              <w:rPr>
                <w:sz w:val="20"/>
                <w:lang w:val="en-US"/>
              </w:rPr>
              <w:t>with the minimal things to this MVP</w:t>
            </w:r>
          </w:p>
          <w:p w14:paraId="68ADB2E0" w14:textId="6CC59E63" w:rsidR="00B117BA" w:rsidRDefault="00B117BA" w:rsidP="00150D3B">
            <w:pPr>
              <w:pStyle w:val="Prrafodelista"/>
              <w:spacing w:line="240" w:lineRule="auto"/>
              <w:rPr>
                <w:lang w:val="en-US"/>
              </w:rPr>
            </w:pPr>
          </w:p>
          <w:p w14:paraId="6FE746F4" w14:textId="13277889" w:rsidR="00B117BA" w:rsidRPr="00DC0F42" w:rsidRDefault="00B117BA" w:rsidP="00B117BA">
            <w:pPr>
              <w:pStyle w:val="Prrafodelista"/>
              <w:spacing w:line="240" w:lineRule="auto"/>
              <w:rPr>
                <w:lang w:val="en-US"/>
              </w:rPr>
            </w:pPr>
            <w:r w:rsidRPr="005721F0">
              <w:rPr>
                <w:highlight w:val="green"/>
                <w:lang w:val="en-US"/>
              </w:rPr>
              <w:t xml:space="preserve">This task can be </w:t>
            </w:r>
            <w:proofErr w:type="gramStart"/>
            <w:r w:rsidRPr="005721F0">
              <w:rPr>
                <w:highlight w:val="green"/>
                <w:lang w:val="en-US"/>
              </w:rPr>
              <w:t>avoid</w:t>
            </w:r>
            <w:proofErr w:type="gramEnd"/>
            <w:r w:rsidRPr="005721F0">
              <w:rPr>
                <w:highlight w:val="green"/>
                <w:lang w:val="en-US"/>
              </w:rPr>
              <w:t xml:space="preserve"> if we </w:t>
            </w:r>
            <w:r>
              <w:rPr>
                <w:highlight w:val="green"/>
                <w:lang w:val="en-US"/>
              </w:rPr>
              <w:t xml:space="preserve">can </w:t>
            </w:r>
            <w:r w:rsidRPr="005721F0">
              <w:rPr>
                <w:highlight w:val="green"/>
                <w:lang w:val="en-US"/>
              </w:rPr>
              <w:t xml:space="preserve">reuse any existing machine with </w:t>
            </w:r>
            <w:proofErr w:type="spellStart"/>
            <w:r w:rsidRPr="005721F0">
              <w:rPr>
                <w:highlight w:val="green"/>
                <w:lang w:val="en-US"/>
              </w:rPr>
              <w:t>a</w:t>
            </w:r>
            <w:proofErr w:type="spellEnd"/>
            <w:r w:rsidRPr="005721F0">
              <w:rPr>
                <w:highlight w:val="green"/>
                <w:lang w:val="en-US"/>
              </w:rPr>
              <w:t xml:space="preserve"> installed database engine and the database can</w:t>
            </w:r>
            <w:r>
              <w:rPr>
                <w:highlight w:val="green"/>
                <w:lang w:val="en-US"/>
              </w:rPr>
              <w:t xml:space="preserve"> be</w:t>
            </w:r>
            <w:r w:rsidRPr="005721F0">
              <w:rPr>
                <w:highlight w:val="green"/>
                <w:lang w:val="en-US"/>
              </w:rPr>
              <w:t xml:space="preserve"> created on that machine</w:t>
            </w:r>
            <w:r>
              <w:rPr>
                <w:lang w:val="en-US"/>
              </w:rPr>
              <w:t xml:space="preserve">, with </w:t>
            </w:r>
            <w:r w:rsidR="00B5016C" w:rsidRPr="00B5016C">
              <w:rPr>
                <w:b/>
                <w:bCs/>
                <w:lang w:val="en-US"/>
              </w:rPr>
              <w:t>2</w:t>
            </w:r>
            <w:r w:rsidRPr="00B5016C">
              <w:rPr>
                <w:b/>
                <w:bCs/>
                <w:lang w:val="en-US"/>
              </w:rPr>
              <w:t>0GB</w:t>
            </w:r>
            <w:r>
              <w:rPr>
                <w:lang w:val="en-US"/>
              </w:rPr>
              <w:t xml:space="preserve"> FIXED SPACE</w:t>
            </w:r>
          </w:p>
          <w:p w14:paraId="25CACB55" w14:textId="77777777" w:rsidR="00B117BA" w:rsidRDefault="00B117BA" w:rsidP="00150D3B">
            <w:pPr>
              <w:pStyle w:val="Prrafodelista"/>
              <w:spacing w:line="240" w:lineRule="auto"/>
              <w:rPr>
                <w:lang w:val="en-US"/>
              </w:rPr>
            </w:pPr>
          </w:p>
          <w:p w14:paraId="28491936" w14:textId="2E96C26E" w:rsidR="00150D3B" w:rsidRDefault="00150D3B" w:rsidP="00150D3B">
            <w:pPr>
              <w:pStyle w:val="Prrafodelista"/>
              <w:spacing w:line="240" w:lineRule="auto"/>
              <w:rPr>
                <w:lang w:val="en-US"/>
              </w:rPr>
            </w:pPr>
            <w:r w:rsidRPr="00C31D10">
              <w:rPr>
                <w:lang w:val="en-US"/>
              </w:rPr>
              <w:t>TASK_</w:t>
            </w:r>
            <w:r w:rsidR="00B117BA">
              <w:rPr>
                <w:lang w:val="en-US"/>
              </w:rPr>
              <w:t>1_</w:t>
            </w:r>
            <w:r>
              <w:rPr>
                <w:lang w:val="en-US"/>
              </w:rPr>
              <w:t>SETUP_SQL_ENGINE</w:t>
            </w:r>
          </w:p>
          <w:p w14:paraId="0D8C409C" w14:textId="77777777" w:rsidR="00B117BA" w:rsidRDefault="00B117BA" w:rsidP="00150D3B">
            <w:pPr>
              <w:pStyle w:val="Prrafodelista"/>
              <w:spacing w:line="240" w:lineRule="auto"/>
              <w:rPr>
                <w:lang w:val="en-US"/>
              </w:rPr>
            </w:pPr>
          </w:p>
          <w:p w14:paraId="768F9789" w14:textId="60072B02" w:rsidR="00975F8B" w:rsidRPr="00975F8B" w:rsidRDefault="78433255" w:rsidP="00F44FD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r w:rsidRPr="78433255">
              <w:rPr>
                <w:lang w:val="en-US"/>
              </w:rPr>
              <w:t xml:space="preserve">OBTAIN </w:t>
            </w:r>
            <w:r w:rsidR="00975F8B">
              <w:rPr>
                <w:lang w:val="en-US"/>
              </w:rPr>
              <w:t xml:space="preserve">MACHINE </w:t>
            </w:r>
          </w:p>
          <w:p w14:paraId="467F4069" w14:textId="46F8F235" w:rsidR="78433255" w:rsidRPr="00D26878" w:rsidRDefault="00975F8B" w:rsidP="00F44FD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OBTAIN </w:t>
            </w:r>
            <w:r w:rsidR="78433255" w:rsidRPr="78433255">
              <w:rPr>
                <w:lang w:val="en-US"/>
              </w:rPr>
              <w:t xml:space="preserve">INSTALLATION FILES TO THE TARGET MACHINE: </w:t>
            </w:r>
          </w:p>
          <w:p w14:paraId="00327092" w14:textId="23F93D49" w:rsidR="00D26878" w:rsidRPr="00D26878" w:rsidRDefault="00D26878" w:rsidP="00F44FD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Obtain </w:t>
            </w:r>
            <w:r w:rsidRPr="00D26878">
              <w:rPr>
                <w:lang w:val="en-US"/>
              </w:rPr>
              <w:t>LICENCES/SERIALS/ISOs/Installation Files of the SQL 2019</w:t>
            </w:r>
          </w:p>
          <w:p w14:paraId="4EFE6AEA" w14:textId="065D9752" w:rsidR="0082642B" w:rsidRPr="00405F0B" w:rsidRDefault="78433255" w:rsidP="7843325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78433255">
              <w:rPr>
                <w:lang w:val="en-US"/>
              </w:rPr>
              <w:t xml:space="preserve">INSTALL SOFTWARE: </w:t>
            </w:r>
          </w:p>
          <w:p w14:paraId="33F3AA23" w14:textId="4F82D125" w:rsidR="0082642B" w:rsidRPr="00405F0B" w:rsidRDefault="78433255" w:rsidP="7843325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78433255">
              <w:rPr>
                <w:lang w:val="en-US"/>
              </w:rPr>
              <w:t>sql_engine</w:t>
            </w:r>
            <w:proofErr w:type="spellEnd"/>
            <w:r w:rsidRPr="78433255">
              <w:rPr>
                <w:lang w:val="en-US"/>
              </w:rPr>
              <w:t xml:space="preserve">, </w:t>
            </w:r>
            <w:r w:rsidR="005721F0" w:rsidRPr="00B117BA">
              <w:rPr>
                <w:lang w:val="en-US"/>
              </w:rPr>
              <w:t>SQLEXPRESS</w:t>
            </w:r>
          </w:p>
          <w:p w14:paraId="4B2AED98" w14:textId="1DC940DF" w:rsidR="0082642B" w:rsidRPr="00B117BA" w:rsidRDefault="78433255" w:rsidP="7843325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117BA">
              <w:rPr>
                <w:lang w:val="en-US"/>
              </w:rPr>
              <w:t>sql_</w:t>
            </w:r>
            <w:proofErr w:type="gramStart"/>
            <w:r w:rsidRPr="00B117BA">
              <w:rPr>
                <w:lang w:val="en-US"/>
              </w:rPr>
              <w:t>agent,</w:t>
            </w:r>
            <w:r w:rsidR="00150D3B" w:rsidRPr="00B117BA">
              <w:rPr>
                <w:lang w:val="en-US"/>
              </w:rPr>
              <w:t>REQUIRE</w:t>
            </w:r>
            <w:proofErr w:type="spellEnd"/>
            <w:proofErr w:type="gramEnd"/>
            <w:r w:rsidR="00150D3B" w:rsidRPr="00B117BA">
              <w:rPr>
                <w:lang w:val="en-US"/>
              </w:rPr>
              <w:t xml:space="preserve"> STANDAR</w:t>
            </w:r>
          </w:p>
          <w:p w14:paraId="193F0050" w14:textId="62A91340" w:rsidR="0082642B" w:rsidRPr="00B117BA" w:rsidRDefault="78433255" w:rsidP="78433255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117BA">
              <w:rPr>
                <w:lang w:val="en-US"/>
              </w:rPr>
              <w:t>sql_integration_services</w:t>
            </w:r>
            <w:proofErr w:type="spellEnd"/>
            <w:r w:rsidRPr="00B117BA">
              <w:rPr>
                <w:lang w:val="en-US"/>
              </w:rPr>
              <w:t>,</w:t>
            </w:r>
            <w:r w:rsidR="00150D3B" w:rsidRPr="00B117BA">
              <w:rPr>
                <w:lang w:val="en-US"/>
              </w:rPr>
              <w:t xml:space="preserve"> REQUIRE STANDAR</w:t>
            </w:r>
            <w:r w:rsidRPr="00B117BA">
              <w:rPr>
                <w:lang w:val="en-US"/>
              </w:rPr>
              <w:t xml:space="preserve"> </w:t>
            </w:r>
          </w:p>
          <w:p w14:paraId="79BE1C3F" w14:textId="21E90BFE" w:rsidR="0082642B" w:rsidRPr="00B117BA" w:rsidRDefault="78433255" w:rsidP="16D1AF33">
            <w:pPr>
              <w:pStyle w:val="Prrafodelista"/>
              <w:numPr>
                <w:ilvl w:val="0"/>
                <w:numId w:val="20"/>
              </w:numPr>
              <w:spacing w:after="24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117BA">
              <w:rPr>
                <w:lang w:val="en-US"/>
              </w:rPr>
              <w:t>sql_reportingservices</w:t>
            </w:r>
            <w:proofErr w:type="spellEnd"/>
            <w:r w:rsidR="00150D3B" w:rsidRPr="00B117BA">
              <w:rPr>
                <w:lang w:val="en-US"/>
              </w:rPr>
              <w:t xml:space="preserve"> REQUIRE STANDAR</w:t>
            </w:r>
            <w:r w:rsidRPr="00B117BA">
              <w:rPr>
                <w:lang w:val="en-US"/>
              </w:rPr>
              <w:t xml:space="preserve"> </w:t>
            </w:r>
          </w:p>
          <w:p w14:paraId="5DA63753" w14:textId="7B80ACD4" w:rsidR="0082642B" w:rsidRDefault="78433255" w:rsidP="78433255">
            <w:pPr>
              <w:spacing w:after="240" w:line="240" w:lineRule="auto"/>
              <w:rPr>
                <w:rFonts w:ascii="Calibri" w:eastAsia="Calibri" w:hAnsi="Calibri" w:cs="Times New Roman"/>
                <w:szCs w:val="22"/>
                <w:lang w:val="en-US"/>
              </w:rPr>
            </w:pPr>
            <w:r w:rsidRPr="00DC0F42">
              <w:rPr>
                <w:rFonts w:ascii="Calibri" w:eastAsia="Calibri" w:hAnsi="Calibri" w:cs="Times New Roman"/>
                <w:szCs w:val="22"/>
                <w:lang w:val="en-US"/>
              </w:rPr>
              <w:t>COPY THE INSTALLATION FILES TO THE TARGET_MACHINE</w:t>
            </w:r>
          </w:p>
          <w:p w14:paraId="6B7454CC" w14:textId="7D9DEC88" w:rsidR="00B117BA" w:rsidRPr="00C31D10" w:rsidRDefault="0050041D" w:rsidP="00B117BA">
            <w:pPr>
              <w:pStyle w:val="Prrafodelista"/>
              <w:spacing w:line="240" w:lineRule="auto"/>
              <w:rPr>
                <w:lang w:val="en-US"/>
              </w:rPr>
            </w:pPr>
            <w:r w:rsidRPr="0050041D">
              <w:rPr>
                <w:b/>
                <w:bCs/>
                <w:highlight w:val="lightGray"/>
                <w:lang w:val="en-US"/>
              </w:rPr>
              <w:t>2</w:t>
            </w:r>
            <w:r w:rsidR="00B117BA" w:rsidRPr="0050041D">
              <w:rPr>
                <w:b/>
                <w:bCs/>
                <w:highlight w:val="lightGray"/>
                <w:lang w:val="en-US"/>
              </w:rPr>
              <w:t>0GB</w:t>
            </w:r>
            <w:r w:rsidR="00B117BA" w:rsidRPr="00B117BA">
              <w:rPr>
                <w:highlight w:val="lightGray"/>
                <w:lang w:val="en-US"/>
              </w:rPr>
              <w:t xml:space="preserve"> OF SPACE CAN BE ENOUGH IN THIS STARTING MVP VERSION</w:t>
            </w:r>
          </w:p>
          <w:p w14:paraId="07FA890B" w14:textId="6DBBE142" w:rsidR="0082642B" w:rsidRDefault="78433255" w:rsidP="78433255">
            <w:pPr>
              <w:spacing w:after="240" w:line="240" w:lineRule="auto"/>
              <w:rPr>
                <w:rFonts w:ascii="Calibri" w:eastAsia="Calibri" w:hAnsi="Calibri" w:cs="Times New Roman"/>
                <w:szCs w:val="22"/>
                <w:lang w:val="en-US"/>
              </w:rPr>
            </w:pPr>
            <w:r w:rsidRPr="00DC0F42">
              <w:rPr>
                <w:rFonts w:ascii="Calibri" w:eastAsia="Calibri" w:hAnsi="Calibri" w:cs="Times New Roman"/>
                <w:szCs w:val="22"/>
                <w:lang w:val="en-US"/>
              </w:rPr>
              <w:t>FOLLOW THE INSTALLATION DOCUMENT</w:t>
            </w:r>
            <w:r w:rsidR="00C73218">
              <w:rPr>
                <w:rFonts w:ascii="Calibri" w:eastAsia="Calibri" w:hAnsi="Calibri" w:cs="Times New Roman"/>
                <w:szCs w:val="22"/>
                <w:lang w:val="en-US"/>
              </w:rPr>
              <w:t xml:space="preserve"> OF BEST PRACTICES</w:t>
            </w:r>
          </w:p>
          <w:p w14:paraId="2F56CA2C" w14:textId="5A3B7505" w:rsidR="0082642B" w:rsidRPr="00405F0B" w:rsidRDefault="0082642B" w:rsidP="00B117BA">
            <w:pPr>
              <w:pStyle w:val="Prrafodelista"/>
              <w:spacing w:line="240" w:lineRule="auto"/>
              <w:rPr>
                <w:lang w:val="en-US"/>
              </w:rPr>
            </w:pPr>
          </w:p>
        </w:tc>
        <w:tc>
          <w:tcPr>
            <w:tcW w:w="1485" w:type="dxa"/>
            <w:vAlign w:val="center"/>
          </w:tcPr>
          <w:p w14:paraId="06990868" w14:textId="2CDE0BEF" w:rsidR="0082642B" w:rsidRDefault="00A54507" w:rsidP="78433255">
            <w:pPr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82642B" w:rsidRPr="78433255">
              <w:rPr>
                <w:sz w:val="20"/>
              </w:rPr>
              <w:t xml:space="preserve"> Hours</w:t>
            </w:r>
          </w:p>
          <w:p w14:paraId="2F96D21A" w14:textId="6AD4C422" w:rsidR="0082642B" w:rsidRDefault="78433255" w:rsidP="78433255">
            <w:pPr>
              <w:spacing w:after="240" w:line="240" w:lineRule="auto"/>
              <w:jc w:val="center"/>
              <w:rPr>
                <w:sz w:val="20"/>
              </w:rPr>
            </w:pPr>
            <w:r w:rsidRPr="00DC0F42">
              <w:rPr>
                <w:sz w:val="20"/>
              </w:rPr>
              <w:t>NOT_EXECUTED</w:t>
            </w:r>
          </w:p>
        </w:tc>
        <w:tc>
          <w:tcPr>
            <w:tcW w:w="1283" w:type="dxa"/>
            <w:vAlign w:val="center"/>
          </w:tcPr>
          <w:p w14:paraId="3E70AE04" w14:textId="635C78E2" w:rsidR="0082642B" w:rsidRDefault="0082642B" w:rsidP="78433255">
            <w:pPr>
              <w:spacing w:after="240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>THG</w:t>
            </w:r>
          </w:p>
          <w:p w14:paraId="4806FA4C" w14:textId="57D0C913" w:rsidR="0082642B" w:rsidRDefault="0082642B" w:rsidP="78433255">
            <w:pPr>
              <w:spacing w:after="240" w:line="240" w:lineRule="auto"/>
              <w:jc w:val="center"/>
              <w:rPr>
                <w:szCs w:val="22"/>
              </w:rPr>
            </w:pPr>
          </w:p>
        </w:tc>
      </w:tr>
      <w:tr w:rsidR="78433255" w14:paraId="3B93A0BD" w14:textId="77777777" w:rsidTr="008C078A">
        <w:trPr>
          <w:trHeight w:val="1349"/>
        </w:trPr>
        <w:tc>
          <w:tcPr>
            <w:tcW w:w="1277" w:type="dxa"/>
            <w:shd w:val="clear" w:color="auto" w:fill="E6E6E6"/>
            <w:vAlign w:val="center"/>
          </w:tcPr>
          <w:p w14:paraId="63733EC9" w14:textId="77777777" w:rsidR="78433255" w:rsidRDefault="78433255" w:rsidP="78433255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 w:rsidRPr="78433255">
              <w:rPr>
                <w:b/>
                <w:bCs/>
                <w:szCs w:val="22"/>
              </w:rPr>
              <w:t>Task 2</w:t>
            </w:r>
          </w:p>
          <w:p w14:paraId="5BF66369" w14:textId="50AF1764" w:rsidR="00805C80" w:rsidRDefault="00DF48EF" w:rsidP="78433255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Install </w:t>
            </w:r>
            <w:r w:rsidR="00B5016C">
              <w:rPr>
                <w:b/>
                <w:bCs/>
                <w:szCs w:val="22"/>
              </w:rPr>
              <w:t>Webserver</w:t>
            </w:r>
          </w:p>
          <w:p w14:paraId="101E5C06" w14:textId="44429F99" w:rsidR="00DF48EF" w:rsidRDefault="00DF48EF" w:rsidP="78433255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MVP</w:t>
            </w:r>
          </w:p>
        </w:tc>
        <w:tc>
          <w:tcPr>
            <w:tcW w:w="6162" w:type="dxa"/>
          </w:tcPr>
          <w:p w14:paraId="4869A00E" w14:textId="57A36F7A" w:rsidR="00B117BA" w:rsidRPr="00C37677" w:rsidRDefault="00B117BA" w:rsidP="00B117BA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lang w:val="en-US"/>
              </w:rPr>
              <w:t xml:space="preserve">Install </w:t>
            </w:r>
            <w:r w:rsidR="00D16B06" w:rsidRPr="00C37677">
              <w:rPr>
                <w:sz w:val="20"/>
                <w:lang w:val="en-US"/>
              </w:rPr>
              <w:t xml:space="preserve">LARAGON </w:t>
            </w:r>
            <w:r w:rsidRPr="00C37677">
              <w:rPr>
                <w:sz w:val="20"/>
                <w:lang w:val="en-US"/>
              </w:rPr>
              <w:t>webserver</w:t>
            </w:r>
            <w:r w:rsidR="00D16B06" w:rsidRPr="00C37677">
              <w:rPr>
                <w:sz w:val="20"/>
                <w:lang w:val="en-US"/>
              </w:rPr>
              <w:t xml:space="preserve">, as </w:t>
            </w:r>
            <w:proofErr w:type="gramStart"/>
            <w:r w:rsidR="00D16B06" w:rsidRPr="00C37677">
              <w:rPr>
                <w:sz w:val="20"/>
                <w:lang w:val="en-US"/>
              </w:rPr>
              <w:t>a</w:t>
            </w:r>
            <w:proofErr w:type="gramEnd"/>
            <w:r w:rsidR="00D16B06" w:rsidRPr="00C37677">
              <w:rPr>
                <w:sz w:val="20"/>
                <w:lang w:val="en-US"/>
              </w:rPr>
              <w:t xml:space="preserve"> MVP server</w:t>
            </w:r>
            <w:r w:rsidR="00A81841" w:rsidRPr="00C37677">
              <w:rPr>
                <w:sz w:val="20"/>
                <w:lang w:val="en-US"/>
              </w:rPr>
              <w:t xml:space="preserve"> (lite APACHE)</w:t>
            </w:r>
          </w:p>
          <w:p w14:paraId="060B3F14" w14:textId="2E52CCBC" w:rsidR="00D16B06" w:rsidRPr="00C37677" w:rsidRDefault="00D16B06" w:rsidP="00B117BA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highlight w:val="lightGray"/>
                <w:lang w:val="en-US"/>
              </w:rPr>
              <w:t>This server was chosen because this is a minimal implementation</w:t>
            </w:r>
          </w:p>
          <w:p w14:paraId="0AF8EEB8" w14:textId="77777777" w:rsidR="00D16B06" w:rsidRDefault="00D16B06" w:rsidP="78433255">
            <w:pPr>
              <w:pStyle w:val="Prrafodelista"/>
              <w:spacing w:line="240" w:lineRule="auto"/>
              <w:rPr>
                <w:lang w:val="en-US"/>
              </w:rPr>
            </w:pPr>
          </w:p>
          <w:p w14:paraId="2B43D47E" w14:textId="4FC31B3E" w:rsidR="78433255" w:rsidRPr="00C31D10" w:rsidRDefault="78433255" w:rsidP="78433255">
            <w:pPr>
              <w:pStyle w:val="Prrafodelista"/>
              <w:spacing w:line="240" w:lineRule="auto"/>
              <w:rPr>
                <w:lang w:val="en-US"/>
              </w:rPr>
            </w:pPr>
            <w:r w:rsidRPr="00C31D10">
              <w:rPr>
                <w:lang w:val="en-US"/>
              </w:rPr>
              <w:t>TASK_</w:t>
            </w:r>
            <w:r w:rsidR="00B5016C">
              <w:rPr>
                <w:lang w:val="en-US"/>
              </w:rPr>
              <w:t>2_</w:t>
            </w:r>
            <w:r w:rsidR="00975F8B">
              <w:rPr>
                <w:lang w:val="en-US"/>
              </w:rPr>
              <w:t>SETUP_</w:t>
            </w:r>
            <w:r w:rsidR="00B5016C">
              <w:rPr>
                <w:lang w:val="en-US"/>
              </w:rPr>
              <w:t>WEBSERVER</w:t>
            </w:r>
          </w:p>
          <w:p w14:paraId="0FE45B7B" w14:textId="77777777" w:rsidR="005721F0" w:rsidRDefault="005721F0" w:rsidP="78433255">
            <w:pPr>
              <w:pStyle w:val="Prrafodelista"/>
              <w:spacing w:line="240" w:lineRule="auto"/>
              <w:rPr>
                <w:lang w:val="en-US"/>
              </w:rPr>
            </w:pPr>
          </w:p>
          <w:p w14:paraId="0051460C" w14:textId="58AD6ABB" w:rsidR="00975F8B" w:rsidRDefault="00975F8B" w:rsidP="78433255">
            <w:pPr>
              <w:pStyle w:val="Prrafodelista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Pre-Requisites:at</w:t>
            </w:r>
            <w:proofErr w:type="spellEnd"/>
            <w:r>
              <w:rPr>
                <w:lang w:val="en-US"/>
              </w:rPr>
              <w:t>:</w:t>
            </w:r>
          </w:p>
          <w:p w14:paraId="0D7E37D2" w14:textId="4B3C058A" w:rsidR="00975F8B" w:rsidRDefault="004E2965" w:rsidP="78433255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r w:rsidR="00150D3B">
              <w:rPr>
                <w:lang w:val="en-US"/>
              </w:rPr>
              <w:t>LARAGON</w:t>
            </w:r>
            <w:r w:rsidR="005721F0">
              <w:rPr>
                <w:lang w:val="en-US"/>
              </w:rPr>
              <w:t xml:space="preserve"> PORTABLE</w:t>
            </w:r>
          </w:p>
          <w:p w14:paraId="63F9BF41" w14:textId="1AC12A57" w:rsidR="004E2965" w:rsidRDefault="004E2965" w:rsidP="004E2965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C:/HackettAgent/Prerequisites/</w:t>
            </w:r>
            <w:r w:rsidR="005721F0">
              <w:rPr>
                <w:lang w:val="en-US"/>
              </w:rPr>
              <w:t>LARAGON_PORTABLE</w:t>
            </w:r>
          </w:p>
          <w:p w14:paraId="3C3FD67A" w14:textId="6D4CA4AB" w:rsidR="0050041D" w:rsidRDefault="0050041D" w:rsidP="0050041D">
            <w:pPr>
              <w:pStyle w:val="Prrafodelista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Uncompress</w:t>
            </w:r>
            <w:proofErr w:type="spellEnd"/>
            <w:r>
              <w:rPr>
                <w:lang w:val="en-US"/>
              </w:rPr>
              <w:t xml:space="preserve"> on C:/LARAGON_PORTABLE</w:t>
            </w:r>
            <w:r w:rsidR="00D16B06">
              <w:rPr>
                <w:lang w:val="en-US"/>
              </w:rPr>
              <w:t>/</w:t>
            </w:r>
          </w:p>
          <w:p w14:paraId="7F8213D5" w14:textId="77777777" w:rsidR="0050041D" w:rsidRDefault="0050041D" w:rsidP="004E2965">
            <w:pPr>
              <w:pStyle w:val="Prrafodelista"/>
              <w:spacing w:line="240" w:lineRule="auto"/>
              <w:rPr>
                <w:lang w:val="en-US"/>
              </w:rPr>
            </w:pPr>
          </w:p>
          <w:p w14:paraId="1E5B2DC2" w14:textId="7C182059" w:rsidR="005721F0" w:rsidRPr="00C31D10" w:rsidRDefault="005721F0" w:rsidP="0050041D">
            <w:pPr>
              <w:pStyle w:val="Prrafodelista"/>
              <w:spacing w:line="240" w:lineRule="auto"/>
              <w:rPr>
                <w:lang w:val="en-US"/>
              </w:rPr>
            </w:pPr>
          </w:p>
        </w:tc>
        <w:tc>
          <w:tcPr>
            <w:tcW w:w="1485" w:type="dxa"/>
            <w:vAlign w:val="center"/>
          </w:tcPr>
          <w:p w14:paraId="3E2A87A1" w14:textId="77777777" w:rsidR="004E2965" w:rsidRDefault="004E2965" w:rsidP="004E2965">
            <w:pPr>
              <w:spacing w:after="240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>2 Hours</w:t>
            </w:r>
          </w:p>
          <w:p w14:paraId="77D81A2A" w14:textId="00A1F06D" w:rsidR="78433255" w:rsidRDefault="004E2965" w:rsidP="004E2965">
            <w:pPr>
              <w:spacing w:line="240" w:lineRule="auto"/>
              <w:jc w:val="center"/>
              <w:rPr>
                <w:szCs w:val="22"/>
                <w:highlight w:val="green"/>
              </w:rPr>
            </w:pPr>
            <w:r w:rsidRPr="00DC0F42">
              <w:rPr>
                <w:sz w:val="20"/>
              </w:rPr>
              <w:t>NOT_EXECUTED</w:t>
            </w:r>
          </w:p>
        </w:tc>
        <w:tc>
          <w:tcPr>
            <w:tcW w:w="1283" w:type="dxa"/>
            <w:vAlign w:val="center"/>
          </w:tcPr>
          <w:p w14:paraId="0C7B5588" w14:textId="1BB525EC" w:rsidR="0082642B" w:rsidRDefault="0082642B" w:rsidP="78433255">
            <w:pPr>
              <w:spacing w:line="240" w:lineRule="auto"/>
              <w:jc w:val="center"/>
              <w:rPr>
                <w:szCs w:val="22"/>
              </w:rPr>
            </w:pPr>
            <w:r w:rsidRPr="78433255">
              <w:rPr>
                <w:sz w:val="20"/>
              </w:rPr>
              <w:t>THG</w:t>
            </w:r>
          </w:p>
        </w:tc>
      </w:tr>
      <w:tr w:rsidR="00B5016C" w14:paraId="4625CA1D" w14:textId="77777777" w:rsidTr="008C078A">
        <w:trPr>
          <w:trHeight w:val="1349"/>
        </w:trPr>
        <w:tc>
          <w:tcPr>
            <w:tcW w:w="1277" w:type="dxa"/>
            <w:shd w:val="clear" w:color="auto" w:fill="E6E6E6"/>
            <w:vAlign w:val="center"/>
          </w:tcPr>
          <w:p w14:paraId="24126F61" w14:textId="446E2CFB" w:rsidR="00B5016C" w:rsidRDefault="00B5016C" w:rsidP="00B5016C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 w:rsidRPr="78433255">
              <w:rPr>
                <w:b/>
                <w:bCs/>
                <w:szCs w:val="22"/>
              </w:rPr>
              <w:lastRenderedPageBreak/>
              <w:t xml:space="preserve">Task </w:t>
            </w:r>
            <w:r>
              <w:rPr>
                <w:b/>
                <w:bCs/>
                <w:szCs w:val="22"/>
              </w:rPr>
              <w:t>3</w:t>
            </w:r>
          </w:p>
          <w:p w14:paraId="6BCE9499" w14:textId="77777777" w:rsidR="00DF48EF" w:rsidRDefault="00DF48EF" w:rsidP="00B5016C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Enabling</w:t>
            </w:r>
          </w:p>
          <w:p w14:paraId="0B9A7ECC" w14:textId="77777777" w:rsidR="00B5016C" w:rsidRDefault="00B5016C" w:rsidP="00B5016C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API REST</w:t>
            </w:r>
          </w:p>
          <w:p w14:paraId="02954881" w14:textId="1F6125A9" w:rsidR="004272F7" w:rsidRPr="78433255" w:rsidRDefault="004272F7" w:rsidP="00B5016C">
            <w:pPr>
              <w:spacing w:line="240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And Install Python</w:t>
            </w:r>
          </w:p>
        </w:tc>
        <w:tc>
          <w:tcPr>
            <w:tcW w:w="6162" w:type="dxa"/>
          </w:tcPr>
          <w:p w14:paraId="6790738C" w14:textId="7EA4A58A" w:rsidR="00B5016C" w:rsidRPr="00C37677" w:rsidRDefault="00B5016C" w:rsidP="00B5016C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lang w:val="en-US"/>
              </w:rPr>
              <w:t xml:space="preserve">Install </w:t>
            </w:r>
            <w:r>
              <w:rPr>
                <w:lang w:val="en-US"/>
              </w:rPr>
              <w:t>API REST</w:t>
            </w:r>
            <w:r w:rsidRPr="00C37677">
              <w:rPr>
                <w:sz w:val="20"/>
                <w:lang w:val="en-US"/>
              </w:rPr>
              <w:t xml:space="preserve"> SOFTWARE</w:t>
            </w:r>
          </w:p>
          <w:p w14:paraId="14F9EC4D" w14:textId="77777777" w:rsidR="0050041D" w:rsidRPr="00C31D10" w:rsidRDefault="0050041D" w:rsidP="0050041D">
            <w:pPr>
              <w:pStyle w:val="Prrafodelista"/>
              <w:spacing w:line="240" w:lineRule="auto"/>
              <w:rPr>
                <w:lang w:val="en-US"/>
              </w:rPr>
            </w:pPr>
            <w:r w:rsidRPr="00C31D10">
              <w:rPr>
                <w:lang w:val="en-US"/>
              </w:rPr>
              <w:t>TASK_</w:t>
            </w:r>
            <w:r>
              <w:rPr>
                <w:lang w:val="en-US"/>
              </w:rPr>
              <w:t>3_SETUP_API_REST</w:t>
            </w:r>
          </w:p>
          <w:p w14:paraId="4F8616DA" w14:textId="77777777" w:rsidR="0050041D" w:rsidRPr="00C37677" w:rsidRDefault="0050041D" w:rsidP="00B5016C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</w:p>
          <w:p w14:paraId="2BADB6F9" w14:textId="66279B75" w:rsidR="00B5016C" w:rsidRPr="00C37677" w:rsidRDefault="00B5016C" w:rsidP="00B5016C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lang w:val="en-US"/>
              </w:rPr>
              <w:t xml:space="preserve">Install the software to process </w:t>
            </w:r>
            <w:r w:rsidR="0050041D" w:rsidRPr="00C37677">
              <w:rPr>
                <w:sz w:val="20"/>
                <w:lang w:val="en-US"/>
              </w:rPr>
              <w:t xml:space="preserve">the </w:t>
            </w:r>
            <w:r w:rsidRPr="00C37677">
              <w:rPr>
                <w:sz w:val="20"/>
                <w:lang w:val="en-US"/>
              </w:rPr>
              <w:t>customer</w:t>
            </w:r>
            <w:r w:rsidR="0050041D" w:rsidRPr="00C37677">
              <w:rPr>
                <w:sz w:val="20"/>
                <w:lang w:val="en-US"/>
              </w:rPr>
              <w:t xml:space="preserve"> requests</w:t>
            </w:r>
            <w:r w:rsidRPr="00C37677">
              <w:rPr>
                <w:sz w:val="20"/>
                <w:lang w:val="en-US"/>
              </w:rPr>
              <w:t>.</w:t>
            </w:r>
          </w:p>
          <w:p w14:paraId="425144A0" w14:textId="5CD375FF" w:rsidR="00B5016C" w:rsidRPr="00C37677" w:rsidRDefault="0050041D" w:rsidP="00B5016C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C37677">
              <w:rPr>
                <w:sz w:val="20"/>
                <w:lang w:val="en-US"/>
              </w:rPr>
              <w:t>C</w:t>
            </w:r>
            <w:r w:rsidR="00B5016C" w:rsidRPr="00C37677">
              <w:rPr>
                <w:sz w:val="20"/>
                <w:lang w:val="en-US"/>
              </w:rPr>
              <w:t xml:space="preserve">reate the database – </w:t>
            </w:r>
            <w:proofErr w:type="spellStart"/>
            <w:r w:rsidRPr="00C37677">
              <w:rPr>
                <w:b/>
                <w:bCs/>
                <w:sz w:val="20"/>
                <w:lang w:val="en-US"/>
              </w:rPr>
              <w:t>MVP_database</w:t>
            </w:r>
            <w:proofErr w:type="spellEnd"/>
            <w:r w:rsidRPr="00C37677">
              <w:rPr>
                <w:sz w:val="20"/>
                <w:lang w:val="en-US"/>
              </w:rPr>
              <w:t xml:space="preserve"> on the SQL Engine</w:t>
            </w:r>
          </w:p>
          <w:p w14:paraId="2747AB27" w14:textId="77777777" w:rsidR="00B5016C" w:rsidRPr="00C31D10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</w:p>
          <w:p w14:paraId="037DAFAB" w14:textId="77777777" w:rsidR="00B5016C" w:rsidRPr="00C31D10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This STEP software will create-an API REST to process the automated requirements.</w:t>
            </w:r>
          </w:p>
          <w:p w14:paraId="07C8E4F4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</w:p>
          <w:p w14:paraId="41041019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CREATE DATABASE:</w:t>
            </w:r>
          </w:p>
          <w:p w14:paraId="53EA7668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Execute Scripts at: </w:t>
            </w:r>
          </w:p>
          <w:p w14:paraId="64CD6020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C:/HackettAgent/Scripts/CREATE_DATABASE.sql</w:t>
            </w:r>
          </w:p>
          <w:p w14:paraId="35ED9E7E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</w:p>
          <w:p w14:paraId="77E60CB4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</w:p>
          <w:p w14:paraId="702D02F6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Install GLPI on LARAGON:</w:t>
            </w:r>
          </w:p>
          <w:p w14:paraId="09D79CD1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C:/HackettAgent/Prerequisites/LARAGON_PORTABLE</w:t>
            </w:r>
          </w:p>
          <w:p w14:paraId="2FA7C4BC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</w:p>
          <w:p w14:paraId="52332CB9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Install GLPI:</w:t>
            </w:r>
          </w:p>
          <w:p w14:paraId="1047998A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Copy:</w:t>
            </w:r>
          </w:p>
          <w:p w14:paraId="25D9FEED" w14:textId="77777777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C:/HackettAgent/Prerequisites/GLPI_versionxxx.zip</w:t>
            </w:r>
          </w:p>
          <w:p w14:paraId="3715A1FD" w14:textId="567985AC" w:rsidR="00B5016C" w:rsidRDefault="00B5016C" w:rsidP="00B5016C">
            <w:pPr>
              <w:pStyle w:val="Prrafodelista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uncompress</w:t>
            </w:r>
            <w:proofErr w:type="spellEnd"/>
            <w:r>
              <w:rPr>
                <w:lang w:val="en-US"/>
              </w:rPr>
              <w:t xml:space="preserve"> on the PUBLIC_HTML_FOLDER on the WEBSERVER</w:t>
            </w:r>
            <w:r w:rsidR="0050041D">
              <w:rPr>
                <w:lang w:val="en-US"/>
              </w:rPr>
              <w:t>, near: C:/LARAGON_PORTABLE/</w:t>
            </w:r>
            <w:r w:rsidR="0050041D" w:rsidRPr="0050041D">
              <w:rPr>
                <w:highlight w:val="green"/>
                <w:lang w:val="en-US"/>
              </w:rPr>
              <w:t>public_html</w:t>
            </w:r>
          </w:p>
          <w:p w14:paraId="132EBB0D" w14:textId="77777777" w:rsidR="00B5016C" w:rsidRPr="004272F7" w:rsidRDefault="00B5016C" w:rsidP="00B117BA">
            <w:pPr>
              <w:pStyle w:val="Prrafodelista"/>
              <w:spacing w:after="240" w:line="240" w:lineRule="auto"/>
              <w:rPr>
                <w:szCs w:val="24"/>
                <w:lang w:val="en-US"/>
              </w:rPr>
            </w:pPr>
          </w:p>
          <w:p w14:paraId="340B233A" w14:textId="75882C32" w:rsidR="004272F7" w:rsidRPr="00C37677" w:rsidRDefault="004272F7" w:rsidP="00B117BA">
            <w:pPr>
              <w:pStyle w:val="Prrafodelista"/>
              <w:spacing w:after="240" w:line="240" w:lineRule="auto"/>
              <w:rPr>
                <w:sz w:val="20"/>
                <w:lang w:val="en-US"/>
              </w:rPr>
            </w:pPr>
            <w:r w:rsidRPr="004272F7">
              <w:rPr>
                <w:szCs w:val="24"/>
                <w:lang w:val="en-US"/>
              </w:rPr>
              <w:t>Install Python: 3.9</w:t>
            </w:r>
          </w:p>
        </w:tc>
        <w:tc>
          <w:tcPr>
            <w:tcW w:w="1485" w:type="dxa"/>
            <w:vAlign w:val="center"/>
          </w:tcPr>
          <w:p w14:paraId="5F4C88C6" w14:textId="77777777" w:rsidR="00B5016C" w:rsidRDefault="00005822" w:rsidP="004E2965">
            <w:pPr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2A5341EA" w14:textId="1627F7F6" w:rsidR="00005822" w:rsidRPr="78433255" w:rsidRDefault="00005822" w:rsidP="004E2965">
            <w:pPr>
              <w:spacing w:after="240" w:line="240" w:lineRule="auto"/>
              <w:jc w:val="center"/>
              <w:rPr>
                <w:sz w:val="20"/>
              </w:rPr>
            </w:pPr>
            <w:r w:rsidRPr="00DC0F42">
              <w:rPr>
                <w:sz w:val="20"/>
              </w:rPr>
              <w:t>NOT_EXECUTED</w:t>
            </w:r>
          </w:p>
        </w:tc>
        <w:tc>
          <w:tcPr>
            <w:tcW w:w="1283" w:type="dxa"/>
            <w:vAlign w:val="center"/>
          </w:tcPr>
          <w:p w14:paraId="57147051" w14:textId="6CA06406" w:rsidR="00B5016C" w:rsidRPr="78433255" w:rsidRDefault="00005822" w:rsidP="78433255">
            <w:pPr>
              <w:spacing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>THG</w:t>
            </w:r>
          </w:p>
        </w:tc>
      </w:tr>
      <w:tr w:rsidR="008F0BE1" w:rsidRPr="002B43F3" w14:paraId="7F6AE44C" w14:textId="77777777" w:rsidTr="008C078A">
        <w:tblPrEx>
          <w:jc w:val="center"/>
          <w:tblInd w:w="0" w:type="dxa"/>
        </w:tblPrEx>
        <w:trPr>
          <w:gridAfter w:val="1"/>
          <w:wAfter w:w="1283" w:type="dxa"/>
          <w:trHeight w:val="845"/>
          <w:jc w:val="center"/>
        </w:trPr>
        <w:tc>
          <w:tcPr>
            <w:tcW w:w="1277" w:type="dxa"/>
            <w:shd w:val="clear" w:color="auto" w:fill="E6E6E6"/>
            <w:vAlign w:val="center"/>
          </w:tcPr>
          <w:p w14:paraId="48AA020F" w14:textId="77777777" w:rsidR="008F0BE1" w:rsidRDefault="008F0BE1" w:rsidP="008F0BE1">
            <w:pPr>
              <w:spacing w:after="24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6162" w:type="dxa"/>
          </w:tcPr>
          <w:p w14:paraId="3D1DC979" w14:textId="77777777" w:rsidR="008F0BE1" w:rsidRPr="002D7B58" w:rsidRDefault="008F0BE1" w:rsidP="008F0BE1">
            <w:pPr>
              <w:spacing w:after="240" w:line="240" w:lineRule="auto"/>
              <w:jc w:val="left"/>
              <w:rPr>
                <w:sz w:val="20"/>
              </w:rPr>
            </w:pPr>
            <w:r w:rsidRPr="002D7B58">
              <w:rPr>
                <w:sz w:val="20"/>
              </w:rPr>
              <w:t xml:space="preserve">Total estimated time needed for </w:t>
            </w:r>
            <w:r>
              <w:rPr>
                <w:sz w:val="20"/>
              </w:rPr>
              <w:t xml:space="preserve">the execution of the </w:t>
            </w:r>
            <w:r w:rsidRPr="002D7B58">
              <w:rPr>
                <w:sz w:val="20"/>
              </w:rPr>
              <w:t>Pre-Requisite tasks.</w:t>
            </w:r>
          </w:p>
        </w:tc>
        <w:tc>
          <w:tcPr>
            <w:tcW w:w="1485" w:type="dxa"/>
            <w:vAlign w:val="center"/>
          </w:tcPr>
          <w:p w14:paraId="50E1AAF2" w14:textId="03AC53FD" w:rsidR="008F0BE1" w:rsidRPr="00C31D10" w:rsidRDefault="002110F8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8</w:t>
            </w:r>
            <w:r w:rsidR="00865DD1" w:rsidRPr="78433255">
              <w:rPr>
                <w:sz w:val="20"/>
              </w:rPr>
              <w:t xml:space="preserve"> Hours of previous Installation Tasks</w:t>
            </w:r>
          </w:p>
          <w:p w14:paraId="3AC7007F" w14:textId="74687DB5" w:rsidR="008F0BE1" w:rsidRPr="00C31D10" w:rsidRDefault="78433255" w:rsidP="31F0525A">
            <w:pPr>
              <w:spacing w:after="240" w:line="240" w:lineRule="auto"/>
              <w:jc w:val="center"/>
              <w:rPr>
                <w:sz w:val="20"/>
                <w:highlight w:val="yellow"/>
                <w:lang w:val="en-US"/>
              </w:rPr>
            </w:pPr>
            <w:r w:rsidRPr="31F0525A">
              <w:rPr>
                <w:sz w:val="20"/>
              </w:rPr>
              <w:t xml:space="preserve"> </w:t>
            </w:r>
          </w:p>
        </w:tc>
      </w:tr>
    </w:tbl>
    <w:p w14:paraId="74B9E791" w14:textId="77F9F555" w:rsidR="003C2DBF" w:rsidRPr="00A860BD" w:rsidRDefault="00894AD9" w:rsidP="00EA7362">
      <w:pPr>
        <w:pStyle w:val="Ttulo1"/>
      </w:pPr>
      <w:bookmarkStart w:id="11" w:name="_Toc106790522"/>
      <w:r w:rsidRPr="00A860BD">
        <w:lastRenderedPageBreak/>
        <w:t>Main Steps</w:t>
      </w:r>
      <w:bookmarkEnd w:id="11"/>
    </w:p>
    <w:p w14:paraId="74B9E792" w14:textId="77E6E4D6" w:rsidR="002646E3" w:rsidRDefault="007D2898" w:rsidP="007270AE">
      <w:pPr>
        <w:pStyle w:val="BodyTextIndented"/>
      </w:pPr>
      <w:r w:rsidRPr="00A860BD">
        <w:t>Included in the following table are</w:t>
      </w:r>
      <w:r w:rsidR="003E2F50" w:rsidRPr="00A860BD">
        <w:t xml:space="preserve"> all the main</w:t>
      </w:r>
      <w:r w:rsidR="007C2252" w:rsidRPr="00A860BD">
        <w:t xml:space="preserve"> </w:t>
      </w:r>
      <w:r w:rsidR="00723225" w:rsidRPr="00A860BD">
        <w:t>steps</w:t>
      </w:r>
      <w:r w:rsidR="007C2252" w:rsidRPr="00A860BD">
        <w:t xml:space="preserve"> to be performed during the </w:t>
      </w:r>
      <w:r w:rsidR="00723225" w:rsidRPr="00A860BD">
        <w:t>activity</w:t>
      </w:r>
      <w:r w:rsidRPr="00A860BD">
        <w:t>’s</w:t>
      </w:r>
      <w:r w:rsidR="00723225" w:rsidRPr="00A860BD">
        <w:t xml:space="preserve"> </w:t>
      </w:r>
      <w:r w:rsidR="007C2252" w:rsidRPr="00A860BD">
        <w:t xml:space="preserve">execution, providing details such as estimated time to accomplish each task, dependency on other </w:t>
      </w:r>
      <w:r w:rsidR="001671A1" w:rsidRPr="00A860BD">
        <w:t xml:space="preserve">teams to be aware and coordinate properly, and the owner of the task, </w:t>
      </w:r>
      <w:r w:rsidRPr="00A860BD">
        <w:t xml:space="preserve">thus aligning all each stakeholder with their corresponding </w:t>
      </w:r>
      <w:r w:rsidR="007D782B" w:rsidRPr="00A860BD">
        <w:t>responsibilities</w:t>
      </w:r>
      <w:r w:rsidR="001671A1" w:rsidRPr="00A860BD">
        <w:t>.</w:t>
      </w:r>
    </w:p>
    <w:p w14:paraId="6FE5CCEA" w14:textId="38837ECA" w:rsidR="003C5B4E" w:rsidRDefault="003C5B4E" w:rsidP="007270AE">
      <w:pPr>
        <w:pStyle w:val="BodyTextIndented"/>
      </w:pPr>
    </w:p>
    <w:tbl>
      <w:tblPr>
        <w:tblW w:w="9440" w:type="dxa"/>
        <w:jc w:val="center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5763"/>
        <w:gridCol w:w="1257"/>
        <w:gridCol w:w="1530"/>
      </w:tblGrid>
      <w:tr w:rsidR="00240395" w:rsidRPr="00D31B9C" w14:paraId="4B76DE55" w14:textId="77777777" w:rsidTr="008C44EE">
        <w:trPr>
          <w:tblHeader/>
          <w:jc w:val="center"/>
        </w:trPr>
        <w:tc>
          <w:tcPr>
            <w:tcW w:w="890" w:type="dxa"/>
            <w:shd w:val="clear" w:color="auto" w:fill="003366"/>
          </w:tcPr>
          <w:p w14:paraId="53DA41AF" w14:textId="77777777" w:rsidR="00240395" w:rsidRPr="00D31B9C" w:rsidRDefault="00240395" w:rsidP="006D27A4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D31B9C">
              <w:rPr>
                <w:b/>
                <w:i/>
                <w:color w:val="FFFFFF"/>
                <w:sz w:val="20"/>
                <w:lang w:val="en-US"/>
              </w:rPr>
              <w:t>Step</w:t>
            </w:r>
          </w:p>
        </w:tc>
        <w:tc>
          <w:tcPr>
            <w:tcW w:w="5763" w:type="dxa"/>
            <w:shd w:val="clear" w:color="auto" w:fill="003366"/>
          </w:tcPr>
          <w:p w14:paraId="7716AACA" w14:textId="77777777" w:rsidR="00240395" w:rsidRPr="00D31B9C" w:rsidRDefault="00240395" w:rsidP="006D27A4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D31B9C">
              <w:rPr>
                <w:b/>
                <w:i/>
                <w:color w:val="FFFFFF"/>
                <w:sz w:val="20"/>
                <w:lang w:val="en-US"/>
              </w:rPr>
              <w:t>Description</w:t>
            </w:r>
          </w:p>
        </w:tc>
        <w:tc>
          <w:tcPr>
            <w:tcW w:w="1257" w:type="dxa"/>
            <w:shd w:val="clear" w:color="auto" w:fill="003366"/>
          </w:tcPr>
          <w:p w14:paraId="3BA30DE1" w14:textId="77777777" w:rsidR="00240395" w:rsidRPr="00D31B9C" w:rsidRDefault="00240395" w:rsidP="006D27A4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D31B9C">
              <w:rPr>
                <w:b/>
                <w:i/>
                <w:color w:val="FFFFFF"/>
                <w:sz w:val="20"/>
                <w:lang w:val="en-US"/>
              </w:rPr>
              <w:t>Estimated time</w:t>
            </w:r>
          </w:p>
        </w:tc>
        <w:tc>
          <w:tcPr>
            <w:tcW w:w="1530" w:type="dxa"/>
            <w:shd w:val="clear" w:color="auto" w:fill="003366"/>
          </w:tcPr>
          <w:p w14:paraId="79584C5F" w14:textId="77777777" w:rsidR="00240395" w:rsidRPr="00D31B9C" w:rsidRDefault="00240395" w:rsidP="006D27A4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D31B9C">
              <w:rPr>
                <w:b/>
                <w:i/>
                <w:color w:val="FFFFFF"/>
                <w:sz w:val="20"/>
                <w:lang w:val="en-US"/>
              </w:rPr>
              <w:t>Responsible</w:t>
            </w:r>
          </w:p>
        </w:tc>
      </w:tr>
      <w:tr w:rsidR="004474A7" w14:paraId="7D91C3CC" w14:textId="77777777" w:rsidTr="008C44EE">
        <w:trPr>
          <w:jc w:val="center"/>
        </w:trPr>
        <w:tc>
          <w:tcPr>
            <w:tcW w:w="890" w:type="dxa"/>
            <w:shd w:val="clear" w:color="auto" w:fill="E6E6E6"/>
            <w:vAlign w:val="center"/>
          </w:tcPr>
          <w:p w14:paraId="3A2D69BC" w14:textId="52205DED" w:rsidR="004474A7" w:rsidRPr="0019340F" w:rsidRDefault="004474A7" w:rsidP="004474A7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  <w:r w:rsidRPr="0019340F">
              <w:rPr>
                <w:b/>
                <w:sz w:val="20"/>
                <w:lang w:val="en-US"/>
              </w:rPr>
              <w:t xml:space="preserve">Step </w:t>
            </w:r>
            <w:r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5763" w:type="dxa"/>
          </w:tcPr>
          <w:p w14:paraId="65DDC6BF" w14:textId="39A57D77" w:rsidR="78433255" w:rsidRDefault="78433255" w:rsidP="78433255">
            <w:pPr>
              <w:spacing w:line="240" w:lineRule="auto"/>
              <w:rPr>
                <w:szCs w:val="22"/>
                <w:lang w:val="en-US"/>
              </w:rPr>
            </w:pPr>
            <w:r w:rsidRPr="78433255">
              <w:rPr>
                <w:szCs w:val="22"/>
                <w:lang w:val="en-US"/>
              </w:rPr>
              <w:t>DATABASE</w:t>
            </w:r>
          </w:p>
          <w:p w14:paraId="006DDE90" w14:textId="55B1BADD" w:rsidR="004474A7" w:rsidRPr="001A59C4" w:rsidRDefault="0033371E" w:rsidP="7843325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 tables</w:t>
            </w:r>
            <w:r w:rsidR="00A739CF">
              <w:rPr>
                <w:sz w:val="20"/>
                <w:szCs w:val="20"/>
                <w:lang w:val="en-US"/>
              </w:rPr>
              <w:t xml:space="preserve"> 2h</w:t>
            </w:r>
          </w:p>
          <w:p w14:paraId="794A7A64" w14:textId="7CF81E5C" w:rsidR="001A59C4" w:rsidRPr="001A59C4" w:rsidRDefault="001A59C4" w:rsidP="7843325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Populate master tables</w:t>
            </w:r>
            <w:r w:rsidR="00A739CF">
              <w:rPr>
                <w:sz w:val="20"/>
                <w:szCs w:val="20"/>
                <w:lang w:val="en-US"/>
              </w:rPr>
              <w:t xml:space="preserve"> 2h</w:t>
            </w:r>
          </w:p>
          <w:p w14:paraId="6E55C141" w14:textId="4DB1CADC" w:rsidR="001A59C4" w:rsidRPr="0089773F" w:rsidRDefault="001A59C4" w:rsidP="7843325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procedure to store vulnerabilities</w:t>
            </w:r>
            <w:r w:rsidR="00A739CF">
              <w:rPr>
                <w:sz w:val="20"/>
                <w:szCs w:val="20"/>
                <w:lang w:val="en-US"/>
              </w:rPr>
              <w:t xml:space="preserve"> </w:t>
            </w:r>
            <w:r w:rsidR="0089773F">
              <w:rPr>
                <w:sz w:val="20"/>
                <w:szCs w:val="20"/>
                <w:lang w:val="en-US"/>
              </w:rPr>
              <w:t>6</w:t>
            </w:r>
            <w:r w:rsidR="00A739CF">
              <w:rPr>
                <w:sz w:val="20"/>
                <w:szCs w:val="20"/>
                <w:lang w:val="en-US"/>
              </w:rPr>
              <w:t>h</w:t>
            </w:r>
          </w:p>
          <w:p w14:paraId="38C045BF" w14:textId="016225F8" w:rsidR="0089773F" w:rsidRPr="00DC0F42" w:rsidRDefault="0089773F" w:rsidP="7843325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AND FIX 2h</w:t>
            </w:r>
          </w:p>
          <w:p w14:paraId="7B3E16AD" w14:textId="13E4C44E" w:rsidR="004474A7" w:rsidRDefault="004474A7" w:rsidP="78433255">
            <w:pPr>
              <w:spacing w:line="240" w:lineRule="auto"/>
              <w:rPr>
                <w:szCs w:val="22"/>
                <w:lang w:val="en-US"/>
              </w:rPr>
            </w:pPr>
          </w:p>
        </w:tc>
        <w:tc>
          <w:tcPr>
            <w:tcW w:w="1257" w:type="dxa"/>
            <w:vAlign w:val="center"/>
          </w:tcPr>
          <w:p w14:paraId="585D0425" w14:textId="3E163C53" w:rsidR="004474A7" w:rsidRDefault="001A59C4" w:rsidP="31F0525A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  <w:r w:rsidR="0BFBD5EF" w:rsidRPr="31F0525A">
              <w:rPr>
                <w:sz w:val="20"/>
                <w:lang w:val="en-US"/>
              </w:rPr>
              <w:t xml:space="preserve"> Hours</w:t>
            </w:r>
          </w:p>
          <w:p w14:paraId="17F8F2B2" w14:textId="676D3719" w:rsidR="00635297" w:rsidRDefault="00635297" w:rsidP="31F0525A">
            <w:pPr>
              <w:spacing w:after="240" w:line="240" w:lineRule="auto"/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999999"/>
            </w:tcBorders>
            <w:vAlign w:val="center"/>
          </w:tcPr>
          <w:p w14:paraId="44835647" w14:textId="6B38D597" w:rsidR="004474A7" w:rsidRDefault="00C73218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René Silva</w:t>
            </w:r>
            <w:r w:rsidR="00635297" w:rsidRPr="78433255">
              <w:rPr>
                <w:sz w:val="20"/>
                <w:lang w:val="en-US"/>
              </w:rPr>
              <w:t xml:space="preserve"> </w:t>
            </w:r>
          </w:p>
        </w:tc>
      </w:tr>
      <w:tr w:rsidR="004474A7" w14:paraId="6D282D36" w14:textId="77777777" w:rsidTr="008C44EE">
        <w:trPr>
          <w:jc w:val="center"/>
        </w:trPr>
        <w:tc>
          <w:tcPr>
            <w:tcW w:w="890" w:type="dxa"/>
            <w:shd w:val="clear" w:color="auto" w:fill="E6E6E6"/>
            <w:vAlign w:val="center"/>
          </w:tcPr>
          <w:p w14:paraId="36A39203" w14:textId="56E0D386" w:rsidR="001A59C4" w:rsidRDefault="001A59C4" w:rsidP="001A59C4">
            <w:pPr>
              <w:spacing w:after="240" w:line="240" w:lineRule="auto"/>
              <w:jc w:val="left"/>
              <w:rPr>
                <w:b/>
                <w:bCs/>
                <w:sz w:val="20"/>
                <w:lang w:val="en-US"/>
              </w:rPr>
            </w:pPr>
            <w:r w:rsidRPr="78433255">
              <w:rPr>
                <w:b/>
                <w:bCs/>
                <w:sz w:val="20"/>
                <w:lang w:val="en-US"/>
              </w:rPr>
              <w:t xml:space="preserve">Step 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  <w:p w14:paraId="300AD729" w14:textId="6EA88BE4" w:rsidR="004474A7" w:rsidRPr="0019340F" w:rsidRDefault="004474A7" w:rsidP="004474A7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</w:p>
        </w:tc>
        <w:tc>
          <w:tcPr>
            <w:tcW w:w="5763" w:type="dxa"/>
          </w:tcPr>
          <w:p w14:paraId="2AED026F" w14:textId="26E6419B" w:rsidR="00BF7466" w:rsidRPr="001A59C4" w:rsidRDefault="001A59C4" w:rsidP="001A59C4">
            <w:pPr>
              <w:spacing w:line="240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proofErr w:type="spellStart"/>
            <w:r>
              <w:rPr>
                <w:lang w:val="en-US"/>
              </w:rPr>
              <w:t>WebServer</w:t>
            </w:r>
            <w:proofErr w:type="spellEnd"/>
          </w:p>
        </w:tc>
        <w:tc>
          <w:tcPr>
            <w:tcW w:w="1257" w:type="dxa"/>
            <w:vAlign w:val="center"/>
          </w:tcPr>
          <w:p w14:paraId="28FEFA6D" w14:textId="77777777" w:rsidR="004474A7" w:rsidRDefault="001A59C4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 </w:t>
            </w:r>
            <w:r w:rsidRPr="31F0525A">
              <w:rPr>
                <w:sz w:val="20"/>
                <w:lang w:val="en-US"/>
              </w:rPr>
              <w:t>Hours</w:t>
            </w:r>
          </w:p>
          <w:p w14:paraId="58D9F898" w14:textId="77777777" w:rsidR="0089773F" w:rsidRDefault="0089773F" w:rsidP="0089773F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NOT_EXECUTED</w:t>
            </w:r>
          </w:p>
          <w:p w14:paraId="61831B30" w14:textId="68373527" w:rsidR="0089773F" w:rsidRDefault="0089773F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999999"/>
            </w:tcBorders>
            <w:vAlign w:val="center"/>
          </w:tcPr>
          <w:p w14:paraId="7DB6E97C" w14:textId="0B1F3FE8" w:rsidR="004474A7" w:rsidRDefault="001A59C4" w:rsidP="004474A7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René Silva</w:t>
            </w:r>
          </w:p>
        </w:tc>
      </w:tr>
      <w:tr w:rsidR="78433255" w14:paraId="0DCD0E94" w14:textId="77777777" w:rsidTr="008C44EE">
        <w:trPr>
          <w:jc w:val="center"/>
        </w:trPr>
        <w:tc>
          <w:tcPr>
            <w:tcW w:w="890" w:type="dxa"/>
            <w:shd w:val="clear" w:color="auto" w:fill="E6E6E6"/>
            <w:vAlign w:val="center"/>
          </w:tcPr>
          <w:p w14:paraId="4205CB2A" w14:textId="705D0D0A" w:rsidR="30D0025F" w:rsidRDefault="30D0025F" w:rsidP="78433255">
            <w:pPr>
              <w:spacing w:after="240" w:line="240" w:lineRule="auto"/>
              <w:jc w:val="left"/>
              <w:rPr>
                <w:b/>
                <w:bCs/>
                <w:sz w:val="20"/>
                <w:lang w:val="en-US"/>
              </w:rPr>
            </w:pPr>
            <w:r w:rsidRPr="78433255">
              <w:rPr>
                <w:b/>
                <w:bCs/>
                <w:sz w:val="20"/>
                <w:lang w:val="en-US"/>
              </w:rPr>
              <w:t xml:space="preserve">Step </w:t>
            </w:r>
            <w:r w:rsidR="00C73218">
              <w:rPr>
                <w:b/>
                <w:bCs/>
                <w:sz w:val="20"/>
                <w:lang w:val="en-US"/>
              </w:rPr>
              <w:t>3</w:t>
            </w:r>
          </w:p>
          <w:p w14:paraId="2D373121" w14:textId="53367E12" w:rsidR="78433255" w:rsidRDefault="78433255" w:rsidP="78433255">
            <w:pPr>
              <w:spacing w:line="240" w:lineRule="auto"/>
              <w:jc w:val="left"/>
              <w:rPr>
                <w:b/>
                <w:bCs/>
                <w:szCs w:val="22"/>
                <w:lang w:val="en-US"/>
              </w:rPr>
            </w:pPr>
          </w:p>
        </w:tc>
        <w:tc>
          <w:tcPr>
            <w:tcW w:w="5763" w:type="dxa"/>
          </w:tcPr>
          <w:p w14:paraId="0BC85BB6" w14:textId="77777777" w:rsidR="78433255" w:rsidRDefault="00963B2F" w:rsidP="00963B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r w:rsidR="001A59C4">
              <w:rPr>
                <w:lang w:val="en-US"/>
              </w:rPr>
              <w:t>GLPI – Create Users and Entities (Customers)</w:t>
            </w:r>
            <w:r>
              <w:rPr>
                <w:lang w:val="en-US"/>
              </w:rPr>
              <w:t xml:space="preserve"> </w:t>
            </w:r>
          </w:p>
          <w:p w14:paraId="524A184F" w14:textId="51EDD96A" w:rsidR="002110F8" w:rsidRPr="00963B2F" w:rsidRDefault="002110F8" w:rsidP="00963B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Create some entity like </w:t>
            </w:r>
            <w:r w:rsidRPr="002110F8">
              <w:rPr>
                <w:b/>
                <w:bCs/>
                <w:lang w:val="en-US"/>
              </w:rPr>
              <w:t>BROOK</w:t>
            </w:r>
            <w:r w:rsidR="00F02347">
              <w:rPr>
                <w:b/>
                <w:bCs/>
                <w:lang w:val="en-US"/>
              </w:rPr>
              <w:t>FIELD</w:t>
            </w:r>
            <w:r>
              <w:rPr>
                <w:lang w:val="en-US"/>
              </w:rPr>
              <w:t xml:space="preserve"> or </w:t>
            </w:r>
            <w:r w:rsidRPr="002110F8">
              <w:rPr>
                <w:b/>
                <w:bCs/>
                <w:lang w:val="en-US"/>
              </w:rPr>
              <w:t>CUSH</w:t>
            </w:r>
            <w:r w:rsidR="00F02347">
              <w:rPr>
                <w:b/>
                <w:bCs/>
                <w:lang w:val="en-US"/>
              </w:rPr>
              <w:t>WAKE</w:t>
            </w:r>
          </w:p>
        </w:tc>
        <w:tc>
          <w:tcPr>
            <w:tcW w:w="1257" w:type="dxa"/>
            <w:vAlign w:val="center"/>
          </w:tcPr>
          <w:p w14:paraId="17055EA8" w14:textId="7ACEF675" w:rsidR="4BD065BF" w:rsidRDefault="00963B2F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="4BD065BF" w:rsidRPr="78433255">
              <w:rPr>
                <w:sz w:val="20"/>
                <w:lang w:val="en-US"/>
              </w:rPr>
              <w:t xml:space="preserve"> </w:t>
            </w:r>
            <w:r w:rsidRPr="31F0525A">
              <w:rPr>
                <w:sz w:val="20"/>
                <w:lang w:val="en-US"/>
              </w:rPr>
              <w:t>Hours</w:t>
            </w:r>
          </w:p>
          <w:p w14:paraId="70D1EF8C" w14:textId="6D193865" w:rsidR="0089773F" w:rsidRDefault="0089773F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NOT_EXECUTED</w:t>
            </w:r>
          </w:p>
          <w:p w14:paraId="105293F7" w14:textId="59336596" w:rsidR="78433255" w:rsidRDefault="78433255" w:rsidP="78433255">
            <w:pPr>
              <w:spacing w:line="240" w:lineRule="auto"/>
              <w:jc w:val="center"/>
              <w:rPr>
                <w:szCs w:val="22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999999"/>
            </w:tcBorders>
            <w:vAlign w:val="center"/>
          </w:tcPr>
          <w:p w14:paraId="6FAF943E" w14:textId="4BCECBC2" w:rsidR="78433255" w:rsidRDefault="00C73218" w:rsidP="78433255">
            <w:pPr>
              <w:spacing w:line="240" w:lineRule="auto"/>
              <w:jc w:val="center"/>
              <w:rPr>
                <w:szCs w:val="22"/>
                <w:lang w:val="en-US"/>
              </w:rPr>
            </w:pPr>
            <w:r>
              <w:rPr>
                <w:sz w:val="20"/>
                <w:lang w:val="en-US"/>
              </w:rPr>
              <w:t>René Silva</w:t>
            </w:r>
          </w:p>
        </w:tc>
      </w:tr>
      <w:tr w:rsidR="00C73218" w14:paraId="1947575C" w14:textId="77777777" w:rsidTr="008C44EE">
        <w:trPr>
          <w:jc w:val="center"/>
        </w:trPr>
        <w:tc>
          <w:tcPr>
            <w:tcW w:w="890" w:type="dxa"/>
            <w:shd w:val="clear" w:color="auto" w:fill="E6E6E6"/>
            <w:vAlign w:val="center"/>
          </w:tcPr>
          <w:p w14:paraId="1CECF7AD" w14:textId="6D987556" w:rsidR="00C73218" w:rsidRPr="78433255" w:rsidRDefault="00C73218" w:rsidP="78433255">
            <w:pPr>
              <w:spacing w:after="240" w:line="240" w:lineRule="auto"/>
              <w:jc w:val="left"/>
              <w:rPr>
                <w:b/>
                <w:bCs/>
                <w:sz w:val="20"/>
                <w:lang w:val="en-US"/>
              </w:rPr>
            </w:pPr>
            <w:r w:rsidRPr="0019340F">
              <w:rPr>
                <w:b/>
                <w:sz w:val="20"/>
                <w:lang w:val="en-US"/>
              </w:rPr>
              <w:t xml:space="preserve">Step </w:t>
            </w:r>
            <w:r w:rsidR="001A59C4"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5763" w:type="dxa"/>
          </w:tcPr>
          <w:p w14:paraId="311C8F4E" w14:textId="77777777" w:rsidR="00C73218" w:rsidRDefault="00C73218" w:rsidP="00C73218">
            <w:pPr>
              <w:spacing w:line="240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Python Development</w:t>
            </w:r>
          </w:p>
          <w:p w14:paraId="2FB27948" w14:textId="0C1CC9D1" w:rsidR="00C73218" w:rsidRPr="00A67CB5" w:rsidRDefault="00C73218" w:rsidP="00C73218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class diagram with the entities involved</w:t>
            </w:r>
            <w:r w:rsidR="008C44EE">
              <w:rPr>
                <w:sz w:val="20"/>
                <w:szCs w:val="20"/>
                <w:lang w:val="en-US"/>
              </w:rPr>
              <w:t xml:space="preserve"> 8h</w:t>
            </w:r>
          </w:p>
          <w:p w14:paraId="79A0988E" w14:textId="4777030F" w:rsidR="00A67CB5" w:rsidRPr="00A67CB5" w:rsidRDefault="00A67CB5" w:rsidP="00C73218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Vulnerability report at Windows Operative System</w:t>
            </w:r>
            <w:r w:rsidR="008C44EE">
              <w:rPr>
                <w:sz w:val="20"/>
                <w:szCs w:val="20"/>
                <w:lang w:val="en-US"/>
              </w:rPr>
              <w:t xml:space="preserve"> 8h</w:t>
            </w:r>
          </w:p>
          <w:p w14:paraId="3F882D3C" w14:textId="2D315ABA" w:rsidR="00A67CB5" w:rsidRPr="008C44EE" w:rsidRDefault="00A67CB5" w:rsidP="00C73218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Vulnerability </w:t>
            </w:r>
            <w:r w:rsidR="008C44EE">
              <w:rPr>
                <w:sz w:val="20"/>
                <w:szCs w:val="20"/>
                <w:lang w:val="en-US"/>
              </w:rPr>
              <w:t xml:space="preserve">SQL </w:t>
            </w:r>
            <w:r>
              <w:rPr>
                <w:sz w:val="20"/>
                <w:szCs w:val="20"/>
                <w:lang w:val="en-US"/>
              </w:rPr>
              <w:t>report Exported as JSON</w:t>
            </w:r>
            <w:r w:rsidR="008C44EE">
              <w:rPr>
                <w:sz w:val="20"/>
                <w:szCs w:val="20"/>
                <w:lang w:val="en-US"/>
              </w:rPr>
              <w:t>- PDF</w:t>
            </w:r>
            <w:r>
              <w:rPr>
                <w:sz w:val="20"/>
                <w:szCs w:val="20"/>
                <w:lang w:val="en-US"/>
              </w:rPr>
              <w:t xml:space="preserve"> result</w:t>
            </w:r>
            <w:r w:rsidR="008C44EE">
              <w:rPr>
                <w:sz w:val="20"/>
                <w:szCs w:val="20"/>
                <w:lang w:val="en-US"/>
              </w:rPr>
              <w:t xml:space="preserve"> 8h</w:t>
            </w:r>
          </w:p>
          <w:p w14:paraId="08D2902F" w14:textId="1D393E63" w:rsidR="008C44EE" w:rsidRPr="008C44EE" w:rsidRDefault="008C44EE" w:rsidP="008C44EE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Vulnerability PORT report Exported as JSON- PDF result 8h</w:t>
            </w:r>
          </w:p>
          <w:p w14:paraId="066A6172" w14:textId="6535A7F3" w:rsidR="008C44EE" w:rsidRPr="00A67CB5" w:rsidRDefault="008C44EE" w:rsidP="008C44EE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History Report Exported as JSON- PDF result 16h</w:t>
            </w:r>
          </w:p>
          <w:p w14:paraId="1666F24E" w14:textId="77777777" w:rsidR="008C44EE" w:rsidRPr="00A67CB5" w:rsidRDefault="008C44EE" w:rsidP="008C44EE">
            <w:pPr>
              <w:pStyle w:val="Prrafodelista"/>
              <w:spacing w:line="240" w:lineRule="auto"/>
              <w:rPr>
                <w:rFonts w:cs="Calibri"/>
                <w:lang w:val="en-US"/>
              </w:rPr>
            </w:pPr>
          </w:p>
          <w:p w14:paraId="276FD888" w14:textId="77777777" w:rsidR="008C44EE" w:rsidRPr="008C44EE" w:rsidRDefault="008C44EE" w:rsidP="008C44EE">
            <w:pPr>
              <w:spacing w:line="240" w:lineRule="auto"/>
              <w:rPr>
                <w:rFonts w:cs="Calibri"/>
                <w:lang w:val="en-US"/>
              </w:rPr>
            </w:pPr>
          </w:p>
          <w:p w14:paraId="27EB4A3F" w14:textId="77777777" w:rsidR="00A67CB5" w:rsidRPr="0033371E" w:rsidRDefault="00A67CB5" w:rsidP="00A67CB5">
            <w:pPr>
              <w:pStyle w:val="Prrafodelista"/>
              <w:spacing w:line="240" w:lineRule="auto"/>
              <w:rPr>
                <w:rFonts w:cs="Calibri"/>
                <w:lang w:val="en-US"/>
              </w:rPr>
            </w:pPr>
          </w:p>
          <w:p w14:paraId="49E65986" w14:textId="77777777" w:rsidR="00C73218" w:rsidRDefault="00C73218" w:rsidP="00963B2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57" w:type="dxa"/>
            <w:vAlign w:val="center"/>
          </w:tcPr>
          <w:p w14:paraId="250553EE" w14:textId="18AF1319" w:rsidR="00C73218" w:rsidRDefault="005B428F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</w:t>
            </w:r>
            <w:r w:rsidR="00C73218" w:rsidRPr="78433255">
              <w:rPr>
                <w:sz w:val="20"/>
                <w:lang w:val="en-US"/>
              </w:rPr>
              <w:t xml:space="preserve"> </w:t>
            </w:r>
            <w:r w:rsidR="00C73218" w:rsidRPr="31F0525A">
              <w:rPr>
                <w:sz w:val="20"/>
                <w:lang w:val="en-US"/>
              </w:rPr>
              <w:t>Hours</w:t>
            </w:r>
          </w:p>
        </w:tc>
        <w:tc>
          <w:tcPr>
            <w:tcW w:w="1530" w:type="dxa"/>
            <w:tcBorders>
              <w:bottom w:val="single" w:sz="4" w:space="0" w:color="999999"/>
            </w:tcBorders>
            <w:vAlign w:val="center"/>
          </w:tcPr>
          <w:p w14:paraId="58719AAA" w14:textId="6E735CAA" w:rsidR="00C73218" w:rsidRDefault="00C73218" w:rsidP="78433255">
            <w:pPr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René Silva</w:t>
            </w:r>
          </w:p>
        </w:tc>
      </w:tr>
      <w:tr w:rsidR="00C73218" w14:paraId="4E59C542" w14:textId="77777777" w:rsidTr="008C44EE">
        <w:trPr>
          <w:jc w:val="center"/>
        </w:trPr>
        <w:tc>
          <w:tcPr>
            <w:tcW w:w="890" w:type="dxa"/>
            <w:shd w:val="clear" w:color="auto" w:fill="E6E6E6"/>
            <w:vAlign w:val="center"/>
          </w:tcPr>
          <w:p w14:paraId="491DB07A" w14:textId="7E8B0A37" w:rsidR="00C73218" w:rsidRPr="78433255" w:rsidRDefault="005B428F" w:rsidP="78433255">
            <w:pPr>
              <w:spacing w:after="240" w:line="240" w:lineRule="auto"/>
              <w:jc w:val="lef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Step 5</w:t>
            </w:r>
          </w:p>
        </w:tc>
        <w:tc>
          <w:tcPr>
            <w:tcW w:w="5763" w:type="dxa"/>
          </w:tcPr>
          <w:p w14:paraId="130808DF" w14:textId="12F32BB5" w:rsidR="00C73218" w:rsidRDefault="005B428F" w:rsidP="00963B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and generate local RESULTS against the SERVER_LIST</w:t>
            </w:r>
          </w:p>
        </w:tc>
        <w:tc>
          <w:tcPr>
            <w:tcW w:w="1257" w:type="dxa"/>
            <w:vAlign w:val="center"/>
          </w:tcPr>
          <w:p w14:paraId="3649109B" w14:textId="1C79A8BE" w:rsidR="00C73218" w:rsidRDefault="005B428F" w:rsidP="78433255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Machine Hours</w:t>
            </w:r>
          </w:p>
        </w:tc>
        <w:tc>
          <w:tcPr>
            <w:tcW w:w="1530" w:type="dxa"/>
            <w:tcBorders>
              <w:bottom w:val="single" w:sz="4" w:space="0" w:color="999999"/>
            </w:tcBorders>
            <w:vAlign w:val="center"/>
          </w:tcPr>
          <w:p w14:paraId="2C0EC9A0" w14:textId="77777777" w:rsidR="00C73218" w:rsidRDefault="00C73218" w:rsidP="78433255">
            <w:pPr>
              <w:spacing w:line="240" w:lineRule="auto"/>
              <w:jc w:val="center"/>
              <w:rPr>
                <w:sz w:val="20"/>
                <w:lang w:val="en-US"/>
              </w:rPr>
            </w:pPr>
          </w:p>
        </w:tc>
      </w:tr>
      <w:tr w:rsidR="004474A7" w:rsidRPr="00EB0C49" w14:paraId="6B9767D9" w14:textId="77777777" w:rsidTr="008C44EE">
        <w:trPr>
          <w:gridAfter w:val="1"/>
          <w:wAfter w:w="1530" w:type="dxa"/>
          <w:jc w:val="center"/>
        </w:trPr>
        <w:tc>
          <w:tcPr>
            <w:tcW w:w="890" w:type="dxa"/>
            <w:shd w:val="clear" w:color="auto" w:fill="E6E6E6"/>
            <w:vAlign w:val="center"/>
          </w:tcPr>
          <w:p w14:paraId="5A03A4F6" w14:textId="77777777" w:rsidR="004474A7" w:rsidRPr="00EB0C49" w:rsidRDefault="004474A7" w:rsidP="004474A7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  <w:r w:rsidRPr="00EB0C49">
              <w:rPr>
                <w:b/>
                <w:sz w:val="20"/>
                <w:lang w:val="en-US"/>
              </w:rPr>
              <w:t>Total</w:t>
            </w:r>
          </w:p>
        </w:tc>
        <w:tc>
          <w:tcPr>
            <w:tcW w:w="5763" w:type="dxa"/>
          </w:tcPr>
          <w:p w14:paraId="58DC5120" w14:textId="30CB6AF7" w:rsidR="004474A7" w:rsidRPr="00EB0C49" w:rsidRDefault="004474A7" w:rsidP="004474A7">
            <w:pPr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EB0C49">
              <w:rPr>
                <w:sz w:val="20"/>
                <w:lang w:val="en-US"/>
              </w:rPr>
              <w:t xml:space="preserve">Total estimated time needed for the execution of the </w:t>
            </w:r>
            <w:r>
              <w:rPr>
                <w:sz w:val="20"/>
                <w:lang w:val="en-US"/>
              </w:rPr>
              <w:t>Main Steps</w:t>
            </w:r>
            <w:r w:rsidRPr="00EB0C49">
              <w:rPr>
                <w:sz w:val="20"/>
                <w:lang w:val="en-US"/>
              </w:rPr>
              <w:t xml:space="preserve"> tasks.</w:t>
            </w:r>
          </w:p>
        </w:tc>
        <w:tc>
          <w:tcPr>
            <w:tcW w:w="1257" w:type="dxa"/>
            <w:vAlign w:val="center"/>
          </w:tcPr>
          <w:p w14:paraId="172117B6" w14:textId="3322567D" w:rsidR="004474A7" w:rsidRPr="00EB0C49" w:rsidRDefault="005B428F" w:rsidP="31F0525A">
            <w:pPr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  <w:r w:rsidR="001A59C4">
              <w:rPr>
                <w:sz w:val="20"/>
                <w:lang w:val="en-US"/>
              </w:rPr>
              <w:t>0</w:t>
            </w:r>
            <w:r w:rsidR="52ADC48D" w:rsidRPr="31F0525A">
              <w:rPr>
                <w:sz w:val="20"/>
                <w:lang w:val="en-US"/>
              </w:rPr>
              <w:t xml:space="preserve"> Hours </w:t>
            </w:r>
          </w:p>
        </w:tc>
      </w:tr>
    </w:tbl>
    <w:p w14:paraId="74B9E7B3" w14:textId="1697FE65" w:rsidR="006A5500" w:rsidRPr="00A860BD" w:rsidRDefault="006A5500" w:rsidP="00EA7362">
      <w:pPr>
        <w:pStyle w:val="Ttulo1"/>
      </w:pPr>
      <w:bookmarkStart w:id="12" w:name="_Toc106790523"/>
      <w:r w:rsidRPr="00A860BD">
        <w:lastRenderedPageBreak/>
        <w:t xml:space="preserve">Validation </w:t>
      </w:r>
      <w:r w:rsidR="003E2F50" w:rsidRPr="00A860BD">
        <w:t>Process</w:t>
      </w:r>
      <w:bookmarkEnd w:id="12"/>
    </w:p>
    <w:p w14:paraId="2B6AC333" w14:textId="77777777" w:rsidR="00DF082D" w:rsidRPr="00A860BD" w:rsidRDefault="00DF082D" w:rsidP="00DF082D">
      <w:pPr>
        <w:rPr>
          <w:lang w:val="en-US"/>
        </w:rPr>
      </w:pPr>
    </w:p>
    <w:p w14:paraId="74B9E7B4" w14:textId="7D7B97AC" w:rsidR="006A5500" w:rsidRPr="00A860BD" w:rsidRDefault="006A5500" w:rsidP="007270AE">
      <w:pPr>
        <w:pStyle w:val="BodyTextIndented"/>
      </w:pPr>
      <w:r w:rsidRPr="00A860BD">
        <w:t xml:space="preserve">The </w:t>
      </w:r>
      <w:r w:rsidR="003E2F50" w:rsidRPr="00A860BD">
        <w:t xml:space="preserve">following </w:t>
      </w:r>
      <w:r w:rsidRPr="00A860BD">
        <w:t xml:space="preserve">validation steps </w:t>
      </w:r>
      <w:r w:rsidR="003E2F50" w:rsidRPr="00A860BD">
        <w:t xml:space="preserve">will be executed </w:t>
      </w:r>
      <w:r w:rsidR="00A34453" w:rsidRPr="00A860BD">
        <w:t>to</w:t>
      </w:r>
      <w:r w:rsidRPr="00A860BD">
        <w:t xml:space="preserve"> determine if the activity ha</w:t>
      </w:r>
      <w:r w:rsidR="003E2F50" w:rsidRPr="00A860BD">
        <w:t>s</w:t>
      </w:r>
      <w:r w:rsidRPr="00A860BD">
        <w:t xml:space="preserve"> accomplished </w:t>
      </w:r>
      <w:r w:rsidR="007D2898" w:rsidRPr="00A860BD">
        <w:t xml:space="preserve">its </w:t>
      </w:r>
      <w:r w:rsidRPr="00A860BD">
        <w:t xml:space="preserve">original purpose or not, </w:t>
      </w:r>
      <w:r w:rsidR="0017379B" w:rsidRPr="00A860BD">
        <w:t>and</w:t>
      </w:r>
      <w:r w:rsidRPr="00A860BD">
        <w:t xml:space="preserve"> to confirm that the </w:t>
      </w:r>
      <w:r w:rsidR="000C3173" w:rsidRPr="00A860BD">
        <w:t>prod</w:t>
      </w:r>
      <w:r w:rsidRPr="00A860BD">
        <w:t>ucts and the environments affected during the activity are working as expected.</w:t>
      </w:r>
    </w:p>
    <w:p w14:paraId="74B9E7B5" w14:textId="0D82571D" w:rsidR="006A5500" w:rsidRPr="00A860BD" w:rsidRDefault="007D2898" w:rsidP="007270AE">
      <w:pPr>
        <w:pStyle w:val="BodyTextIndented"/>
      </w:pPr>
      <w:r>
        <w:t>Listed below are</w:t>
      </w:r>
      <w:r w:rsidR="006A5500">
        <w:t xml:space="preserve"> all the </w:t>
      </w:r>
      <w:r w:rsidR="003E2F50">
        <w:t xml:space="preserve">steps that </w:t>
      </w:r>
      <w:r w:rsidR="006A5500">
        <w:t xml:space="preserve">will be part of the </w:t>
      </w:r>
      <w:r w:rsidR="003E2F50">
        <w:t xml:space="preserve">Activity </w:t>
      </w:r>
      <w:r w:rsidR="006A5500">
        <w:t xml:space="preserve">Validation </w:t>
      </w:r>
      <w:r w:rsidR="003E2F50">
        <w:t>P</w:t>
      </w:r>
      <w:r w:rsidR="006A5500">
        <w:t>rocess:</w:t>
      </w:r>
    </w:p>
    <w:p w14:paraId="141BC684" w14:textId="389B5C9C" w:rsidR="31F0525A" w:rsidRDefault="31F0525A" w:rsidP="31F0525A">
      <w:pPr>
        <w:pStyle w:val="BodyTextIndented"/>
        <w:rPr>
          <w:szCs w:val="22"/>
        </w:rPr>
      </w:pPr>
    </w:p>
    <w:tbl>
      <w:tblPr>
        <w:tblW w:w="936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976"/>
        <w:gridCol w:w="5604"/>
        <w:gridCol w:w="1272"/>
        <w:gridCol w:w="1508"/>
      </w:tblGrid>
      <w:tr w:rsidR="31F0525A" w14:paraId="194C1AEC" w14:textId="77777777" w:rsidTr="00C73218">
        <w:tc>
          <w:tcPr>
            <w:tcW w:w="9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366"/>
          </w:tcPr>
          <w:p w14:paraId="457E202F" w14:textId="0ECA4452" w:rsidR="31F0525A" w:rsidRDefault="31F0525A" w:rsidP="31F0525A">
            <w:pPr>
              <w:spacing w:beforeAutospacing="1" w:afterAutospacing="1" w:line="240" w:lineRule="atLeast"/>
              <w:jc w:val="center"/>
              <w:rPr>
                <w:rFonts w:eastAsia="Garamond" w:cs="Garamond"/>
                <w:color w:val="FFFFFF" w:themeColor="background1"/>
                <w:sz w:val="20"/>
              </w:rPr>
            </w:pPr>
            <w:r w:rsidRPr="31F0525A">
              <w:rPr>
                <w:rFonts w:eastAsia="Garamond" w:cs="Garamond"/>
                <w:b/>
                <w:bCs/>
                <w:i/>
                <w:iCs/>
                <w:color w:val="FFFFFF" w:themeColor="background1"/>
                <w:sz w:val="20"/>
                <w:lang w:val="en-US"/>
              </w:rPr>
              <w:t>Step</w:t>
            </w:r>
          </w:p>
        </w:tc>
        <w:tc>
          <w:tcPr>
            <w:tcW w:w="56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366"/>
          </w:tcPr>
          <w:p w14:paraId="6C2C36C3" w14:textId="65067A84" w:rsidR="31F0525A" w:rsidRDefault="31F0525A" w:rsidP="31F0525A">
            <w:pPr>
              <w:spacing w:beforeAutospacing="1" w:afterAutospacing="1" w:line="240" w:lineRule="atLeast"/>
              <w:jc w:val="center"/>
              <w:rPr>
                <w:rFonts w:eastAsia="Garamond" w:cs="Garamond"/>
                <w:color w:val="FFFFFF" w:themeColor="background1"/>
                <w:sz w:val="20"/>
              </w:rPr>
            </w:pPr>
            <w:r w:rsidRPr="31F0525A">
              <w:rPr>
                <w:rFonts w:eastAsia="Garamond" w:cs="Garamond"/>
                <w:b/>
                <w:bCs/>
                <w:i/>
                <w:iCs/>
                <w:color w:val="FFFFFF" w:themeColor="background1"/>
                <w:sz w:val="20"/>
                <w:lang w:val="en-US"/>
              </w:rPr>
              <w:t>Description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366"/>
          </w:tcPr>
          <w:p w14:paraId="382F49B9" w14:textId="010CFE8E" w:rsidR="31F0525A" w:rsidRDefault="31F0525A" w:rsidP="31F0525A">
            <w:pPr>
              <w:spacing w:beforeAutospacing="1" w:afterAutospacing="1" w:line="240" w:lineRule="atLeast"/>
              <w:jc w:val="center"/>
              <w:rPr>
                <w:rFonts w:eastAsia="Garamond" w:cs="Garamond"/>
                <w:color w:val="FFFFFF" w:themeColor="background1"/>
                <w:sz w:val="20"/>
              </w:rPr>
            </w:pPr>
            <w:r w:rsidRPr="31F0525A">
              <w:rPr>
                <w:rFonts w:eastAsia="Garamond" w:cs="Garamond"/>
                <w:b/>
                <w:bCs/>
                <w:i/>
                <w:iCs/>
                <w:color w:val="FFFFFF" w:themeColor="background1"/>
                <w:sz w:val="20"/>
                <w:lang w:val="en-US"/>
              </w:rPr>
              <w:t>Estimated time</w:t>
            </w:r>
          </w:p>
        </w:tc>
        <w:tc>
          <w:tcPr>
            <w:tcW w:w="1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003366"/>
          </w:tcPr>
          <w:p w14:paraId="3B56A224" w14:textId="1195FE1D" w:rsidR="31F0525A" w:rsidRDefault="31F0525A" w:rsidP="31F0525A">
            <w:pPr>
              <w:spacing w:beforeAutospacing="1" w:afterAutospacing="1" w:line="240" w:lineRule="atLeast"/>
              <w:jc w:val="center"/>
              <w:rPr>
                <w:rFonts w:eastAsia="Garamond" w:cs="Garamond"/>
                <w:color w:val="FFFFFF" w:themeColor="background1"/>
                <w:sz w:val="20"/>
              </w:rPr>
            </w:pPr>
            <w:r w:rsidRPr="31F0525A">
              <w:rPr>
                <w:rFonts w:eastAsia="Garamond" w:cs="Garamond"/>
                <w:b/>
                <w:bCs/>
                <w:i/>
                <w:iCs/>
                <w:color w:val="FFFFFF" w:themeColor="background1"/>
                <w:sz w:val="20"/>
                <w:lang w:val="en-US"/>
              </w:rPr>
              <w:t>Responsible</w:t>
            </w:r>
          </w:p>
        </w:tc>
      </w:tr>
      <w:tr w:rsidR="31F0525A" w14:paraId="5E1E76DE" w14:textId="77777777" w:rsidTr="00C73218">
        <w:tc>
          <w:tcPr>
            <w:tcW w:w="9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D386C80" w14:textId="2004D350" w:rsidR="31F0525A" w:rsidRDefault="31F0525A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  <w:r w:rsidRPr="31F0525A">
              <w:rPr>
                <w:rFonts w:eastAsia="Garamond" w:cs="Garamond"/>
                <w:b/>
                <w:bCs/>
                <w:szCs w:val="22"/>
                <w:lang w:val="en-US"/>
              </w:rPr>
              <w:t>Step 1</w:t>
            </w:r>
          </w:p>
          <w:p w14:paraId="6174BDF7" w14:textId="3C4DE4BD" w:rsidR="31F0525A" w:rsidRDefault="31F0525A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</w:p>
        </w:tc>
        <w:tc>
          <w:tcPr>
            <w:tcW w:w="56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3CC03" w14:textId="484295F1" w:rsidR="31F0525A" w:rsidRDefault="31F0525A" w:rsidP="31F0525A">
            <w:pPr>
              <w:spacing w:after="240" w:line="240" w:lineRule="atLeast"/>
              <w:jc w:val="left"/>
              <w:rPr>
                <w:rFonts w:eastAsia="Garamond" w:cs="Garamond"/>
                <w:sz w:val="20"/>
              </w:rPr>
            </w:pPr>
            <w:r w:rsidRPr="31F0525A">
              <w:rPr>
                <w:rFonts w:eastAsia="Garamond" w:cs="Garamond"/>
                <w:sz w:val="20"/>
                <w:lang w:val="en-US"/>
              </w:rPr>
              <w:t xml:space="preserve">Validation of Database engine, </w:t>
            </w:r>
            <w:r w:rsidR="00C73218">
              <w:rPr>
                <w:rFonts w:eastAsia="Garamond" w:cs="Garamond"/>
                <w:sz w:val="20"/>
                <w:lang w:val="en-US"/>
              </w:rPr>
              <w:t xml:space="preserve">SQL Agent, and </w:t>
            </w:r>
            <w:proofErr w:type="spellStart"/>
            <w:r w:rsidR="00C73218">
              <w:rPr>
                <w:rFonts w:eastAsia="Garamond" w:cs="Garamond"/>
                <w:sz w:val="20"/>
                <w:lang w:val="en-US"/>
              </w:rPr>
              <w:t>TheHackettAgent</w:t>
            </w:r>
            <w:proofErr w:type="spellEnd"/>
            <w:r w:rsidR="00C73218">
              <w:rPr>
                <w:rFonts w:eastAsia="Garamond" w:cs="Garamond"/>
                <w:sz w:val="20"/>
                <w:lang w:val="en-US"/>
              </w:rPr>
              <w:t xml:space="preserve"> is working</w:t>
            </w:r>
          </w:p>
          <w:p w14:paraId="2DA71F87" w14:textId="57E98EA5" w:rsidR="31F0525A" w:rsidRDefault="31F0525A" w:rsidP="31F0525A">
            <w:pPr>
              <w:spacing w:line="240" w:lineRule="atLeast"/>
              <w:rPr>
                <w:rFonts w:eastAsia="Garamond" w:cs="Garamond"/>
                <w:szCs w:val="22"/>
                <w:lang w:val="en-US"/>
              </w:rPr>
            </w:pPr>
          </w:p>
        </w:tc>
        <w:tc>
          <w:tcPr>
            <w:tcW w:w="12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853CAA8" w14:textId="789C6C7E" w:rsidR="31F0525A" w:rsidRDefault="00E36FFE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  <w:r>
              <w:rPr>
                <w:rFonts w:eastAsia="Garamond" w:cs="Garamond"/>
                <w:szCs w:val="22"/>
                <w:lang w:val="en-US"/>
              </w:rPr>
              <w:t>4</w:t>
            </w:r>
            <w:r w:rsidR="00C73218">
              <w:rPr>
                <w:rFonts w:eastAsia="Garamond" w:cs="Garamond"/>
                <w:szCs w:val="22"/>
                <w:lang w:val="en-US"/>
              </w:rPr>
              <w:t>0</w:t>
            </w:r>
            <w:r w:rsidR="31F0525A" w:rsidRPr="31F0525A">
              <w:rPr>
                <w:rFonts w:eastAsia="Garamond" w:cs="Garamond"/>
                <w:szCs w:val="22"/>
                <w:lang w:val="en-US"/>
              </w:rPr>
              <w:t xml:space="preserve"> min</w:t>
            </w:r>
          </w:p>
        </w:tc>
        <w:tc>
          <w:tcPr>
            <w:tcW w:w="1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B078016" w14:textId="4A38A960" w:rsidR="31F0525A" w:rsidRDefault="31F0525A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  <w:r w:rsidRPr="31F0525A">
              <w:rPr>
                <w:rFonts w:eastAsia="Garamond" w:cs="Garamond"/>
                <w:szCs w:val="22"/>
                <w:lang w:val="en-US"/>
              </w:rPr>
              <w:t>THG</w:t>
            </w:r>
          </w:p>
        </w:tc>
      </w:tr>
      <w:tr w:rsidR="31F0525A" w14:paraId="263207DB" w14:textId="77777777" w:rsidTr="00C73218">
        <w:tc>
          <w:tcPr>
            <w:tcW w:w="9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444966DD" w14:textId="72C2701A" w:rsidR="31F0525A" w:rsidRDefault="31F0525A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  <w:r w:rsidRPr="31F0525A">
              <w:rPr>
                <w:rFonts w:eastAsia="Garamond" w:cs="Garamond"/>
                <w:b/>
                <w:bCs/>
                <w:szCs w:val="22"/>
                <w:lang w:val="en-US"/>
              </w:rPr>
              <w:t xml:space="preserve">Step </w:t>
            </w:r>
            <w:r w:rsidR="00C73218">
              <w:rPr>
                <w:rFonts w:eastAsia="Garamond" w:cs="Garamond"/>
                <w:b/>
                <w:bCs/>
                <w:szCs w:val="22"/>
                <w:lang w:val="en-US"/>
              </w:rPr>
              <w:t>2</w:t>
            </w:r>
          </w:p>
        </w:tc>
        <w:tc>
          <w:tcPr>
            <w:tcW w:w="56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4011E8" w14:textId="36ED7997" w:rsidR="31F0525A" w:rsidRDefault="008B3E9A" w:rsidP="31F0525A">
            <w:pPr>
              <w:spacing w:line="240" w:lineRule="atLeast"/>
              <w:jc w:val="left"/>
              <w:rPr>
                <w:rFonts w:ascii="Segoe UI" w:eastAsia="Segoe UI" w:hAnsi="Segoe UI" w:cs="Segoe UI"/>
                <w:sz w:val="21"/>
                <w:szCs w:val="21"/>
                <w:lang w:val="en-US"/>
              </w:rPr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Set </w:t>
            </w:r>
            <w:r w:rsidR="00C73218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Previous </w:t>
            </w:r>
            <w:r w:rsidR="31F0525A" w:rsidRPr="31F0525A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Data</w:t>
            </w:r>
            <w:r w:rsidR="009F2E15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 / Parameters</w:t>
            </w:r>
            <w:r w:rsidR="31F0525A" w:rsidRPr="31F0525A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 Validation:</w:t>
            </w:r>
          </w:p>
          <w:p w14:paraId="55FBDF40" w14:textId="6C1E5949" w:rsidR="00C73218" w:rsidRDefault="00C73218" w:rsidP="31F0525A">
            <w:pPr>
              <w:spacing w:line="240" w:lineRule="atLeast"/>
              <w:jc w:val="left"/>
              <w:rPr>
                <w:rFonts w:ascii="Segoe UI" w:eastAsia="Segoe UI" w:hAnsi="Segoe UI" w:cs="Segoe UI"/>
                <w:sz w:val="21"/>
                <w:szCs w:val="21"/>
                <w:lang w:val="en-US"/>
              </w:rPr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Process Execution </w:t>
            </w:r>
            <w:r w:rsidR="008B3E9A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– Call to The </w:t>
            </w:r>
            <w:proofErr w:type="spellStart"/>
            <w:r w:rsidR="008B3E9A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HackettAgent</w:t>
            </w:r>
            <w:proofErr w:type="spellEnd"/>
          </w:p>
          <w:p w14:paraId="53FC9049" w14:textId="557803DE" w:rsidR="31F0525A" w:rsidRDefault="008B3E9A" w:rsidP="31F0525A">
            <w:pPr>
              <w:spacing w:line="240" w:lineRule="atLeast"/>
              <w:jc w:val="left"/>
              <w:rPr>
                <w:rFonts w:ascii="Segoe UI" w:eastAsia="Segoe UI" w:hAnsi="Segoe UI" w:cs="Segoe UI"/>
                <w:sz w:val="21"/>
                <w:szCs w:val="21"/>
                <w:lang w:val="en-US"/>
              </w:rPr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Validate results JSON and PDF</w:t>
            </w:r>
          </w:p>
          <w:p w14:paraId="783945D2" w14:textId="7A3AF6EA" w:rsidR="008B3E9A" w:rsidRDefault="008B3E9A" w:rsidP="31F0525A">
            <w:pPr>
              <w:spacing w:line="240" w:lineRule="atLeast"/>
              <w:jc w:val="left"/>
              <w:rPr>
                <w:rFonts w:ascii="Segoe UI" w:eastAsia="Segoe UI" w:hAnsi="Segoe UI" w:cs="Segoe UI"/>
                <w:sz w:val="21"/>
                <w:szCs w:val="21"/>
                <w:lang w:val="en-US"/>
              </w:rPr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Validate results on Database Tables</w:t>
            </w:r>
          </w:p>
          <w:p w14:paraId="7145EFE6" w14:textId="5C39634D" w:rsidR="31F0525A" w:rsidRDefault="008B3E9A" w:rsidP="31F0525A">
            <w:pPr>
              <w:spacing w:line="240" w:lineRule="atLeast"/>
              <w:jc w:val="left"/>
              <w:rPr>
                <w:rFonts w:ascii="Segoe UI" w:eastAsia="Segoe UI" w:hAnsi="Segoe UI" w:cs="Segoe UI"/>
                <w:sz w:val="21"/>
                <w:szCs w:val="21"/>
                <w:lang w:val="en-US"/>
              </w:rPr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EXECUTE </w:t>
            </w:r>
            <w:r w:rsidR="31F0525A" w:rsidRPr="31F0525A"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 xml:space="preserve">SCRIPT: </w:t>
            </w:r>
            <w:proofErr w:type="spellStart"/>
            <w:r w:rsidR="31F0525A" w:rsidRPr="008B3E9A">
              <w:rPr>
                <w:rFonts w:ascii="Segoe UI" w:eastAsia="Segoe UI" w:hAnsi="Segoe UI" w:cs="Segoe UI"/>
                <w:b/>
                <w:bCs/>
                <w:sz w:val="21"/>
                <w:szCs w:val="21"/>
                <w:lang w:val="en-US"/>
              </w:rPr>
              <w:t>VALIDATION_SCRIPT.sql</w:t>
            </w:r>
            <w:proofErr w:type="spellEnd"/>
          </w:p>
        </w:tc>
        <w:tc>
          <w:tcPr>
            <w:tcW w:w="12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EA6F6D3" w14:textId="71416E04" w:rsidR="31F0525A" w:rsidRDefault="00E36FFE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  <w:r>
              <w:rPr>
                <w:rFonts w:eastAsia="Garamond" w:cs="Garamond"/>
                <w:szCs w:val="22"/>
                <w:lang w:val="en-US"/>
              </w:rPr>
              <w:t>4</w:t>
            </w:r>
            <w:r w:rsidR="00C73218">
              <w:rPr>
                <w:rFonts w:eastAsia="Garamond" w:cs="Garamond"/>
                <w:szCs w:val="22"/>
                <w:lang w:val="en-US"/>
              </w:rPr>
              <w:t>0</w:t>
            </w:r>
            <w:r w:rsidR="00C73218" w:rsidRPr="31F0525A">
              <w:rPr>
                <w:rFonts w:eastAsia="Garamond" w:cs="Garamond"/>
                <w:szCs w:val="22"/>
                <w:lang w:val="en-US"/>
              </w:rPr>
              <w:t xml:space="preserve"> min</w:t>
            </w:r>
            <w:r w:rsidR="00C73218">
              <w:rPr>
                <w:rFonts w:eastAsia="Garamond" w:cs="Garamond"/>
                <w:szCs w:val="22"/>
                <w:lang w:val="en-US"/>
              </w:rPr>
              <w:t xml:space="preserve"> </w:t>
            </w:r>
          </w:p>
        </w:tc>
        <w:tc>
          <w:tcPr>
            <w:tcW w:w="1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328473C" w14:textId="508E9685" w:rsidR="31F0525A" w:rsidRDefault="31F0525A" w:rsidP="31F0525A">
            <w:pPr>
              <w:spacing w:line="240" w:lineRule="atLeast"/>
              <w:jc w:val="center"/>
              <w:rPr>
                <w:rFonts w:eastAsia="Garamond" w:cs="Garamond"/>
                <w:szCs w:val="22"/>
                <w:lang w:val="en-US"/>
              </w:rPr>
            </w:pPr>
            <w:r w:rsidRPr="31F0525A">
              <w:rPr>
                <w:rFonts w:eastAsia="Garamond" w:cs="Garamond"/>
                <w:szCs w:val="22"/>
                <w:lang w:val="en-US"/>
              </w:rPr>
              <w:t>THG</w:t>
            </w:r>
          </w:p>
        </w:tc>
      </w:tr>
      <w:tr w:rsidR="31F0525A" w14:paraId="0F705C53" w14:textId="77777777" w:rsidTr="00C73218">
        <w:tc>
          <w:tcPr>
            <w:tcW w:w="9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99D393A" w14:textId="2570A35E" w:rsidR="31F0525A" w:rsidRDefault="31F0525A" w:rsidP="31F0525A">
            <w:pPr>
              <w:spacing w:after="240" w:line="240" w:lineRule="atLeast"/>
              <w:jc w:val="center"/>
              <w:rPr>
                <w:rFonts w:eastAsia="Garamond" w:cs="Garamond"/>
                <w:sz w:val="20"/>
              </w:rPr>
            </w:pPr>
            <w:r w:rsidRPr="31F0525A">
              <w:rPr>
                <w:rFonts w:eastAsia="Garamond" w:cs="Garamond"/>
                <w:b/>
                <w:bCs/>
                <w:sz w:val="20"/>
                <w:lang w:val="en-US"/>
              </w:rPr>
              <w:t xml:space="preserve">Step </w:t>
            </w:r>
            <w:r w:rsidR="00C73218">
              <w:rPr>
                <w:rFonts w:eastAsia="Garamond" w:cs="Garamond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56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74DE68" w14:textId="32DEA77B" w:rsidR="31F0525A" w:rsidRDefault="31F0525A" w:rsidP="31F0525A">
            <w:pPr>
              <w:spacing w:after="240" w:line="240" w:lineRule="atLeast"/>
              <w:jc w:val="left"/>
              <w:rPr>
                <w:rFonts w:eastAsia="Garamond" w:cs="Garamond"/>
                <w:sz w:val="20"/>
              </w:rPr>
            </w:pPr>
            <w:r w:rsidRPr="31F0525A">
              <w:rPr>
                <w:rFonts w:eastAsia="Garamond" w:cs="Garamond"/>
                <w:sz w:val="20"/>
                <w:lang w:val="en-US"/>
              </w:rPr>
              <w:t xml:space="preserve">Validation of </w:t>
            </w:r>
            <w:r w:rsidR="008B3E9A">
              <w:rPr>
                <w:rFonts w:eastAsia="Garamond" w:cs="Garamond"/>
                <w:sz w:val="20"/>
                <w:lang w:val="en-US"/>
              </w:rPr>
              <w:t xml:space="preserve">the entire </w:t>
            </w:r>
            <w:r w:rsidRPr="31F0525A">
              <w:rPr>
                <w:rFonts w:eastAsia="Garamond" w:cs="Garamond"/>
                <w:sz w:val="20"/>
                <w:lang w:val="en-US"/>
              </w:rPr>
              <w:t>report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EFB4FD3" w14:textId="3F3F9EEA" w:rsidR="31F0525A" w:rsidRDefault="00E36FFE" w:rsidP="31F0525A">
            <w:pPr>
              <w:spacing w:after="240" w:line="240" w:lineRule="atLeast"/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  <w:lang w:val="en-US"/>
              </w:rPr>
              <w:t>4</w:t>
            </w:r>
            <w:r w:rsidR="008B3E9A">
              <w:rPr>
                <w:rFonts w:eastAsia="Garamond" w:cs="Garamond"/>
                <w:sz w:val="20"/>
                <w:lang w:val="en-US"/>
              </w:rPr>
              <w:t>0</w:t>
            </w:r>
            <w:r w:rsidR="31F0525A" w:rsidRPr="31F0525A">
              <w:rPr>
                <w:rFonts w:eastAsia="Garamond" w:cs="Garamond"/>
                <w:sz w:val="20"/>
                <w:lang w:val="en-US"/>
              </w:rPr>
              <w:t xml:space="preserve"> minutes</w:t>
            </w:r>
          </w:p>
        </w:tc>
        <w:tc>
          <w:tcPr>
            <w:tcW w:w="1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ADC2986" w14:textId="3BBD66DF" w:rsidR="31F0525A" w:rsidRDefault="009F2E15" w:rsidP="31F0525A">
            <w:pPr>
              <w:spacing w:after="240" w:line="240" w:lineRule="atLeast"/>
              <w:jc w:val="center"/>
              <w:rPr>
                <w:rFonts w:eastAsia="Garamond" w:cs="Garamond"/>
                <w:sz w:val="20"/>
              </w:rPr>
            </w:pPr>
            <w:r w:rsidRPr="31F0525A">
              <w:rPr>
                <w:rFonts w:eastAsia="Garamond" w:cs="Garamond"/>
                <w:szCs w:val="22"/>
                <w:lang w:val="en-US"/>
              </w:rPr>
              <w:t>THG</w:t>
            </w:r>
          </w:p>
        </w:tc>
      </w:tr>
      <w:tr w:rsidR="31F0525A" w14:paraId="5C1A0B76" w14:textId="77777777" w:rsidTr="00C73218">
        <w:tc>
          <w:tcPr>
            <w:tcW w:w="9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A676BEA" w14:textId="1B102F80" w:rsidR="31F0525A" w:rsidRDefault="31F0525A" w:rsidP="31F0525A">
            <w:pPr>
              <w:spacing w:after="240" w:line="240" w:lineRule="atLeast"/>
              <w:jc w:val="center"/>
              <w:rPr>
                <w:rFonts w:eastAsia="Garamond" w:cs="Garamond"/>
                <w:sz w:val="20"/>
              </w:rPr>
            </w:pPr>
            <w:r w:rsidRPr="31F0525A">
              <w:rPr>
                <w:rFonts w:eastAsia="Garamond" w:cs="Garamond"/>
                <w:b/>
                <w:bCs/>
                <w:sz w:val="20"/>
                <w:lang w:val="en-US"/>
              </w:rPr>
              <w:t>Total</w:t>
            </w:r>
          </w:p>
        </w:tc>
        <w:tc>
          <w:tcPr>
            <w:tcW w:w="56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7B7D45" w14:textId="1AE89A81" w:rsidR="31F0525A" w:rsidRDefault="31F0525A" w:rsidP="31F0525A">
            <w:pPr>
              <w:spacing w:after="240" w:line="240" w:lineRule="atLeast"/>
              <w:jc w:val="left"/>
              <w:rPr>
                <w:rFonts w:eastAsia="Garamond" w:cs="Garamond"/>
                <w:sz w:val="20"/>
              </w:rPr>
            </w:pPr>
            <w:r w:rsidRPr="31F0525A">
              <w:rPr>
                <w:rFonts w:eastAsia="Garamond" w:cs="Garamond"/>
                <w:sz w:val="20"/>
                <w:lang w:val="en-US"/>
              </w:rPr>
              <w:t>Total estimated time needed for the execution of the Validation Process tasks.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7B74A45" w14:textId="381ACDAB" w:rsidR="31F0525A" w:rsidRDefault="00E36FFE" w:rsidP="31F0525A">
            <w:pPr>
              <w:spacing w:after="240" w:line="240" w:lineRule="atLeast"/>
              <w:jc w:val="center"/>
              <w:rPr>
                <w:rFonts w:eastAsia="Garamond" w:cs="Garamond"/>
                <w:sz w:val="20"/>
              </w:rPr>
            </w:pPr>
            <w:r>
              <w:rPr>
                <w:rFonts w:eastAsia="Garamond" w:cs="Garamond"/>
                <w:sz w:val="20"/>
                <w:lang w:val="en-US"/>
              </w:rPr>
              <w:t>2</w:t>
            </w:r>
            <w:r w:rsidR="31F0525A" w:rsidRPr="31F0525A">
              <w:rPr>
                <w:rFonts w:eastAsia="Garamond" w:cs="Garamond"/>
                <w:sz w:val="20"/>
                <w:lang w:val="en-US"/>
              </w:rPr>
              <w:t xml:space="preserve"> </w:t>
            </w:r>
            <w:proofErr w:type="gramStart"/>
            <w:r w:rsidR="31F0525A" w:rsidRPr="31F0525A">
              <w:rPr>
                <w:rFonts w:eastAsia="Garamond" w:cs="Garamond"/>
                <w:sz w:val="20"/>
                <w:lang w:val="en-US"/>
              </w:rPr>
              <w:t>hour</w:t>
            </w:r>
            <w:proofErr w:type="gramEnd"/>
          </w:p>
        </w:tc>
        <w:tc>
          <w:tcPr>
            <w:tcW w:w="150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  <w:vAlign w:val="center"/>
          </w:tcPr>
          <w:p w14:paraId="437660B2" w14:textId="71BAF335" w:rsidR="31F0525A" w:rsidRDefault="31F0525A" w:rsidP="31F0525A">
            <w:pPr>
              <w:spacing w:after="240" w:line="240" w:lineRule="atLeast"/>
              <w:jc w:val="center"/>
              <w:rPr>
                <w:rFonts w:eastAsia="Garamond" w:cs="Garamond"/>
                <w:sz w:val="20"/>
              </w:rPr>
            </w:pPr>
          </w:p>
        </w:tc>
      </w:tr>
    </w:tbl>
    <w:p w14:paraId="617180F4" w14:textId="2EC51F1B" w:rsidR="31F0525A" w:rsidRDefault="31F0525A" w:rsidP="31F0525A">
      <w:pPr>
        <w:pStyle w:val="BodyTextIndented"/>
        <w:rPr>
          <w:szCs w:val="22"/>
        </w:rPr>
      </w:pPr>
    </w:p>
    <w:p w14:paraId="557DFCE7" w14:textId="77E97282" w:rsidR="31F0525A" w:rsidRDefault="31F0525A" w:rsidP="31F0525A">
      <w:pPr>
        <w:pStyle w:val="BodyTextIndented"/>
        <w:rPr>
          <w:szCs w:val="22"/>
        </w:rPr>
      </w:pPr>
    </w:p>
    <w:p w14:paraId="7791B233" w14:textId="4A57B90F" w:rsidR="31F0525A" w:rsidRDefault="31F0525A" w:rsidP="31F0525A">
      <w:pPr>
        <w:pStyle w:val="BodyTextIndented"/>
        <w:rPr>
          <w:szCs w:val="22"/>
        </w:rPr>
      </w:pPr>
    </w:p>
    <w:p w14:paraId="5C54ABCE" w14:textId="77777777" w:rsidR="004C1EAE" w:rsidRPr="00A860BD" w:rsidRDefault="004C1EAE" w:rsidP="007270AE">
      <w:pPr>
        <w:pStyle w:val="BodyTextIndented"/>
      </w:pPr>
    </w:p>
    <w:p w14:paraId="74B9E7EF" w14:textId="578273B4" w:rsidR="00A85559" w:rsidRPr="00A860BD" w:rsidRDefault="002B7BF4" w:rsidP="00EA7362">
      <w:pPr>
        <w:pStyle w:val="Ttulo1"/>
      </w:pPr>
      <w:bookmarkStart w:id="13" w:name="_Toc106790524"/>
      <w:r w:rsidRPr="00A860BD">
        <w:lastRenderedPageBreak/>
        <w:t>Estimated Times</w:t>
      </w:r>
      <w:bookmarkEnd w:id="13"/>
    </w:p>
    <w:p w14:paraId="429DA433" w14:textId="77777777" w:rsidR="00DF082D" w:rsidRPr="00A860BD" w:rsidRDefault="00DF082D" w:rsidP="00DF082D">
      <w:pPr>
        <w:rPr>
          <w:lang w:val="en-US"/>
        </w:rPr>
      </w:pPr>
    </w:p>
    <w:p w14:paraId="1B75C1DD" w14:textId="621E19C3" w:rsidR="002B7BF4" w:rsidRPr="00A860BD" w:rsidRDefault="002B7BF4" w:rsidP="007270AE">
      <w:pPr>
        <w:pStyle w:val="BodyTextIndented"/>
      </w:pPr>
      <w:r w:rsidRPr="00A860BD">
        <w:t xml:space="preserve">On this </w:t>
      </w:r>
      <w:r w:rsidR="000B0505" w:rsidRPr="00A860BD">
        <w:t>table,</w:t>
      </w:r>
      <w:r w:rsidRPr="00A860BD">
        <w:t xml:space="preserve"> you </w:t>
      </w:r>
      <w:r w:rsidR="00082127" w:rsidRPr="00A860BD">
        <w:t>can</w:t>
      </w:r>
      <w:r w:rsidRPr="00A860BD">
        <w:t xml:space="preserve"> find the summarized information of the estimated </w:t>
      </w:r>
      <w:r w:rsidR="00082127" w:rsidRPr="00A860BD">
        <w:t xml:space="preserve">times </w:t>
      </w:r>
      <w:r w:rsidRPr="00A860BD">
        <w:t xml:space="preserve">for the </w:t>
      </w:r>
      <w:r w:rsidR="00082127" w:rsidRPr="00A860BD">
        <w:t xml:space="preserve">following </w:t>
      </w:r>
      <w:r w:rsidRPr="00A860BD">
        <w:t>sections: Pre-Requ</w:t>
      </w:r>
      <w:r w:rsidR="00082127" w:rsidRPr="00A860BD">
        <w:t>i</w:t>
      </w:r>
      <w:r w:rsidRPr="00A860BD">
        <w:t>sites, Main Steps,</w:t>
      </w:r>
      <w:r w:rsidR="00AE600E" w:rsidRPr="00A860BD">
        <w:t xml:space="preserve"> Validation Process, </w:t>
      </w:r>
      <w:r w:rsidRPr="00A860BD">
        <w:t>Roll Back Plan</w:t>
      </w:r>
      <w:r w:rsidR="00AE600E" w:rsidRPr="00A860BD">
        <w:t xml:space="preserve"> and Post Activity Steps</w:t>
      </w:r>
      <w:r w:rsidRPr="00A860BD">
        <w:t>.</w:t>
      </w:r>
    </w:p>
    <w:p w14:paraId="6DC74C85" w14:textId="77777777" w:rsidR="000B0505" w:rsidRPr="00A860BD" w:rsidRDefault="000B0505" w:rsidP="007270AE">
      <w:pPr>
        <w:pStyle w:val="BodyTextIndented"/>
      </w:pPr>
    </w:p>
    <w:tbl>
      <w:tblPr>
        <w:tblW w:w="9512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82"/>
        <w:gridCol w:w="4500"/>
        <w:gridCol w:w="3330"/>
      </w:tblGrid>
      <w:tr w:rsidR="00082127" w:rsidRPr="00A860BD" w14:paraId="575B9BB2" w14:textId="77777777" w:rsidTr="31F0525A">
        <w:tc>
          <w:tcPr>
            <w:tcW w:w="1682" w:type="dxa"/>
            <w:shd w:val="clear" w:color="auto" w:fill="003366"/>
          </w:tcPr>
          <w:p w14:paraId="4827E518" w14:textId="0040D35A" w:rsidR="00082127" w:rsidRPr="00A860BD" w:rsidRDefault="00082127" w:rsidP="00082127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A860BD">
              <w:rPr>
                <w:b/>
                <w:i/>
                <w:color w:val="FFFFFF"/>
                <w:sz w:val="20"/>
                <w:lang w:val="en-US"/>
              </w:rPr>
              <w:t>Section Number</w:t>
            </w:r>
          </w:p>
        </w:tc>
        <w:tc>
          <w:tcPr>
            <w:tcW w:w="4500" w:type="dxa"/>
            <w:shd w:val="clear" w:color="auto" w:fill="003366"/>
          </w:tcPr>
          <w:p w14:paraId="3D8CABCD" w14:textId="2EA76E26" w:rsidR="00082127" w:rsidRPr="00A860BD" w:rsidRDefault="00082127" w:rsidP="00082127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A860BD">
              <w:rPr>
                <w:b/>
                <w:i/>
                <w:color w:val="FFFFFF"/>
                <w:sz w:val="20"/>
                <w:lang w:val="en-US"/>
              </w:rPr>
              <w:t>Section Name</w:t>
            </w:r>
          </w:p>
        </w:tc>
        <w:tc>
          <w:tcPr>
            <w:tcW w:w="3330" w:type="dxa"/>
            <w:shd w:val="clear" w:color="auto" w:fill="003366"/>
          </w:tcPr>
          <w:p w14:paraId="58A7A865" w14:textId="77777777" w:rsidR="00082127" w:rsidRPr="00A860BD" w:rsidRDefault="00082127" w:rsidP="00082127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  <w:lang w:val="en-US"/>
              </w:rPr>
            </w:pPr>
            <w:r w:rsidRPr="00A860BD">
              <w:rPr>
                <w:b/>
                <w:i/>
                <w:color w:val="FFFFFF"/>
                <w:sz w:val="20"/>
                <w:lang w:val="en-US"/>
              </w:rPr>
              <w:t>Estimated time</w:t>
            </w:r>
          </w:p>
        </w:tc>
      </w:tr>
      <w:tr w:rsidR="00EC2A35" w:rsidRPr="00A860BD" w14:paraId="5A2DA035" w14:textId="77777777" w:rsidTr="31F0525A">
        <w:trPr>
          <w:trHeight w:val="152"/>
        </w:trPr>
        <w:tc>
          <w:tcPr>
            <w:tcW w:w="1682" w:type="dxa"/>
            <w:shd w:val="clear" w:color="auto" w:fill="E6E6E6"/>
            <w:vAlign w:val="center"/>
          </w:tcPr>
          <w:p w14:paraId="76F6766E" w14:textId="3196ED2C" w:rsidR="00EC2A35" w:rsidRPr="00A860BD" w:rsidRDefault="00EC2A35" w:rsidP="00DF082D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  <w:r w:rsidRPr="00A860BD">
              <w:rPr>
                <w:b/>
                <w:sz w:val="20"/>
                <w:lang w:val="en-US"/>
              </w:rPr>
              <w:t xml:space="preserve">Section 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4500" w:type="dxa"/>
          </w:tcPr>
          <w:p w14:paraId="682A3FC9" w14:textId="3BF0AEA3" w:rsidR="00EC2A35" w:rsidRPr="00A860BD" w:rsidRDefault="7088BD9B" w:rsidP="31F0525A">
            <w:pPr>
              <w:spacing w:after="240" w:line="240" w:lineRule="auto"/>
              <w:jc w:val="left"/>
              <w:rPr>
                <w:sz w:val="20"/>
                <w:lang w:val="en-US"/>
              </w:rPr>
            </w:pPr>
            <w:r w:rsidRPr="31F0525A">
              <w:rPr>
                <w:sz w:val="20"/>
                <w:lang w:val="en-US"/>
              </w:rPr>
              <w:t>Pre-Requisites</w:t>
            </w:r>
          </w:p>
        </w:tc>
        <w:tc>
          <w:tcPr>
            <w:tcW w:w="3330" w:type="dxa"/>
          </w:tcPr>
          <w:p w14:paraId="37DDFC87" w14:textId="3ACA8817" w:rsidR="00EC2A35" w:rsidRDefault="00E36FFE" w:rsidP="31F0525A">
            <w:pPr>
              <w:spacing w:after="240" w:line="240" w:lineRule="auto"/>
              <w:jc w:val="left"/>
              <w:rPr>
                <w:szCs w:val="22"/>
                <w:highlight w:val="yellow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  <w:r w:rsidR="31F0525A" w:rsidRPr="00904CE4">
              <w:rPr>
                <w:sz w:val="20"/>
                <w:lang w:val="en-US"/>
              </w:rPr>
              <w:t xml:space="preserve"> Hours</w:t>
            </w:r>
          </w:p>
        </w:tc>
      </w:tr>
      <w:tr w:rsidR="00774980" w:rsidRPr="00A860BD" w14:paraId="7B8706EC" w14:textId="77777777" w:rsidTr="31F0525A">
        <w:trPr>
          <w:trHeight w:val="152"/>
        </w:trPr>
        <w:tc>
          <w:tcPr>
            <w:tcW w:w="1682" w:type="dxa"/>
            <w:shd w:val="clear" w:color="auto" w:fill="E6E6E6"/>
            <w:vAlign w:val="center"/>
          </w:tcPr>
          <w:p w14:paraId="2EBDF5CC" w14:textId="27735C91" w:rsidR="00774980" w:rsidRPr="00A860BD" w:rsidRDefault="00EC2A35" w:rsidP="00DF082D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  <w:r w:rsidRPr="00A860BD">
              <w:rPr>
                <w:b/>
                <w:sz w:val="20"/>
                <w:lang w:val="en-US"/>
              </w:rPr>
              <w:t>Section 4</w:t>
            </w:r>
          </w:p>
        </w:tc>
        <w:tc>
          <w:tcPr>
            <w:tcW w:w="4500" w:type="dxa"/>
          </w:tcPr>
          <w:p w14:paraId="488B5C2A" w14:textId="67B2D632" w:rsidR="00774980" w:rsidRPr="00904CE4" w:rsidRDefault="00774980" w:rsidP="00DF082D">
            <w:pPr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04CE4">
              <w:rPr>
                <w:sz w:val="20"/>
                <w:lang w:val="en-US"/>
              </w:rPr>
              <w:t>Main Steps</w:t>
            </w:r>
          </w:p>
        </w:tc>
        <w:tc>
          <w:tcPr>
            <w:tcW w:w="3330" w:type="dxa"/>
          </w:tcPr>
          <w:p w14:paraId="0256CC28" w14:textId="03E84601" w:rsidR="31F0525A" w:rsidRPr="00904CE4" w:rsidRDefault="00E36FFE" w:rsidP="31F0525A">
            <w:pPr>
              <w:spacing w:after="240" w:line="240" w:lineRule="auto"/>
              <w:jc w:val="left"/>
              <w:rPr>
                <w:szCs w:val="22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="008B3E9A">
              <w:rPr>
                <w:sz w:val="20"/>
                <w:lang w:val="en-US"/>
              </w:rPr>
              <w:t>0</w:t>
            </w:r>
            <w:r w:rsidR="31F0525A" w:rsidRPr="00904CE4">
              <w:rPr>
                <w:sz w:val="20"/>
                <w:lang w:val="en-US"/>
              </w:rPr>
              <w:t xml:space="preserve"> Hours</w:t>
            </w:r>
          </w:p>
          <w:p w14:paraId="255B94EC" w14:textId="0C45D818" w:rsidR="00774980" w:rsidRPr="00904CE4" w:rsidRDefault="00774980" w:rsidP="78433255">
            <w:pPr>
              <w:spacing w:after="240" w:line="240" w:lineRule="auto"/>
              <w:jc w:val="left"/>
              <w:rPr>
                <w:szCs w:val="22"/>
                <w:lang w:val="en-US"/>
              </w:rPr>
            </w:pPr>
          </w:p>
        </w:tc>
      </w:tr>
      <w:tr w:rsidR="00082127" w:rsidRPr="00A860BD" w14:paraId="31258EBD" w14:textId="77777777" w:rsidTr="31F0525A">
        <w:tc>
          <w:tcPr>
            <w:tcW w:w="1682" w:type="dxa"/>
            <w:shd w:val="clear" w:color="auto" w:fill="E6E6E6"/>
            <w:vAlign w:val="center"/>
          </w:tcPr>
          <w:p w14:paraId="0621936F" w14:textId="52D013DE" w:rsidR="00082127" w:rsidRPr="00A860BD" w:rsidRDefault="00082127" w:rsidP="00DF082D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  <w:r w:rsidRPr="00A860BD">
              <w:rPr>
                <w:b/>
                <w:sz w:val="20"/>
                <w:lang w:val="en-US"/>
              </w:rPr>
              <w:t>Section 5</w:t>
            </w:r>
          </w:p>
        </w:tc>
        <w:tc>
          <w:tcPr>
            <w:tcW w:w="4500" w:type="dxa"/>
          </w:tcPr>
          <w:p w14:paraId="5121BB00" w14:textId="78E1246C" w:rsidR="00082127" w:rsidRPr="00A860BD" w:rsidRDefault="00082127" w:rsidP="00DF082D">
            <w:pPr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A860BD">
              <w:rPr>
                <w:sz w:val="20"/>
                <w:lang w:val="en-US"/>
              </w:rPr>
              <w:t>Validation Process</w:t>
            </w:r>
          </w:p>
        </w:tc>
        <w:tc>
          <w:tcPr>
            <w:tcW w:w="3330" w:type="dxa"/>
          </w:tcPr>
          <w:p w14:paraId="7E41A4AE" w14:textId="4247CDEB" w:rsidR="31F0525A" w:rsidRPr="00904CE4" w:rsidRDefault="00E36FFE" w:rsidP="31F0525A">
            <w:pPr>
              <w:spacing w:after="240" w:line="240" w:lineRule="auto"/>
              <w:jc w:val="left"/>
              <w:rPr>
                <w:szCs w:val="22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31F0525A" w:rsidRPr="00904CE4">
              <w:rPr>
                <w:sz w:val="20"/>
                <w:lang w:val="en-US"/>
              </w:rPr>
              <w:t xml:space="preserve"> Hour</w:t>
            </w:r>
          </w:p>
          <w:p w14:paraId="160FD940" w14:textId="481F9651" w:rsidR="00082127" w:rsidRPr="0085188F" w:rsidRDefault="00082127" w:rsidP="78433255">
            <w:pPr>
              <w:spacing w:after="240" w:line="240" w:lineRule="auto"/>
              <w:jc w:val="left"/>
              <w:rPr>
                <w:szCs w:val="22"/>
                <w:lang w:val="en-US"/>
              </w:rPr>
            </w:pPr>
          </w:p>
        </w:tc>
      </w:tr>
      <w:tr w:rsidR="00082127" w:rsidRPr="00A860BD" w14:paraId="50B02941" w14:textId="77777777" w:rsidTr="31F0525A">
        <w:tc>
          <w:tcPr>
            <w:tcW w:w="1682" w:type="dxa"/>
            <w:shd w:val="clear" w:color="auto" w:fill="E6E6E6"/>
            <w:vAlign w:val="center"/>
          </w:tcPr>
          <w:p w14:paraId="7E2E00B0" w14:textId="1E22783B" w:rsidR="00082127" w:rsidRPr="00A860BD" w:rsidRDefault="00082127" w:rsidP="00DF082D">
            <w:pPr>
              <w:spacing w:after="240" w:line="240" w:lineRule="auto"/>
              <w:jc w:val="left"/>
              <w:rPr>
                <w:b/>
                <w:sz w:val="20"/>
                <w:lang w:val="en-US"/>
              </w:rPr>
            </w:pPr>
            <w:r w:rsidRPr="00A860BD">
              <w:rPr>
                <w:b/>
                <w:sz w:val="20"/>
                <w:lang w:val="en-US"/>
              </w:rPr>
              <w:t xml:space="preserve">Total with </w:t>
            </w:r>
            <w:r w:rsidR="000E081D">
              <w:rPr>
                <w:b/>
                <w:sz w:val="20"/>
                <w:lang w:val="en-US"/>
              </w:rPr>
              <w:t>Test</w:t>
            </w:r>
          </w:p>
        </w:tc>
        <w:tc>
          <w:tcPr>
            <w:tcW w:w="4500" w:type="dxa"/>
          </w:tcPr>
          <w:p w14:paraId="45DD57BF" w14:textId="4D984560" w:rsidR="00082127" w:rsidRPr="00A860BD" w:rsidRDefault="00082127" w:rsidP="00DF082D">
            <w:pPr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A860BD">
              <w:rPr>
                <w:sz w:val="20"/>
                <w:lang w:val="en-US"/>
              </w:rPr>
              <w:t xml:space="preserve">Total estimated time needed for the execution of all the activity including the </w:t>
            </w:r>
            <w:r w:rsidR="000E081D">
              <w:rPr>
                <w:sz w:val="20"/>
                <w:lang w:val="en-US"/>
              </w:rPr>
              <w:t>Test</w:t>
            </w:r>
            <w:r w:rsidRPr="00A860BD">
              <w:rPr>
                <w:sz w:val="20"/>
                <w:lang w:val="en-US"/>
              </w:rPr>
              <w:t>.</w:t>
            </w:r>
          </w:p>
        </w:tc>
        <w:tc>
          <w:tcPr>
            <w:tcW w:w="3330" w:type="dxa"/>
          </w:tcPr>
          <w:p w14:paraId="62D64DF4" w14:textId="7203C7B7" w:rsidR="31F0525A" w:rsidRPr="00904CE4" w:rsidRDefault="00CD7249" w:rsidP="31F0525A">
            <w:pPr>
              <w:spacing w:after="240" w:line="240" w:lineRule="auto"/>
              <w:jc w:val="left"/>
              <w:rPr>
                <w:szCs w:val="22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  <w:r w:rsidR="00E36FFE">
              <w:rPr>
                <w:sz w:val="20"/>
                <w:lang w:val="en-US"/>
              </w:rPr>
              <w:t>0</w:t>
            </w:r>
            <w:r w:rsidR="31F0525A" w:rsidRPr="00904CE4">
              <w:rPr>
                <w:sz w:val="20"/>
                <w:lang w:val="en-US"/>
              </w:rPr>
              <w:t xml:space="preserve"> Hours</w:t>
            </w:r>
          </w:p>
          <w:p w14:paraId="577C254F" w14:textId="6857F62F" w:rsidR="00082127" w:rsidRPr="00A860BD" w:rsidRDefault="00082127" w:rsidP="78433255">
            <w:pPr>
              <w:spacing w:after="240" w:line="240" w:lineRule="auto"/>
              <w:jc w:val="left"/>
              <w:rPr>
                <w:szCs w:val="22"/>
                <w:lang w:val="en-US"/>
              </w:rPr>
            </w:pPr>
          </w:p>
        </w:tc>
      </w:tr>
    </w:tbl>
    <w:p w14:paraId="22BE2259" w14:textId="41BE2BBC" w:rsidR="002B7BF4" w:rsidRPr="00A860BD" w:rsidRDefault="002B7BF4" w:rsidP="004C4B15">
      <w:pPr>
        <w:pStyle w:val="Textoindependiente"/>
        <w:rPr>
          <w:lang w:val="en-US"/>
        </w:rPr>
      </w:pPr>
    </w:p>
    <w:sectPr w:rsidR="002B7BF4" w:rsidRPr="00A860BD" w:rsidSect="002F56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440" w:right="1440" w:bottom="578" w:left="1440" w:header="1009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3777" w14:textId="77777777" w:rsidR="00210DC2" w:rsidRDefault="00210DC2">
      <w:r>
        <w:separator/>
      </w:r>
    </w:p>
    <w:p w14:paraId="5BD9D048" w14:textId="77777777" w:rsidR="00210DC2" w:rsidRDefault="00210DC2"/>
  </w:endnote>
  <w:endnote w:type="continuationSeparator" w:id="0">
    <w:p w14:paraId="1402331E" w14:textId="77777777" w:rsidR="00210DC2" w:rsidRDefault="00210DC2">
      <w:r>
        <w:continuationSeparator/>
      </w:r>
    </w:p>
    <w:p w14:paraId="336FCF41" w14:textId="77777777" w:rsidR="00210DC2" w:rsidRDefault="00210D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ED69" w14:textId="77777777" w:rsidR="00FE40BE" w:rsidRDefault="00FE40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416A" w14:textId="7B0665BF" w:rsidR="006D27A4" w:rsidRPr="00BF71E8" w:rsidRDefault="006D27A4" w:rsidP="002F5621">
    <w:pPr>
      <w:pStyle w:val="Piedepgina"/>
      <w:tabs>
        <w:tab w:val="clear" w:pos="4320"/>
        <w:tab w:val="clear" w:pos="8640"/>
        <w:tab w:val="right" w:pos="9356"/>
      </w:tabs>
    </w:pPr>
    <w:r w:rsidRPr="00BF71E8">
      <w:rPr>
        <w:caps w:val="0"/>
      </w:rPr>
      <w:t>© 20</w:t>
    </w:r>
    <w:r>
      <w:rPr>
        <w:caps w:val="0"/>
      </w:rPr>
      <w:t>2</w:t>
    </w:r>
    <w:r w:rsidR="002F413A">
      <w:rPr>
        <w:caps w:val="0"/>
      </w:rPr>
      <w:t>2</w:t>
    </w:r>
    <w:r w:rsidRPr="00BF71E8">
      <w:rPr>
        <w:caps w:val="0"/>
      </w:rPr>
      <w:t xml:space="preserve"> The Hackett Group, Inc. All rights reserved.</w:t>
    </w:r>
    <w:r>
      <w:tab/>
    </w:r>
    <w:r>
      <w:rPr>
        <w:rStyle w:val="Nmerodepgina"/>
        <w:caps w:val="0"/>
        <w:sz w:val="16"/>
        <w:szCs w:val="16"/>
      </w:rPr>
      <w:t xml:space="preserve">Action Plan </w:t>
    </w:r>
    <w:r>
      <w:rPr>
        <w:rStyle w:val="Nmerodepgina"/>
        <w:sz w:val="16"/>
        <w:szCs w:val="16"/>
      </w:rPr>
      <w:t xml:space="preserve">| </w:t>
    </w:r>
    <w:r w:rsidRPr="00BF71E8">
      <w:rPr>
        <w:caps w:val="0"/>
      </w:rPr>
      <w:t>Page</w:t>
    </w:r>
    <w:r>
      <w:t xml:space="preserve"> </w:t>
    </w:r>
    <w:r w:rsidRPr="0065742A">
      <w:rPr>
        <w:sz w:val="16"/>
        <w:szCs w:val="16"/>
      </w:rPr>
      <w:fldChar w:fldCharType="begin"/>
    </w:r>
    <w:r w:rsidRPr="0065742A">
      <w:rPr>
        <w:sz w:val="16"/>
        <w:szCs w:val="16"/>
      </w:rPr>
      <w:instrText xml:space="preserve"> PAGE </w:instrText>
    </w:r>
    <w:r w:rsidRPr="0065742A">
      <w:rPr>
        <w:sz w:val="16"/>
        <w:szCs w:val="16"/>
      </w:rPr>
      <w:fldChar w:fldCharType="separate"/>
    </w:r>
    <w:r>
      <w:rPr>
        <w:noProof/>
        <w:sz w:val="16"/>
        <w:szCs w:val="16"/>
      </w:rPr>
      <w:t>20</w:t>
    </w:r>
    <w:r w:rsidRPr="0065742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842E" w14:textId="77777777" w:rsidR="00FE40BE" w:rsidRDefault="00FE40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566C" w14:textId="77777777" w:rsidR="00210DC2" w:rsidRDefault="00210DC2">
      <w:r>
        <w:separator/>
      </w:r>
    </w:p>
    <w:p w14:paraId="10B96366" w14:textId="77777777" w:rsidR="00210DC2" w:rsidRDefault="00210DC2"/>
  </w:footnote>
  <w:footnote w:type="continuationSeparator" w:id="0">
    <w:p w14:paraId="7AEE9C54" w14:textId="77777777" w:rsidR="00210DC2" w:rsidRDefault="00210DC2">
      <w:r>
        <w:continuationSeparator/>
      </w:r>
    </w:p>
    <w:p w14:paraId="2EF04D82" w14:textId="77777777" w:rsidR="00210DC2" w:rsidRDefault="00210D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48A6" w14:textId="77777777" w:rsidR="00FE40BE" w:rsidRDefault="00FE40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E802" w14:textId="5725C4D5" w:rsidR="006D27A4" w:rsidRPr="00613EDD" w:rsidRDefault="006D27A4" w:rsidP="00D47D9A">
    <w:pPr>
      <w:pStyle w:val="Encabezado"/>
      <w:spacing w:before="120" w:after="0" w:line="240" w:lineRule="auto"/>
      <w:rPr>
        <w:rFonts w:ascii="Arial Narrow" w:hAnsi="Arial Narrow"/>
        <w:b/>
        <w:color w:val="003366"/>
        <w:sz w:val="22"/>
        <w:szCs w:val="22"/>
      </w:rPr>
    </w:pPr>
    <w:r w:rsidRPr="00A31FF5">
      <w:rPr>
        <w:rFonts w:ascii="Arial Narrow" w:hAnsi="Arial Narrow"/>
        <w:b/>
        <w:caps w:val="0"/>
        <w:noProof/>
        <w:color w:val="003366"/>
        <w:sz w:val="22"/>
        <w:szCs w:val="22"/>
        <w:lang w:val="es-UY" w:eastAsia="es-UY"/>
      </w:rPr>
      <w:drawing>
        <wp:anchor distT="0" distB="0" distL="114300" distR="114300" simplePos="0" relativeHeight="251658752" behindDoc="0" locked="0" layoutInCell="1" allowOverlap="1" wp14:anchorId="74B9E809" wp14:editId="28C96EFD">
          <wp:simplePos x="0" y="0"/>
          <wp:positionH relativeFrom="margin">
            <wp:align>right</wp:align>
          </wp:positionH>
          <wp:positionV relativeFrom="paragraph">
            <wp:posOffset>-46355</wp:posOffset>
          </wp:positionV>
          <wp:extent cx="1672590" cy="271780"/>
          <wp:effectExtent l="0" t="0" r="3810" b="0"/>
          <wp:wrapNone/>
          <wp:docPr id="58" name="Picture 58" descr="Hacket-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Hacket-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259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B9B1" w14:textId="77777777" w:rsidR="00FE40BE" w:rsidRDefault="00FE40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D1EF19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802AE3"/>
    <w:multiLevelType w:val="hybridMultilevel"/>
    <w:tmpl w:val="478A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0645"/>
    <w:multiLevelType w:val="hybridMultilevel"/>
    <w:tmpl w:val="4B6C00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200EE"/>
    <w:multiLevelType w:val="hybridMultilevel"/>
    <w:tmpl w:val="BE3CA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695D10"/>
    <w:multiLevelType w:val="hybridMultilevel"/>
    <w:tmpl w:val="460EE0AE"/>
    <w:lvl w:ilvl="0" w:tplc="7AFA326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003366"/>
      </w:rPr>
    </w:lvl>
    <w:lvl w:ilvl="1" w:tplc="8556BF6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66"/>
      </w:rPr>
    </w:lvl>
    <w:lvl w:ilvl="2" w:tplc="12C0AF9A">
      <w:start w:val="1"/>
      <w:numFmt w:val="bullet"/>
      <w:pStyle w:val="Bullet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003366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B0872"/>
    <w:multiLevelType w:val="hybridMultilevel"/>
    <w:tmpl w:val="EB2476D2"/>
    <w:lvl w:ilvl="0" w:tplc="3AC2B254">
      <w:numFmt w:val="bullet"/>
      <w:pStyle w:val="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B582A42"/>
    <w:multiLevelType w:val="hybridMultilevel"/>
    <w:tmpl w:val="900A4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DE53AA"/>
    <w:multiLevelType w:val="hybridMultilevel"/>
    <w:tmpl w:val="B936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67C1"/>
    <w:multiLevelType w:val="hybridMultilevel"/>
    <w:tmpl w:val="327A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F0BBC"/>
    <w:multiLevelType w:val="hybridMultilevel"/>
    <w:tmpl w:val="C880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B773D"/>
    <w:multiLevelType w:val="hybridMultilevel"/>
    <w:tmpl w:val="5A12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1067A"/>
    <w:multiLevelType w:val="hybridMultilevel"/>
    <w:tmpl w:val="620CCE9A"/>
    <w:lvl w:ilvl="0" w:tplc="62C6C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A18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8160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E7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25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0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0A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28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314F6"/>
    <w:multiLevelType w:val="hybridMultilevel"/>
    <w:tmpl w:val="C7B02880"/>
    <w:lvl w:ilvl="0" w:tplc="1F32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E99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A41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4D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4F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07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2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EC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6E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97B85"/>
    <w:multiLevelType w:val="hybridMultilevel"/>
    <w:tmpl w:val="DA04491C"/>
    <w:lvl w:ilvl="0" w:tplc="9B7EA73A">
      <w:numFmt w:val="bullet"/>
      <w:pStyle w:val="Bulle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003366"/>
      </w:rPr>
    </w:lvl>
    <w:lvl w:ilvl="1" w:tplc="FCC602F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E90C4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CBACE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EA010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7FACA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E8C232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AE4F8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E441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A20999"/>
    <w:multiLevelType w:val="hybridMultilevel"/>
    <w:tmpl w:val="C7442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D91436"/>
    <w:multiLevelType w:val="hybridMultilevel"/>
    <w:tmpl w:val="24F095CE"/>
    <w:lvl w:ilvl="0" w:tplc="AD10E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418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662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86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F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26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CC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0C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23BA0"/>
    <w:multiLevelType w:val="multilevel"/>
    <w:tmpl w:val="07103F6E"/>
    <w:lvl w:ilvl="0">
      <w:start w:val="1"/>
      <w:numFmt w:val="decimal"/>
      <w:pStyle w:val="Ttulo1"/>
      <w:lvlText w:val="%1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 w15:restartNumberingAfterBreak="0">
    <w:nsid w:val="6A631E3D"/>
    <w:multiLevelType w:val="hybridMultilevel"/>
    <w:tmpl w:val="3A8681EE"/>
    <w:lvl w:ilvl="0" w:tplc="48626D2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003366"/>
      </w:rPr>
    </w:lvl>
    <w:lvl w:ilvl="1" w:tplc="EE4ED214">
      <w:start w:val="1"/>
      <w:numFmt w:val="bullet"/>
      <w:pStyle w:val="Bullet2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66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83757F"/>
    <w:multiLevelType w:val="hybridMultilevel"/>
    <w:tmpl w:val="8B049E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63886">
    <w:abstractNumId w:val="12"/>
  </w:num>
  <w:num w:numId="2" w16cid:durableId="1900751139">
    <w:abstractNumId w:val="11"/>
  </w:num>
  <w:num w:numId="3" w16cid:durableId="327102724">
    <w:abstractNumId w:val="15"/>
  </w:num>
  <w:num w:numId="4" w16cid:durableId="1675524517">
    <w:abstractNumId w:val="13"/>
  </w:num>
  <w:num w:numId="5" w16cid:durableId="1476988778">
    <w:abstractNumId w:val="17"/>
  </w:num>
  <w:num w:numId="6" w16cid:durableId="403382121">
    <w:abstractNumId w:val="4"/>
  </w:num>
  <w:num w:numId="7" w16cid:durableId="1775788915">
    <w:abstractNumId w:val="5"/>
  </w:num>
  <w:num w:numId="8" w16cid:durableId="1673138739">
    <w:abstractNumId w:val="16"/>
  </w:num>
  <w:num w:numId="9" w16cid:durableId="1096055251">
    <w:abstractNumId w:val="0"/>
  </w:num>
  <w:num w:numId="10" w16cid:durableId="487787385">
    <w:abstractNumId w:val="18"/>
  </w:num>
  <w:num w:numId="11" w16cid:durableId="411317639">
    <w:abstractNumId w:val="9"/>
  </w:num>
  <w:num w:numId="12" w16cid:durableId="2021858458">
    <w:abstractNumId w:val="1"/>
  </w:num>
  <w:num w:numId="13" w16cid:durableId="1185823061">
    <w:abstractNumId w:val="2"/>
  </w:num>
  <w:num w:numId="14" w16cid:durableId="76635348">
    <w:abstractNumId w:val="16"/>
  </w:num>
  <w:num w:numId="15" w16cid:durableId="809588765">
    <w:abstractNumId w:val="14"/>
  </w:num>
  <w:num w:numId="16" w16cid:durableId="407774680">
    <w:abstractNumId w:val="7"/>
  </w:num>
  <w:num w:numId="17" w16cid:durableId="2079594626">
    <w:abstractNumId w:val="10"/>
  </w:num>
  <w:num w:numId="18" w16cid:durableId="1883858707">
    <w:abstractNumId w:val="6"/>
  </w:num>
  <w:num w:numId="19" w16cid:durableId="1510561232">
    <w:abstractNumId w:val="3"/>
  </w:num>
  <w:num w:numId="20" w16cid:durableId="194596348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it-IT" w:vendorID="3" w:dllVersion="517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MDIwNjcAAiNzAyUdpeDU4uLM/DyQAotaAFudzUksAAAA"/>
  </w:docVars>
  <w:rsids>
    <w:rsidRoot w:val="00FA1630"/>
    <w:rsid w:val="000001D7"/>
    <w:rsid w:val="000001EB"/>
    <w:rsid w:val="00000522"/>
    <w:rsid w:val="0000084B"/>
    <w:rsid w:val="000013CB"/>
    <w:rsid w:val="00001B0F"/>
    <w:rsid w:val="00001EC3"/>
    <w:rsid w:val="0000208E"/>
    <w:rsid w:val="000029AD"/>
    <w:rsid w:val="00003A3B"/>
    <w:rsid w:val="00003E5C"/>
    <w:rsid w:val="00005073"/>
    <w:rsid w:val="00005822"/>
    <w:rsid w:val="000062AE"/>
    <w:rsid w:val="0001082E"/>
    <w:rsid w:val="00010956"/>
    <w:rsid w:val="000126D9"/>
    <w:rsid w:val="000133F9"/>
    <w:rsid w:val="000137C8"/>
    <w:rsid w:val="00014007"/>
    <w:rsid w:val="000141E7"/>
    <w:rsid w:val="000145FB"/>
    <w:rsid w:val="00014DC2"/>
    <w:rsid w:val="000163FA"/>
    <w:rsid w:val="00016FEA"/>
    <w:rsid w:val="00017302"/>
    <w:rsid w:val="00020096"/>
    <w:rsid w:val="00021FB8"/>
    <w:rsid w:val="000220CB"/>
    <w:rsid w:val="00022988"/>
    <w:rsid w:val="00023CAD"/>
    <w:rsid w:val="0002405B"/>
    <w:rsid w:val="00024E47"/>
    <w:rsid w:val="00025E67"/>
    <w:rsid w:val="00025EF7"/>
    <w:rsid w:val="000262CB"/>
    <w:rsid w:val="00026426"/>
    <w:rsid w:val="0002677D"/>
    <w:rsid w:val="00026D63"/>
    <w:rsid w:val="00027105"/>
    <w:rsid w:val="00027A3B"/>
    <w:rsid w:val="00031E4E"/>
    <w:rsid w:val="00032614"/>
    <w:rsid w:val="00034D09"/>
    <w:rsid w:val="00035BBE"/>
    <w:rsid w:val="000362F6"/>
    <w:rsid w:val="000374EF"/>
    <w:rsid w:val="00037DC6"/>
    <w:rsid w:val="00040067"/>
    <w:rsid w:val="0004340D"/>
    <w:rsid w:val="00044E3F"/>
    <w:rsid w:val="00045F79"/>
    <w:rsid w:val="00047E26"/>
    <w:rsid w:val="00050667"/>
    <w:rsid w:val="00050AB0"/>
    <w:rsid w:val="00050EDA"/>
    <w:rsid w:val="00051A0F"/>
    <w:rsid w:val="00051D8C"/>
    <w:rsid w:val="00052308"/>
    <w:rsid w:val="000524F6"/>
    <w:rsid w:val="00052542"/>
    <w:rsid w:val="000536A2"/>
    <w:rsid w:val="00053BD6"/>
    <w:rsid w:val="00054231"/>
    <w:rsid w:val="00054948"/>
    <w:rsid w:val="00054A9A"/>
    <w:rsid w:val="00055FD6"/>
    <w:rsid w:val="0005621E"/>
    <w:rsid w:val="00056504"/>
    <w:rsid w:val="00056662"/>
    <w:rsid w:val="000579E3"/>
    <w:rsid w:val="00061F32"/>
    <w:rsid w:val="00063429"/>
    <w:rsid w:val="00063D1E"/>
    <w:rsid w:val="00065F02"/>
    <w:rsid w:val="0006673F"/>
    <w:rsid w:val="0006797D"/>
    <w:rsid w:val="00067A90"/>
    <w:rsid w:val="000711BA"/>
    <w:rsid w:val="00072105"/>
    <w:rsid w:val="00075A30"/>
    <w:rsid w:val="00076549"/>
    <w:rsid w:val="00077222"/>
    <w:rsid w:val="000778A0"/>
    <w:rsid w:val="00081042"/>
    <w:rsid w:val="0008107B"/>
    <w:rsid w:val="000817F8"/>
    <w:rsid w:val="00082127"/>
    <w:rsid w:val="000821C2"/>
    <w:rsid w:val="00082C17"/>
    <w:rsid w:val="00083775"/>
    <w:rsid w:val="0008435A"/>
    <w:rsid w:val="00085125"/>
    <w:rsid w:val="00085279"/>
    <w:rsid w:val="0008532C"/>
    <w:rsid w:val="000853AC"/>
    <w:rsid w:val="0008723D"/>
    <w:rsid w:val="00087916"/>
    <w:rsid w:val="00087C82"/>
    <w:rsid w:val="00091184"/>
    <w:rsid w:val="00091691"/>
    <w:rsid w:val="0009256A"/>
    <w:rsid w:val="00093AD1"/>
    <w:rsid w:val="00093FE3"/>
    <w:rsid w:val="00094AEB"/>
    <w:rsid w:val="000959B1"/>
    <w:rsid w:val="00096BCC"/>
    <w:rsid w:val="00097553"/>
    <w:rsid w:val="0009769E"/>
    <w:rsid w:val="000979A6"/>
    <w:rsid w:val="000A0CC8"/>
    <w:rsid w:val="000A1053"/>
    <w:rsid w:val="000A1CC4"/>
    <w:rsid w:val="000A1EA9"/>
    <w:rsid w:val="000A2364"/>
    <w:rsid w:val="000A293E"/>
    <w:rsid w:val="000A387B"/>
    <w:rsid w:val="000A3B65"/>
    <w:rsid w:val="000A4FD5"/>
    <w:rsid w:val="000A55FE"/>
    <w:rsid w:val="000A5EF0"/>
    <w:rsid w:val="000A6858"/>
    <w:rsid w:val="000B0505"/>
    <w:rsid w:val="000B094C"/>
    <w:rsid w:val="000B0C77"/>
    <w:rsid w:val="000B197F"/>
    <w:rsid w:val="000B2493"/>
    <w:rsid w:val="000B2A56"/>
    <w:rsid w:val="000B3AEF"/>
    <w:rsid w:val="000B45C8"/>
    <w:rsid w:val="000B6166"/>
    <w:rsid w:val="000B71E6"/>
    <w:rsid w:val="000B779F"/>
    <w:rsid w:val="000B7EB5"/>
    <w:rsid w:val="000C07EA"/>
    <w:rsid w:val="000C0DAE"/>
    <w:rsid w:val="000C15E1"/>
    <w:rsid w:val="000C22F9"/>
    <w:rsid w:val="000C2A9B"/>
    <w:rsid w:val="000C2FE0"/>
    <w:rsid w:val="000C3173"/>
    <w:rsid w:val="000C37AA"/>
    <w:rsid w:val="000C3B1A"/>
    <w:rsid w:val="000C4161"/>
    <w:rsid w:val="000C4213"/>
    <w:rsid w:val="000C4D01"/>
    <w:rsid w:val="000C5BB1"/>
    <w:rsid w:val="000D3A8E"/>
    <w:rsid w:val="000D3B4C"/>
    <w:rsid w:val="000D467F"/>
    <w:rsid w:val="000D50BB"/>
    <w:rsid w:val="000D57BA"/>
    <w:rsid w:val="000D6A2D"/>
    <w:rsid w:val="000D6D99"/>
    <w:rsid w:val="000D7D55"/>
    <w:rsid w:val="000E01AC"/>
    <w:rsid w:val="000E081D"/>
    <w:rsid w:val="000E188C"/>
    <w:rsid w:val="000E2040"/>
    <w:rsid w:val="000E33FE"/>
    <w:rsid w:val="000E3A39"/>
    <w:rsid w:val="000E4841"/>
    <w:rsid w:val="000E5372"/>
    <w:rsid w:val="000E6590"/>
    <w:rsid w:val="000E6D9D"/>
    <w:rsid w:val="000F135B"/>
    <w:rsid w:val="000F3E74"/>
    <w:rsid w:val="000F3FFF"/>
    <w:rsid w:val="000F5E41"/>
    <w:rsid w:val="000F6B41"/>
    <w:rsid w:val="000F7FED"/>
    <w:rsid w:val="001007B0"/>
    <w:rsid w:val="001023BD"/>
    <w:rsid w:val="00102AEB"/>
    <w:rsid w:val="00102F6D"/>
    <w:rsid w:val="001036F9"/>
    <w:rsid w:val="001039D6"/>
    <w:rsid w:val="00103A03"/>
    <w:rsid w:val="001044BF"/>
    <w:rsid w:val="001047A5"/>
    <w:rsid w:val="0010640F"/>
    <w:rsid w:val="001069C6"/>
    <w:rsid w:val="001103BA"/>
    <w:rsid w:val="001118A9"/>
    <w:rsid w:val="00111ABE"/>
    <w:rsid w:val="00111AD8"/>
    <w:rsid w:val="00112110"/>
    <w:rsid w:val="00112A0A"/>
    <w:rsid w:val="001148C5"/>
    <w:rsid w:val="00115D27"/>
    <w:rsid w:val="0011628A"/>
    <w:rsid w:val="00117376"/>
    <w:rsid w:val="00120BC4"/>
    <w:rsid w:val="00120F8B"/>
    <w:rsid w:val="0012119C"/>
    <w:rsid w:val="001232B3"/>
    <w:rsid w:val="0012421E"/>
    <w:rsid w:val="0012550F"/>
    <w:rsid w:val="0012569A"/>
    <w:rsid w:val="0012586E"/>
    <w:rsid w:val="001264F0"/>
    <w:rsid w:val="001305A4"/>
    <w:rsid w:val="00130993"/>
    <w:rsid w:val="00131BDC"/>
    <w:rsid w:val="00132290"/>
    <w:rsid w:val="00132AE8"/>
    <w:rsid w:val="00133915"/>
    <w:rsid w:val="001346CC"/>
    <w:rsid w:val="0013488D"/>
    <w:rsid w:val="00136567"/>
    <w:rsid w:val="00137072"/>
    <w:rsid w:val="001370CE"/>
    <w:rsid w:val="00137C83"/>
    <w:rsid w:val="0014034A"/>
    <w:rsid w:val="0014119D"/>
    <w:rsid w:val="00141233"/>
    <w:rsid w:val="00141A41"/>
    <w:rsid w:val="00142745"/>
    <w:rsid w:val="00143264"/>
    <w:rsid w:val="001444D3"/>
    <w:rsid w:val="00144615"/>
    <w:rsid w:val="0014498C"/>
    <w:rsid w:val="001452A7"/>
    <w:rsid w:val="001453FA"/>
    <w:rsid w:val="0014572B"/>
    <w:rsid w:val="00150510"/>
    <w:rsid w:val="00150C9C"/>
    <w:rsid w:val="00150D3B"/>
    <w:rsid w:val="00151B76"/>
    <w:rsid w:val="00152A64"/>
    <w:rsid w:val="0015314E"/>
    <w:rsid w:val="001533BD"/>
    <w:rsid w:val="00153A81"/>
    <w:rsid w:val="001540E3"/>
    <w:rsid w:val="00154685"/>
    <w:rsid w:val="00155464"/>
    <w:rsid w:val="0015674A"/>
    <w:rsid w:val="00156B84"/>
    <w:rsid w:val="001608A7"/>
    <w:rsid w:val="001611D0"/>
    <w:rsid w:val="00162B22"/>
    <w:rsid w:val="00162DDD"/>
    <w:rsid w:val="00164434"/>
    <w:rsid w:val="00164B70"/>
    <w:rsid w:val="00164CDE"/>
    <w:rsid w:val="00164EF1"/>
    <w:rsid w:val="001653FF"/>
    <w:rsid w:val="001656A2"/>
    <w:rsid w:val="001671A1"/>
    <w:rsid w:val="00167874"/>
    <w:rsid w:val="00167996"/>
    <w:rsid w:val="001704B0"/>
    <w:rsid w:val="001704D9"/>
    <w:rsid w:val="0017067B"/>
    <w:rsid w:val="0017096C"/>
    <w:rsid w:val="0017379B"/>
    <w:rsid w:val="00173BF6"/>
    <w:rsid w:val="00173F2E"/>
    <w:rsid w:val="00174CE6"/>
    <w:rsid w:val="00176B31"/>
    <w:rsid w:val="001771D9"/>
    <w:rsid w:val="00181150"/>
    <w:rsid w:val="00181A0F"/>
    <w:rsid w:val="00183769"/>
    <w:rsid w:val="001844FD"/>
    <w:rsid w:val="00184835"/>
    <w:rsid w:val="0018606E"/>
    <w:rsid w:val="00187276"/>
    <w:rsid w:val="00187355"/>
    <w:rsid w:val="00187688"/>
    <w:rsid w:val="00187DCD"/>
    <w:rsid w:val="00187FC6"/>
    <w:rsid w:val="00190F70"/>
    <w:rsid w:val="0019203D"/>
    <w:rsid w:val="001922B3"/>
    <w:rsid w:val="001927CE"/>
    <w:rsid w:val="0019340F"/>
    <w:rsid w:val="00194310"/>
    <w:rsid w:val="00194873"/>
    <w:rsid w:val="00195CEE"/>
    <w:rsid w:val="00195D57"/>
    <w:rsid w:val="001961C4"/>
    <w:rsid w:val="00196546"/>
    <w:rsid w:val="00196AD5"/>
    <w:rsid w:val="00196C5A"/>
    <w:rsid w:val="0019705E"/>
    <w:rsid w:val="00197384"/>
    <w:rsid w:val="001A08B9"/>
    <w:rsid w:val="001A195B"/>
    <w:rsid w:val="001A2A92"/>
    <w:rsid w:val="001A59C4"/>
    <w:rsid w:val="001A5EBE"/>
    <w:rsid w:val="001A6724"/>
    <w:rsid w:val="001A6B80"/>
    <w:rsid w:val="001A7817"/>
    <w:rsid w:val="001B019E"/>
    <w:rsid w:val="001B118E"/>
    <w:rsid w:val="001B29CF"/>
    <w:rsid w:val="001B3B29"/>
    <w:rsid w:val="001B4364"/>
    <w:rsid w:val="001B44EF"/>
    <w:rsid w:val="001B4BD8"/>
    <w:rsid w:val="001B5A01"/>
    <w:rsid w:val="001B7093"/>
    <w:rsid w:val="001C0194"/>
    <w:rsid w:val="001C0FBB"/>
    <w:rsid w:val="001C13B6"/>
    <w:rsid w:val="001C3733"/>
    <w:rsid w:val="001C4046"/>
    <w:rsid w:val="001C4A28"/>
    <w:rsid w:val="001C4E03"/>
    <w:rsid w:val="001C4E0A"/>
    <w:rsid w:val="001C5B44"/>
    <w:rsid w:val="001C6FA9"/>
    <w:rsid w:val="001C704C"/>
    <w:rsid w:val="001D0E51"/>
    <w:rsid w:val="001D163A"/>
    <w:rsid w:val="001D3042"/>
    <w:rsid w:val="001D323D"/>
    <w:rsid w:val="001D45D2"/>
    <w:rsid w:val="001D4BC0"/>
    <w:rsid w:val="001D5214"/>
    <w:rsid w:val="001D58AC"/>
    <w:rsid w:val="001D6803"/>
    <w:rsid w:val="001D6896"/>
    <w:rsid w:val="001D6DB2"/>
    <w:rsid w:val="001D76DF"/>
    <w:rsid w:val="001D7C18"/>
    <w:rsid w:val="001D7DE6"/>
    <w:rsid w:val="001D7FD9"/>
    <w:rsid w:val="001E232E"/>
    <w:rsid w:val="001E265F"/>
    <w:rsid w:val="001E2703"/>
    <w:rsid w:val="001E4643"/>
    <w:rsid w:val="001E4AA7"/>
    <w:rsid w:val="001E4BC9"/>
    <w:rsid w:val="001E5038"/>
    <w:rsid w:val="001E5903"/>
    <w:rsid w:val="001E62B5"/>
    <w:rsid w:val="001E68D4"/>
    <w:rsid w:val="001E7987"/>
    <w:rsid w:val="001E7A37"/>
    <w:rsid w:val="001E7CB8"/>
    <w:rsid w:val="001F0D5B"/>
    <w:rsid w:val="001F26E7"/>
    <w:rsid w:val="001F6352"/>
    <w:rsid w:val="001F68B3"/>
    <w:rsid w:val="001F7099"/>
    <w:rsid w:val="001F7AEE"/>
    <w:rsid w:val="001F7BAF"/>
    <w:rsid w:val="00200ACE"/>
    <w:rsid w:val="00200D10"/>
    <w:rsid w:val="00201C00"/>
    <w:rsid w:val="00201E38"/>
    <w:rsid w:val="00202B8F"/>
    <w:rsid w:val="00202E0B"/>
    <w:rsid w:val="00203E71"/>
    <w:rsid w:val="002043A4"/>
    <w:rsid w:val="00204D27"/>
    <w:rsid w:val="00207075"/>
    <w:rsid w:val="002070E7"/>
    <w:rsid w:val="00207685"/>
    <w:rsid w:val="00210B42"/>
    <w:rsid w:val="00210C67"/>
    <w:rsid w:val="00210DC2"/>
    <w:rsid w:val="00210F62"/>
    <w:rsid w:val="002110F8"/>
    <w:rsid w:val="00211424"/>
    <w:rsid w:val="00211460"/>
    <w:rsid w:val="0021239B"/>
    <w:rsid w:val="002129F5"/>
    <w:rsid w:val="0021330D"/>
    <w:rsid w:val="0021620B"/>
    <w:rsid w:val="002171CD"/>
    <w:rsid w:val="00217684"/>
    <w:rsid w:val="0022089C"/>
    <w:rsid w:val="002212A8"/>
    <w:rsid w:val="00221684"/>
    <w:rsid w:val="002235E2"/>
    <w:rsid w:val="00224465"/>
    <w:rsid w:val="00225110"/>
    <w:rsid w:val="0022535B"/>
    <w:rsid w:val="0022546E"/>
    <w:rsid w:val="0022643E"/>
    <w:rsid w:val="00231516"/>
    <w:rsid w:val="00231F19"/>
    <w:rsid w:val="00232AB1"/>
    <w:rsid w:val="00232B11"/>
    <w:rsid w:val="002330FE"/>
    <w:rsid w:val="0023398B"/>
    <w:rsid w:val="00234304"/>
    <w:rsid w:val="00235D1C"/>
    <w:rsid w:val="00236716"/>
    <w:rsid w:val="0023711B"/>
    <w:rsid w:val="00237141"/>
    <w:rsid w:val="002401EC"/>
    <w:rsid w:val="00240395"/>
    <w:rsid w:val="00240817"/>
    <w:rsid w:val="002409D8"/>
    <w:rsid w:val="00241E7A"/>
    <w:rsid w:val="00242518"/>
    <w:rsid w:val="00243C81"/>
    <w:rsid w:val="00244E55"/>
    <w:rsid w:val="00245D1B"/>
    <w:rsid w:val="0024742A"/>
    <w:rsid w:val="00250960"/>
    <w:rsid w:val="00251E5A"/>
    <w:rsid w:val="002527A2"/>
    <w:rsid w:val="00253359"/>
    <w:rsid w:val="00253740"/>
    <w:rsid w:val="00253A95"/>
    <w:rsid w:val="002542E9"/>
    <w:rsid w:val="00255E90"/>
    <w:rsid w:val="00255F84"/>
    <w:rsid w:val="002564D4"/>
    <w:rsid w:val="00256CFC"/>
    <w:rsid w:val="00260043"/>
    <w:rsid w:val="00260273"/>
    <w:rsid w:val="00261369"/>
    <w:rsid w:val="00262C76"/>
    <w:rsid w:val="002646E3"/>
    <w:rsid w:val="00264AE0"/>
    <w:rsid w:val="00264CD3"/>
    <w:rsid w:val="00265B34"/>
    <w:rsid w:val="00265BC7"/>
    <w:rsid w:val="00266587"/>
    <w:rsid w:val="002665C5"/>
    <w:rsid w:val="00267117"/>
    <w:rsid w:val="002679B5"/>
    <w:rsid w:val="0027013F"/>
    <w:rsid w:val="0027029A"/>
    <w:rsid w:val="00270D08"/>
    <w:rsid w:val="00270E30"/>
    <w:rsid w:val="0027196F"/>
    <w:rsid w:val="00272728"/>
    <w:rsid w:val="00272D28"/>
    <w:rsid w:val="00272EE4"/>
    <w:rsid w:val="002751B0"/>
    <w:rsid w:val="0027540E"/>
    <w:rsid w:val="002777B4"/>
    <w:rsid w:val="00281D1B"/>
    <w:rsid w:val="00281D6C"/>
    <w:rsid w:val="0028246F"/>
    <w:rsid w:val="002826BF"/>
    <w:rsid w:val="002835DF"/>
    <w:rsid w:val="00283EEA"/>
    <w:rsid w:val="002841F2"/>
    <w:rsid w:val="002850DE"/>
    <w:rsid w:val="00285B99"/>
    <w:rsid w:val="00285E09"/>
    <w:rsid w:val="00287076"/>
    <w:rsid w:val="0028749D"/>
    <w:rsid w:val="00287DB0"/>
    <w:rsid w:val="0029032F"/>
    <w:rsid w:val="002903ED"/>
    <w:rsid w:val="002916D6"/>
    <w:rsid w:val="00293026"/>
    <w:rsid w:val="0029316C"/>
    <w:rsid w:val="00294440"/>
    <w:rsid w:val="00294A04"/>
    <w:rsid w:val="00294CD0"/>
    <w:rsid w:val="002950D0"/>
    <w:rsid w:val="00297CBA"/>
    <w:rsid w:val="002A1757"/>
    <w:rsid w:val="002A1909"/>
    <w:rsid w:val="002A1FF2"/>
    <w:rsid w:val="002A209A"/>
    <w:rsid w:val="002A4031"/>
    <w:rsid w:val="002A4911"/>
    <w:rsid w:val="002A6250"/>
    <w:rsid w:val="002A67E2"/>
    <w:rsid w:val="002A6906"/>
    <w:rsid w:val="002A6A72"/>
    <w:rsid w:val="002A6E18"/>
    <w:rsid w:val="002B184E"/>
    <w:rsid w:val="002B1C03"/>
    <w:rsid w:val="002B318C"/>
    <w:rsid w:val="002B32F2"/>
    <w:rsid w:val="002B348E"/>
    <w:rsid w:val="002B395A"/>
    <w:rsid w:val="002B3DEC"/>
    <w:rsid w:val="002B433D"/>
    <w:rsid w:val="002B43F3"/>
    <w:rsid w:val="002B44AB"/>
    <w:rsid w:val="002B4E38"/>
    <w:rsid w:val="002B5063"/>
    <w:rsid w:val="002B51FD"/>
    <w:rsid w:val="002B6CC3"/>
    <w:rsid w:val="002B72E2"/>
    <w:rsid w:val="002B7BF4"/>
    <w:rsid w:val="002C04ED"/>
    <w:rsid w:val="002C0AAD"/>
    <w:rsid w:val="002C0D7F"/>
    <w:rsid w:val="002C234A"/>
    <w:rsid w:val="002C42DD"/>
    <w:rsid w:val="002C4484"/>
    <w:rsid w:val="002C490D"/>
    <w:rsid w:val="002C54AA"/>
    <w:rsid w:val="002C5B85"/>
    <w:rsid w:val="002C5E82"/>
    <w:rsid w:val="002C6DAE"/>
    <w:rsid w:val="002C6E75"/>
    <w:rsid w:val="002C7A14"/>
    <w:rsid w:val="002D2635"/>
    <w:rsid w:val="002D2B9D"/>
    <w:rsid w:val="002D3B7A"/>
    <w:rsid w:val="002D3DE0"/>
    <w:rsid w:val="002D4484"/>
    <w:rsid w:val="002D5CE4"/>
    <w:rsid w:val="002D646C"/>
    <w:rsid w:val="002D6B7E"/>
    <w:rsid w:val="002D7270"/>
    <w:rsid w:val="002D730A"/>
    <w:rsid w:val="002D7466"/>
    <w:rsid w:val="002D7B58"/>
    <w:rsid w:val="002D7C0E"/>
    <w:rsid w:val="002E006B"/>
    <w:rsid w:val="002E080D"/>
    <w:rsid w:val="002E0B3C"/>
    <w:rsid w:val="002E35BA"/>
    <w:rsid w:val="002E395A"/>
    <w:rsid w:val="002E39AA"/>
    <w:rsid w:val="002E3C5B"/>
    <w:rsid w:val="002E5576"/>
    <w:rsid w:val="002E64C7"/>
    <w:rsid w:val="002E729A"/>
    <w:rsid w:val="002E77FE"/>
    <w:rsid w:val="002E7AB5"/>
    <w:rsid w:val="002F07FC"/>
    <w:rsid w:val="002F122C"/>
    <w:rsid w:val="002F17CD"/>
    <w:rsid w:val="002F1C29"/>
    <w:rsid w:val="002F2263"/>
    <w:rsid w:val="002F3205"/>
    <w:rsid w:val="002F336D"/>
    <w:rsid w:val="002F40BF"/>
    <w:rsid w:val="002F413A"/>
    <w:rsid w:val="002F480A"/>
    <w:rsid w:val="002F4C5E"/>
    <w:rsid w:val="002F555F"/>
    <w:rsid w:val="002F5621"/>
    <w:rsid w:val="002F6EEB"/>
    <w:rsid w:val="002F7331"/>
    <w:rsid w:val="002F75EA"/>
    <w:rsid w:val="002F7969"/>
    <w:rsid w:val="00300828"/>
    <w:rsid w:val="00300E6C"/>
    <w:rsid w:val="003020E7"/>
    <w:rsid w:val="00303A92"/>
    <w:rsid w:val="003046C1"/>
    <w:rsid w:val="00304C0F"/>
    <w:rsid w:val="003067F7"/>
    <w:rsid w:val="00306843"/>
    <w:rsid w:val="003112B7"/>
    <w:rsid w:val="003115B1"/>
    <w:rsid w:val="00312861"/>
    <w:rsid w:val="00312D7D"/>
    <w:rsid w:val="0031319B"/>
    <w:rsid w:val="00313515"/>
    <w:rsid w:val="003136DA"/>
    <w:rsid w:val="0031478E"/>
    <w:rsid w:val="00314DCF"/>
    <w:rsid w:val="0031567A"/>
    <w:rsid w:val="003168C6"/>
    <w:rsid w:val="003172E0"/>
    <w:rsid w:val="003179E8"/>
    <w:rsid w:val="00317CF8"/>
    <w:rsid w:val="00321FD7"/>
    <w:rsid w:val="00322DE6"/>
    <w:rsid w:val="00322E7B"/>
    <w:rsid w:val="0032548A"/>
    <w:rsid w:val="00325B6E"/>
    <w:rsid w:val="0032639F"/>
    <w:rsid w:val="0032670F"/>
    <w:rsid w:val="00327705"/>
    <w:rsid w:val="003279B0"/>
    <w:rsid w:val="00330D9C"/>
    <w:rsid w:val="00330FF2"/>
    <w:rsid w:val="003313F0"/>
    <w:rsid w:val="00331DC8"/>
    <w:rsid w:val="003325E2"/>
    <w:rsid w:val="00332F38"/>
    <w:rsid w:val="00333499"/>
    <w:rsid w:val="0033371E"/>
    <w:rsid w:val="00334DCD"/>
    <w:rsid w:val="003361C3"/>
    <w:rsid w:val="003366FE"/>
    <w:rsid w:val="00336D23"/>
    <w:rsid w:val="003403CF"/>
    <w:rsid w:val="003408F2"/>
    <w:rsid w:val="00340B80"/>
    <w:rsid w:val="0034113C"/>
    <w:rsid w:val="00341513"/>
    <w:rsid w:val="00341ACA"/>
    <w:rsid w:val="00344C09"/>
    <w:rsid w:val="003450A6"/>
    <w:rsid w:val="00345F73"/>
    <w:rsid w:val="00350555"/>
    <w:rsid w:val="00351C37"/>
    <w:rsid w:val="003531C0"/>
    <w:rsid w:val="00354EE8"/>
    <w:rsid w:val="0035547A"/>
    <w:rsid w:val="0035658E"/>
    <w:rsid w:val="00360012"/>
    <w:rsid w:val="00361896"/>
    <w:rsid w:val="00363B0C"/>
    <w:rsid w:val="00363C12"/>
    <w:rsid w:val="00363E0F"/>
    <w:rsid w:val="00363E67"/>
    <w:rsid w:val="0036433A"/>
    <w:rsid w:val="0036599D"/>
    <w:rsid w:val="00365EDA"/>
    <w:rsid w:val="00366AFC"/>
    <w:rsid w:val="0037020B"/>
    <w:rsid w:val="00370A40"/>
    <w:rsid w:val="00371467"/>
    <w:rsid w:val="00371535"/>
    <w:rsid w:val="00372A91"/>
    <w:rsid w:val="00373020"/>
    <w:rsid w:val="003746AC"/>
    <w:rsid w:val="00374B0A"/>
    <w:rsid w:val="00377015"/>
    <w:rsid w:val="00377213"/>
    <w:rsid w:val="003801CC"/>
    <w:rsid w:val="00380E2E"/>
    <w:rsid w:val="00381E91"/>
    <w:rsid w:val="00382CA4"/>
    <w:rsid w:val="003831D0"/>
    <w:rsid w:val="00383311"/>
    <w:rsid w:val="00383518"/>
    <w:rsid w:val="00383E25"/>
    <w:rsid w:val="0038484C"/>
    <w:rsid w:val="00384B01"/>
    <w:rsid w:val="003855FE"/>
    <w:rsid w:val="00386838"/>
    <w:rsid w:val="0038700F"/>
    <w:rsid w:val="0039058F"/>
    <w:rsid w:val="003915D6"/>
    <w:rsid w:val="00391FEB"/>
    <w:rsid w:val="00392363"/>
    <w:rsid w:val="00394652"/>
    <w:rsid w:val="00395038"/>
    <w:rsid w:val="00395966"/>
    <w:rsid w:val="003962CF"/>
    <w:rsid w:val="0039759D"/>
    <w:rsid w:val="003A00FB"/>
    <w:rsid w:val="003A0AF1"/>
    <w:rsid w:val="003A17E6"/>
    <w:rsid w:val="003A21E2"/>
    <w:rsid w:val="003A31B1"/>
    <w:rsid w:val="003A4FAC"/>
    <w:rsid w:val="003A5775"/>
    <w:rsid w:val="003A5A73"/>
    <w:rsid w:val="003A60B5"/>
    <w:rsid w:val="003A6431"/>
    <w:rsid w:val="003A69E3"/>
    <w:rsid w:val="003B162B"/>
    <w:rsid w:val="003B1D1A"/>
    <w:rsid w:val="003B27EF"/>
    <w:rsid w:val="003B289C"/>
    <w:rsid w:val="003B2BAD"/>
    <w:rsid w:val="003B31BB"/>
    <w:rsid w:val="003B36DF"/>
    <w:rsid w:val="003B4092"/>
    <w:rsid w:val="003B45A3"/>
    <w:rsid w:val="003B52DB"/>
    <w:rsid w:val="003B550E"/>
    <w:rsid w:val="003B5CA5"/>
    <w:rsid w:val="003B5D8A"/>
    <w:rsid w:val="003B65E7"/>
    <w:rsid w:val="003B6A58"/>
    <w:rsid w:val="003C0EEF"/>
    <w:rsid w:val="003C151E"/>
    <w:rsid w:val="003C185D"/>
    <w:rsid w:val="003C25C8"/>
    <w:rsid w:val="003C2DBF"/>
    <w:rsid w:val="003C37AA"/>
    <w:rsid w:val="003C4D90"/>
    <w:rsid w:val="003C5B4E"/>
    <w:rsid w:val="003C63FD"/>
    <w:rsid w:val="003C6468"/>
    <w:rsid w:val="003D05CC"/>
    <w:rsid w:val="003D143D"/>
    <w:rsid w:val="003D18D8"/>
    <w:rsid w:val="003D2DBE"/>
    <w:rsid w:val="003D2EFE"/>
    <w:rsid w:val="003D3D75"/>
    <w:rsid w:val="003D5CB2"/>
    <w:rsid w:val="003D5FE5"/>
    <w:rsid w:val="003D61B4"/>
    <w:rsid w:val="003D7582"/>
    <w:rsid w:val="003E0210"/>
    <w:rsid w:val="003E0315"/>
    <w:rsid w:val="003E106A"/>
    <w:rsid w:val="003E19EC"/>
    <w:rsid w:val="003E1AE3"/>
    <w:rsid w:val="003E23E8"/>
    <w:rsid w:val="003E2F50"/>
    <w:rsid w:val="003E332F"/>
    <w:rsid w:val="003E33C2"/>
    <w:rsid w:val="003E3D70"/>
    <w:rsid w:val="003E3F23"/>
    <w:rsid w:val="003E4378"/>
    <w:rsid w:val="003E4CE6"/>
    <w:rsid w:val="003E4F7C"/>
    <w:rsid w:val="003E5237"/>
    <w:rsid w:val="003E5808"/>
    <w:rsid w:val="003E5917"/>
    <w:rsid w:val="003E5F0D"/>
    <w:rsid w:val="003F0808"/>
    <w:rsid w:val="003F0F82"/>
    <w:rsid w:val="003F1785"/>
    <w:rsid w:val="003F3DD2"/>
    <w:rsid w:val="003F3FE5"/>
    <w:rsid w:val="003F4B39"/>
    <w:rsid w:val="003F6137"/>
    <w:rsid w:val="003F65B5"/>
    <w:rsid w:val="003F69D8"/>
    <w:rsid w:val="00400488"/>
    <w:rsid w:val="00400BFD"/>
    <w:rsid w:val="00401AF7"/>
    <w:rsid w:val="00404394"/>
    <w:rsid w:val="00404FC1"/>
    <w:rsid w:val="00405F0B"/>
    <w:rsid w:val="00406951"/>
    <w:rsid w:val="0040774A"/>
    <w:rsid w:val="00410026"/>
    <w:rsid w:val="00412399"/>
    <w:rsid w:val="00414469"/>
    <w:rsid w:val="00414672"/>
    <w:rsid w:val="00415269"/>
    <w:rsid w:val="00416125"/>
    <w:rsid w:val="004161A4"/>
    <w:rsid w:val="00417CDA"/>
    <w:rsid w:val="00420421"/>
    <w:rsid w:val="00421691"/>
    <w:rsid w:val="00421CDC"/>
    <w:rsid w:val="0042483E"/>
    <w:rsid w:val="00424E7D"/>
    <w:rsid w:val="004256FF"/>
    <w:rsid w:val="0042596D"/>
    <w:rsid w:val="00426984"/>
    <w:rsid w:val="004272F7"/>
    <w:rsid w:val="00427D37"/>
    <w:rsid w:val="00430501"/>
    <w:rsid w:val="00430AB4"/>
    <w:rsid w:val="004322A4"/>
    <w:rsid w:val="00432A6C"/>
    <w:rsid w:val="0043310D"/>
    <w:rsid w:val="00433D5C"/>
    <w:rsid w:val="0043425E"/>
    <w:rsid w:val="00435C6D"/>
    <w:rsid w:val="00442AF5"/>
    <w:rsid w:val="00443C00"/>
    <w:rsid w:val="00443EE9"/>
    <w:rsid w:val="004459A5"/>
    <w:rsid w:val="0044688D"/>
    <w:rsid w:val="00446BA3"/>
    <w:rsid w:val="004474A7"/>
    <w:rsid w:val="00450A60"/>
    <w:rsid w:val="00450D30"/>
    <w:rsid w:val="0045191F"/>
    <w:rsid w:val="00451D80"/>
    <w:rsid w:val="00451E56"/>
    <w:rsid w:val="0045204A"/>
    <w:rsid w:val="00452492"/>
    <w:rsid w:val="00453243"/>
    <w:rsid w:val="0045472C"/>
    <w:rsid w:val="0045488E"/>
    <w:rsid w:val="004548ED"/>
    <w:rsid w:val="00454EE5"/>
    <w:rsid w:val="00455EA4"/>
    <w:rsid w:val="00456A43"/>
    <w:rsid w:val="004577F7"/>
    <w:rsid w:val="00457A05"/>
    <w:rsid w:val="0046069F"/>
    <w:rsid w:val="00461E10"/>
    <w:rsid w:val="00462852"/>
    <w:rsid w:val="004628AE"/>
    <w:rsid w:val="004640F2"/>
    <w:rsid w:val="0046474F"/>
    <w:rsid w:val="004650B7"/>
    <w:rsid w:val="0046748B"/>
    <w:rsid w:val="00470B88"/>
    <w:rsid w:val="00470ECF"/>
    <w:rsid w:val="00470FBE"/>
    <w:rsid w:val="0047267C"/>
    <w:rsid w:val="00473629"/>
    <w:rsid w:val="00474A07"/>
    <w:rsid w:val="00474E6E"/>
    <w:rsid w:val="00475A1D"/>
    <w:rsid w:val="00475CA5"/>
    <w:rsid w:val="00476043"/>
    <w:rsid w:val="004760CE"/>
    <w:rsid w:val="00477F03"/>
    <w:rsid w:val="00480364"/>
    <w:rsid w:val="00480F7E"/>
    <w:rsid w:val="004811EA"/>
    <w:rsid w:val="00481E4A"/>
    <w:rsid w:val="00483F22"/>
    <w:rsid w:val="00484538"/>
    <w:rsid w:val="00484995"/>
    <w:rsid w:val="00484C38"/>
    <w:rsid w:val="00484ED0"/>
    <w:rsid w:val="00484FD9"/>
    <w:rsid w:val="004850E0"/>
    <w:rsid w:val="0048614F"/>
    <w:rsid w:val="0048689D"/>
    <w:rsid w:val="00486AF2"/>
    <w:rsid w:val="004871AA"/>
    <w:rsid w:val="00487BCD"/>
    <w:rsid w:val="00487FF9"/>
    <w:rsid w:val="004906D6"/>
    <w:rsid w:val="00491BCA"/>
    <w:rsid w:val="00492465"/>
    <w:rsid w:val="00493495"/>
    <w:rsid w:val="00493D9C"/>
    <w:rsid w:val="00494A2F"/>
    <w:rsid w:val="004966C7"/>
    <w:rsid w:val="00496A02"/>
    <w:rsid w:val="00497E15"/>
    <w:rsid w:val="004A172C"/>
    <w:rsid w:val="004A43F7"/>
    <w:rsid w:val="004A5688"/>
    <w:rsid w:val="004A740C"/>
    <w:rsid w:val="004B0BC5"/>
    <w:rsid w:val="004B2B08"/>
    <w:rsid w:val="004B338C"/>
    <w:rsid w:val="004B4DCC"/>
    <w:rsid w:val="004B60CC"/>
    <w:rsid w:val="004C1EAE"/>
    <w:rsid w:val="004C2208"/>
    <w:rsid w:val="004C249F"/>
    <w:rsid w:val="004C4B15"/>
    <w:rsid w:val="004C5033"/>
    <w:rsid w:val="004C6DA8"/>
    <w:rsid w:val="004C74B7"/>
    <w:rsid w:val="004D0746"/>
    <w:rsid w:val="004D0B25"/>
    <w:rsid w:val="004D0DB5"/>
    <w:rsid w:val="004D163C"/>
    <w:rsid w:val="004D1BE6"/>
    <w:rsid w:val="004E04FB"/>
    <w:rsid w:val="004E2965"/>
    <w:rsid w:val="004E2A4D"/>
    <w:rsid w:val="004E2C46"/>
    <w:rsid w:val="004E336F"/>
    <w:rsid w:val="004E5C58"/>
    <w:rsid w:val="004E6B55"/>
    <w:rsid w:val="004F0702"/>
    <w:rsid w:val="004F0A15"/>
    <w:rsid w:val="004F0C48"/>
    <w:rsid w:val="004F30A7"/>
    <w:rsid w:val="004F3B48"/>
    <w:rsid w:val="004F3F09"/>
    <w:rsid w:val="004F68C0"/>
    <w:rsid w:val="004F6FA7"/>
    <w:rsid w:val="004F7C9C"/>
    <w:rsid w:val="004F7CDE"/>
    <w:rsid w:val="0050041D"/>
    <w:rsid w:val="00500D7A"/>
    <w:rsid w:val="00500E69"/>
    <w:rsid w:val="0050178B"/>
    <w:rsid w:val="005020A3"/>
    <w:rsid w:val="00502535"/>
    <w:rsid w:val="00502DD7"/>
    <w:rsid w:val="005048F6"/>
    <w:rsid w:val="005051CA"/>
    <w:rsid w:val="0050668E"/>
    <w:rsid w:val="00507A3A"/>
    <w:rsid w:val="00507FD8"/>
    <w:rsid w:val="0051010D"/>
    <w:rsid w:val="005105BA"/>
    <w:rsid w:val="00511442"/>
    <w:rsid w:val="00511486"/>
    <w:rsid w:val="00511D10"/>
    <w:rsid w:val="00511DD1"/>
    <w:rsid w:val="00513431"/>
    <w:rsid w:val="00513A26"/>
    <w:rsid w:val="00513ADC"/>
    <w:rsid w:val="005141CA"/>
    <w:rsid w:val="00515958"/>
    <w:rsid w:val="00515BEF"/>
    <w:rsid w:val="00516489"/>
    <w:rsid w:val="0051748B"/>
    <w:rsid w:val="00522087"/>
    <w:rsid w:val="00522117"/>
    <w:rsid w:val="00522CF3"/>
    <w:rsid w:val="005236C4"/>
    <w:rsid w:val="005241C3"/>
    <w:rsid w:val="005245A3"/>
    <w:rsid w:val="00524A78"/>
    <w:rsid w:val="00524B9F"/>
    <w:rsid w:val="00524C59"/>
    <w:rsid w:val="00526204"/>
    <w:rsid w:val="0052673C"/>
    <w:rsid w:val="00527AF8"/>
    <w:rsid w:val="00530F8E"/>
    <w:rsid w:val="00531123"/>
    <w:rsid w:val="005321DF"/>
    <w:rsid w:val="00532FAB"/>
    <w:rsid w:val="00533801"/>
    <w:rsid w:val="00533A3E"/>
    <w:rsid w:val="00533E0D"/>
    <w:rsid w:val="00533F00"/>
    <w:rsid w:val="005362D4"/>
    <w:rsid w:val="0053639B"/>
    <w:rsid w:val="0053656E"/>
    <w:rsid w:val="00536799"/>
    <w:rsid w:val="00537551"/>
    <w:rsid w:val="00541065"/>
    <w:rsid w:val="005432AD"/>
    <w:rsid w:val="00545585"/>
    <w:rsid w:val="005460EF"/>
    <w:rsid w:val="00546199"/>
    <w:rsid w:val="005463CA"/>
    <w:rsid w:val="00546E67"/>
    <w:rsid w:val="00547233"/>
    <w:rsid w:val="00547462"/>
    <w:rsid w:val="00547A34"/>
    <w:rsid w:val="00550814"/>
    <w:rsid w:val="00551B12"/>
    <w:rsid w:val="00551FAD"/>
    <w:rsid w:val="00552882"/>
    <w:rsid w:val="00552B1E"/>
    <w:rsid w:val="00552BDB"/>
    <w:rsid w:val="00553304"/>
    <w:rsid w:val="00553C5D"/>
    <w:rsid w:val="00553EC9"/>
    <w:rsid w:val="00554223"/>
    <w:rsid w:val="00554884"/>
    <w:rsid w:val="00555703"/>
    <w:rsid w:val="00555803"/>
    <w:rsid w:val="005558A3"/>
    <w:rsid w:val="0055600A"/>
    <w:rsid w:val="00556F76"/>
    <w:rsid w:val="00556FC7"/>
    <w:rsid w:val="00557B5C"/>
    <w:rsid w:val="00560042"/>
    <w:rsid w:val="00560392"/>
    <w:rsid w:val="0056094B"/>
    <w:rsid w:val="0056233E"/>
    <w:rsid w:val="005627B0"/>
    <w:rsid w:val="00562D0C"/>
    <w:rsid w:val="00563359"/>
    <w:rsid w:val="005654B4"/>
    <w:rsid w:val="00566FC3"/>
    <w:rsid w:val="00567A30"/>
    <w:rsid w:val="00567F10"/>
    <w:rsid w:val="005721F0"/>
    <w:rsid w:val="00573747"/>
    <w:rsid w:val="00574B1C"/>
    <w:rsid w:val="00575F8A"/>
    <w:rsid w:val="00576C25"/>
    <w:rsid w:val="00576D8B"/>
    <w:rsid w:val="00577766"/>
    <w:rsid w:val="005778D2"/>
    <w:rsid w:val="00577E02"/>
    <w:rsid w:val="0058003A"/>
    <w:rsid w:val="00581A4D"/>
    <w:rsid w:val="00582D7E"/>
    <w:rsid w:val="00584117"/>
    <w:rsid w:val="00586C97"/>
    <w:rsid w:val="00586FE5"/>
    <w:rsid w:val="00587549"/>
    <w:rsid w:val="005901E5"/>
    <w:rsid w:val="00590B7D"/>
    <w:rsid w:val="00592524"/>
    <w:rsid w:val="00593D00"/>
    <w:rsid w:val="005953DF"/>
    <w:rsid w:val="005955A3"/>
    <w:rsid w:val="00595843"/>
    <w:rsid w:val="00597EFF"/>
    <w:rsid w:val="005A07BA"/>
    <w:rsid w:val="005A17EF"/>
    <w:rsid w:val="005A2C6C"/>
    <w:rsid w:val="005A32DA"/>
    <w:rsid w:val="005A4AAA"/>
    <w:rsid w:val="005A4AFE"/>
    <w:rsid w:val="005A4FA7"/>
    <w:rsid w:val="005A5150"/>
    <w:rsid w:val="005A51DA"/>
    <w:rsid w:val="005A5357"/>
    <w:rsid w:val="005B03B7"/>
    <w:rsid w:val="005B0CE2"/>
    <w:rsid w:val="005B1AE7"/>
    <w:rsid w:val="005B1CC0"/>
    <w:rsid w:val="005B1E0F"/>
    <w:rsid w:val="005B1E81"/>
    <w:rsid w:val="005B21C8"/>
    <w:rsid w:val="005B268B"/>
    <w:rsid w:val="005B2976"/>
    <w:rsid w:val="005B3A49"/>
    <w:rsid w:val="005B428F"/>
    <w:rsid w:val="005B4373"/>
    <w:rsid w:val="005B4654"/>
    <w:rsid w:val="005B4B8D"/>
    <w:rsid w:val="005B4DBA"/>
    <w:rsid w:val="005B50E0"/>
    <w:rsid w:val="005B58A9"/>
    <w:rsid w:val="005B70CE"/>
    <w:rsid w:val="005B7293"/>
    <w:rsid w:val="005C2689"/>
    <w:rsid w:val="005C2E14"/>
    <w:rsid w:val="005C3C2E"/>
    <w:rsid w:val="005C51D7"/>
    <w:rsid w:val="005C6A47"/>
    <w:rsid w:val="005C7E34"/>
    <w:rsid w:val="005D1C08"/>
    <w:rsid w:val="005D2E02"/>
    <w:rsid w:val="005D4E4A"/>
    <w:rsid w:val="005D6483"/>
    <w:rsid w:val="005D72F9"/>
    <w:rsid w:val="005D7F80"/>
    <w:rsid w:val="005E0286"/>
    <w:rsid w:val="005E0BB6"/>
    <w:rsid w:val="005E0D5C"/>
    <w:rsid w:val="005E10C0"/>
    <w:rsid w:val="005E59C9"/>
    <w:rsid w:val="005E5D68"/>
    <w:rsid w:val="005E63F8"/>
    <w:rsid w:val="005F07BE"/>
    <w:rsid w:val="005F0875"/>
    <w:rsid w:val="005F09BA"/>
    <w:rsid w:val="005F2BE0"/>
    <w:rsid w:val="005F5F82"/>
    <w:rsid w:val="005F7705"/>
    <w:rsid w:val="00601675"/>
    <w:rsid w:val="00601988"/>
    <w:rsid w:val="00601ADE"/>
    <w:rsid w:val="00601DBE"/>
    <w:rsid w:val="00601F9B"/>
    <w:rsid w:val="0060235D"/>
    <w:rsid w:val="0060366E"/>
    <w:rsid w:val="00603C2B"/>
    <w:rsid w:val="00603C43"/>
    <w:rsid w:val="006046B1"/>
    <w:rsid w:val="00604C67"/>
    <w:rsid w:val="00605699"/>
    <w:rsid w:val="0060668F"/>
    <w:rsid w:val="006069AA"/>
    <w:rsid w:val="00606ABF"/>
    <w:rsid w:val="00610FE3"/>
    <w:rsid w:val="00611B18"/>
    <w:rsid w:val="00612542"/>
    <w:rsid w:val="00612990"/>
    <w:rsid w:val="00612CAF"/>
    <w:rsid w:val="00612CF8"/>
    <w:rsid w:val="00612E66"/>
    <w:rsid w:val="0061394B"/>
    <w:rsid w:val="00613EDD"/>
    <w:rsid w:val="00613F7C"/>
    <w:rsid w:val="006156BC"/>
    <w:rsid w:val="00615EFE"/>
    <w:rsid w:val="00616274"/>
    <w:rsid w:val="00617811"/>
    <w:rsid w:val="00617F00"/>
    <w:rsid w:val="00617F8D"/>
    <w:rsid w:val="006229CD"/>
    <w:rsid w:val="00622CF8"/>
    <w:rsid w:val="00622FB0"/>
    <w:rsid w:val="006231DE"/>
    <w:rsid w:val="00624F5B"/>
    <w:rsid w:val="006301DE"/>
    <w:rsid w:val="0063087B"/>
    <w:rsid w:val="0063143F"/>
    <w:rsid w:val="0063223C"/>
    <w:rsid w:val="00634016"/>
    <w:rsid w:val="00634CCE"/>
    <w:rsid w:val="00635297"/>
    <w:rsid w:val="00635BB8"/>
    <w:rsid w:val="00635F81"/>
    <w:rsid w:val="00637B54"/>
    <w:rsid w:val="00640610"/>
    <w:rsid w:val="006417D0"/>
    <w:rsid w:val="00641874"/>
    <w:rsid w:val="00641A2C"/>
    <w:rsid w:val="006428D2"/>
    <w:rsid w:val="0064345C"/>
    <w:rsid w:val="00644FAE"/>
    <w:rsid w:val="00644FF7"/>
    <w:rsid w:val="006457C8"/>
    <w:rsid w:val="0064580D"/>
    <w:rsid w:val="00645FCD"/>
    <w:rsid w:val="00647E6F"/>
    <w:rsid w:val="00647EA8"/>
    <w:rsid w:val="00651A9B"/>
    <w:rsid w:val="00651FD2"/>
    <w:rsid w:val="00653C27"/>
    <w:rsid w:val="0065498A"/>
    <w:rsid w:val="006564DB"/>
    <w:rsid w:val="00656C16"/>
    <w:rsid w:val="00657301"/>
    <w:rsid w:val="0065742A"/>
    <w:rsid w:val="00657EDD"/>
    <w:rsid w:val="006609EE"/>
    <w:rsid w:val="00662B74"/>
    <w:rsid w:val="00662D1E"/>
    <w:rsid w:val="00664B45"/>
    <w:rsid w:val="00666AD2"/>
    <w:rsid w:val="00666BD9"/>
    <w:rsid w:val="00666F1B"/>
    <w:rsid w:val="00667AA7"/>
    <w:rsid w:val="006700BA"/>
    <w:rsid w:val="00670236"/>
    <w:rsid w:val="00670E74"/>
    <w:rsid w:val="00671094"/>
    <w:rsid w:val="00671725"/>
    <w:rsid w:val="00671A94"/>
    <w:rsid w:val="00672FED"/>
    <w:rsid w:val="0067383B"/>
    <w:rsid w:val="00673928"/>
    <w:rsid w:val="00673A0F"/>
    <w:rsid w:val="00673F3D"/>
    <w:rsid w:val="00674C0B"/>
    <w:rsid w:val="00675664"/>
    <w:rsid w:val="00675FDA"/>
    <w:rsid w:val="006766A1"/>
    <w:rsid w:val="00676A15"/>
    <w:rsid w:val="00682959"/>
    <w:rsid w:val="00682CB8"/>
    <w:rsid w:val="006856F1"/>
    <w:rsid w:val="00686423"/>
    <w:rsid w:val="0068774D"/>
    <w:rsid w:val="0069097A"/>
    <w:rsid w:val="00690DB7"/>
    <w:rsid w:val="00690ED0"/>
    <w:rsid w:val="00691790"/>
    <w:rsid w:val="00692597"/>
    <w:rsid w:val="00692DB4"/>
    <w:rsid w:val="0069395B"/>
    <w:rsid w:val="00694124"/>
    <w:rsid w:val="006943F3"/>
    <w:rsid w:val="006945D3"/>
    <w:rsid w:val="006958AC"/>
    <w:rsid w:val="00695BAE"/>
    <w:rsid w:val="00695FA1"/>
    <w:rsid w:val="00696671"/>
    <w:rsid w:val="006967E8"/>
    <w:rsid w:val="00697EED"/>
    <w:rsid w:val="006A0717"/>
    <w:rsid w:val="006A0F4B"/>
    <w:rsid w:val="006A198F"/>
    <w:rsid w:val="006A275D"/>
    <w:rsid w:val="006A3097"/>
    <w:rsid w:val="006A329A"/>
    <w:rsid w:val="006A5500"/>
    <w:rsid w:val="006B0C84"/>
    <w:rsid w:val="006B0F52"/>
    <w:rsid w:val="006B1000"/>
    <w:rsid w:val="006B167F"/>
    <w:rsid w:val="006B1F19"/>
    <w:rsid w:val="006B250F"/>
    <w:rsid w:val="006B4FCA"/>
    <w:rsid w:val="006B51F6"/>
    <w:rsid w:val="006B5551"/>
    <w:rsid w:val="006B5928"/>
    <w:rsid w:val="006B60B9"/>
    <w:rsid w:val="006B7291"/>
    <w:rsid w:val="006C09DD"/>
    <w:rsid w:val="006C0C17"/>
    <w:rsid w:val="006C194A"/>
    <w:rsid w:val="006C2324"/>
    <w:rsid w:val="006C25BE"/>
    <w:rsid w:val="006C3715"/>
    <w:rsid w:val="006C5007"/>
    <w:rsid w:val="006C628F"/>
    <w:rsid w:val="006C74D2"/>
    <w:rsid w:val="006C799C"/>
    <w:rsid w:val="006C7B4D"/>
    <w:rsid w:val="006D0381"/>
    <w:rsid w:val="006D05EE"/>
    <w:rsid w:val="006D0672"/>
    <w:rsid w:val="006D088D"/>
    <w:rsid w:val="006D0CAA"/>
    <w:rsid w:val="006D2692"/>
    <w:rsid w:val="006D27A4"/>
    <w:rsid w:val="006D4479"/>
    <w:rsid w:val="006D45FA"/>
    <w:rsid w:val="006D4802"/>
    <w:rsid w:val="006D6590"/>
    <w:rsid w:val="006D68F2"/>
    <w:rsid w:val="006D765E"/>
    <w:rsid w:val="006D766A"/>
    <w:rsid w:val="006E025C"/>
    <w:rsid w:val="006E17E8"/>
    <w:rsid w:val="006E2600"/>
    <w:rsid w:val="006E2EB6"/>
    <w:rsid w:val="006E5BCA"/>
    <w:rsid w:val="006E5D0F"/>
    <w:rsid w:val="006E6690"/>
    <w:rsid w:val="006E66BB"/>
    <w:rsid w:val="006E7040"/>
    <w:rsid w:val="006E7D57"/>
    <w:rsid w:val="006F14B3"/>
    <w:rsid w:val="006F214B"/>
    <w:rsid w:val="006F21F7"/>
    <w:rsid w:val="006F30B6"/>
    <w:rsid w:val="006F33CC"/>
    <w:rsid w:val="006F3D3D"/>
    <w:rsid w:val="006F43BA"/>
    <w:rsid w:val="006F4BB4"/>
    <w:rsid w:val="006F5998"/>
    <w:rsid w:val="006F6856"/>
    <w:rsid w:val="006F795C"/>
    <w:rsid w:val="007001AA"/>
    <w:rsid w:val="007004D5"/>
    <w:rsid w:val="00700D48"/>
    <w:rsid w:val="00700F9A"/>
    <w:rsid w:val="0070136D"/>
    <w:rsid w:val="007017C5"/>
    <w:rsid w:val="007018AF"/>
    <w:rsid w:val="00701D3F"/>
    <w:rsid w:val="0070207B"/>
    <w:rsid w:val="0070285F"/>
    <w:rsid w:val="00702BF0"/>
    <w:rsid w:val="00704B77"/>
    <w:rsid w:val="0070697F"/>
    <w:rsid w:val="00710FA9"/>
    <w:rsid w:val="00710FBE"/>
    <w:rsid w:val="00712607"/>
    <w:rsid w:val="00713B16"/>
    <w:rsid w:val="00713BD4"/>
    <w:rsid w:val="00714D1B"/>
    <w:rsid w:val="00714D40"/>
    <w:rsid w:val="00714FD2"/>
    <w:rsid w:val="0072068A"/>
    <w:rsid w:val="00721043"/>
    <w:rsid w:val="00721562"/>
    <w:rsid w:val="00723225"/>
    <w:rsid w:val="007233C3"/>
    <w:rsid w:val="007239A0"/>
    <w:rsid w:val="00724349"/>
    <w:rsid w:val="0072468E"/>
    <w:rsid w:val="00724B79"/>
    <w:rsid w:val="00725247"/>
    <w:rsid w:val="00725795"/>
    <w:rsid w:val="00725A3B"/>
    <w:rsid w:val="007267F2"/>
    <w:rsid w:val="007270AE"/>
    <w:rsid w:val="00727270"/>
    <w:rsid w:val="007303A3"/>
    <w:rsid w:val="00730B58"/>
    <w:rsid w:val="007323FD"/>
    <w:rsid w:val="0073365D"/>
    <w:rsid w:val="007338E4"/>
    <w:rsid w:val="00733C00"/>
    <w:rsid w:val="0073425E"/>
    <w:rsid w:val="007342D5"/>
    <w:rsid w:val="0073442B"/>
    <w:rsid w:val="007349D3"/>
    <w:rsid w:val="00734BD7"/>
    <w:rsid w:val="007352D2"/>
    <w:rsid w:val="007363D7"/>
    <w:rsid w:val="007367F7"/>
    <w:rsid w:val="007379BE"/>
    <w:rsid w:val="007413FA"/>
    <w:rsid w:val="0074165E"/>
    <w:rsid w:val="00741747"/>
    <w:rsid w:val="00741C83"/>
    <w:rsid w:val="007423E6"/>
    <w:rsid w:val="00742A62"/>
    <w:rsid w:val="00742F63"/>
    <w:rsid w:val="0074307A"/>
    <w:rsid w:val="0074313A"/>
    <w:rsid w:val="00745A32"/>
    <w:rsid w:val="00746B46"/>
    <w:rsid w:val="0074733B"/>
    <w:rsid w:val="007510A8"/>
    <w:rsid w:val="007521BF"/>
    <w:rsid w:val="007522DA"/>
    <w:rsid w:val="00752B10"/>
    <w:rsid w:val="00752FDF"/>
    <w:rsid w:val="007537D3"/>
    <w:rsid w:val="00755D56"/>
    <w:rsid w:val="00755E02"/>
    <w:rsid w:val="0076051D"/>
    <w:rsid w:val="00760FC9"/>
    <w:rsid w:val="00762EC9"/>
    <w:rsid w:val="007631F5"/>
    <w:rsid w:val="007638C7"/>
    <w:rsid w:val="007646BD"/>
    <w:rsid w:val="007647F5"/>
    <w:rsid w:val="00764A1C"/>
    <w:rsid w:val="00766502"/>
    <w:rsid w:val="00767A95"/>
    <w:rsid w:val="0077000D"/>
    <w:rsid w:val="007704AB"/>
    <w:rsid w:val="0077369C"/>
    <w:rsid w:val="00774515"/>
    <w:rsid w:val="007745B0"/>
    <w:rsid w:val="00774980"/>
    <w:rsid w:val="0077562F"/>
    <w:rsid w:val="00776652"/>
    <w:rsid w:val="00776E66"/>
    <w:rsid w:val="00781A29"/>
    <w:rsid w:val="007824A1"/>
    <w:rsid w:val="00784819"/>
    <w:rsid w:val="007848CE"/>
    <w:rsid w:val="00784F1B"/>
    <w:rsid w:val="00785691"/>
    <w:rsid w:val="00785E88"/>
    <w:rsid w:val="00787E9C"/>
    <w:rsid w:val="007905D6"/>
    <w:rsid w:val="00791117"/>
    <w:rsid w:val="007950A0"/>
    <w:rsid w:val="0079525D"/>
    <w:rsid w:val="00795537"/>
    <w:rsid w:val="007957BD"/>
    <w:rsid w:val="00797A1F"/>
    <w:rsid w:val="00797BA0"/>
    <w:rsid w:val="007A0542"/>
    <w:rsid w:val="007A09EA"/>
    <w:rsid w:val="007A0E2C"/>
    <w:rsid w:val="007A132D"/>
    <w:rsid w:val="007A15B4"/>
    <w:rsid w:val="007A1858"/>
    <w:rsid w:val="007A1B21"/>
    <w:rsid w:val="007A2093"/>
    <w:rsid w:val="007A3388"/>
    <w:rsid w:val="007A364B"/>
    <w:rsid w:val="007A3F1B"/>
    <w:rsid w:val="007A5BFC"/>
    <w:rsid w:val="007A6B9B"/>
    <w:rsid w:val="007B047A"/>
    <w:rsid w:val="007B47D3"/>
    <w:rsid w:val="007B63F4"/>
    <w:rsid w:val="007B7D7A"/>
    <w:rsid w:val="007C0C59"/>
    <w:rsid w:val="007C1F82"/>
    <w:rsid w:val="007C2083"/>
    <w:rsid w:val="007C2252"/>
    <w:rsid w:val="007C3C7D"/>
    <w:rsid w:val="007C4311"/>
    <w:rsid w:val="007C557A"/>
    <w:rsid w:val="007C7CEF"/>
    <w:rsid w:val="007D024B"/>
    <w:rsid w:val="007D15B1"/>
    <w:rsid w:val="007D1E3F"/>
    <w:rsid w:val="007D27DB"/>
    <w:rsid w:val="007D285F"/>
    <w:rsid w:val="007D2898"/>
    <w:rsid w:val="007D36AD"/>
    <w:rsid w:val="007D3BDF"/>
    <w:rsid w:val="007D515F"/>
    <w:rsid w:val="007D5F3C"/>
    <w:rsid w:val="007D60D9"/>
    <w:rsid w:val="007D6D7A"/>
    <w:rsid w:val="007D782B"/>
    <w:rsid w:val="007E0067"/>
    <w:rsid w:val="007E107F"/>
    <w:rsid w:val="007E10E3"/>
    <w:rsid w:val="007E1A4C"/>
    <w:rsid w:val="007E2167"/>
    <w:rsid w:val="007E25F5"/>
    <w:rsid w:val="007E35B4"/>
    <w:rsid w:val="007E3D8F"/>
    <w:rsid w:val="007E419B"/>
    <w:rsid w:val="007E4F3D"/>
    <w:rsid w:val="007E61BC"/>
    <w:rsid w:val="007E6553"/>
    <w:rsid w:val="007E6B0B"/>
    <w:rsid w:val="007F11AD"/>
    <w:rsid w:val="007F205F"/>
    <w:rsid w:val="007F2446"/>
    <w:rsid w:val="007F2C52"/>
    <w:rsid w:val="007F3115"/>
    <w:rsid w:val="007F38F6"/>
    <w:rsid w:val="007F4C7E"/>
    <w:rsid w:val="007F505A"/>
    <w:rsid w:val="007F50C2"/>
    <w:rsid w:val="007F6939"/>
    <w:rsid w:val="00800DB4"/>
    <w:rsid w:val="008019BF"/>
    <w:rsid w:val="00801A55"/>
    <w:rsid w:val="00801E01"/>
    <w:rsid w:val="00802527"/>
    <w:rsid w:val="00802A28"/>
    <w:rsid w:val="00802A84"/>
    <w:rsid w:val="00802AEF"/>
    <w:rsid w:val="00802DDD"/>
    <w:rsid w:val="00802F31"/>
    <w:rsid w:val="00803B3A"/>
    <w:rsid w:val="00803C8C"/>
    <w:rsid w:val="00803DFE"/>
    <w:rsid w:val="00805C80"/>
    <w:rsid w:val="0080746A"/>
    <w:rsid w:val="008074AC"/>
    <w:rsid w:val="00807588"/>
    <w:rsid w:val="00810892"/>
    <w:rsid w:val="00810A22"/>
    <w:rsid w:val="00811AC0"/>
    <w:rsid w:val="008129A2"/>
    <w:rsid w:val="00813D99"/>
    <w:rsid w:val="00813F2D"/>
    <w:rsid w:val="0081419A"/>
    <w:rsid w:val="008146F8"/>
    <w:rsid w:val="00815051"/>
    <w:rsid w:val="008150A3"/>
    <w:rsid w:val="00815671"/>
    <w:rsid w:val="00815819"/>
    <w:rsid w:val="00816622"/>
    <w:rsid w:val="00817186"/>
    <w:rsid w:val="00817A82"/>
    <w:rsid w:val="00821A9C"/>
    <w:rsid w:val="00822AC3"/>
    <w:rsid w:val="008233CF"/>
    <w:rsid w:val="008243C5"/>
    <w:rsid w:val="0082443C"/>
    <w:rsid w:val="00825188"/>
    <w:rsid w:val="0082613D"/>
    <w:rsid w:val="0082642B"/>
    <w:rsid w:val="00826DBC"/>
    <w:rsid w:val="00827565"/>
    <w:rsid w:val="00827789"/>
    <w:rsid w:val="008301F4"/>
    <w:rsid w:val="00830D9C"/>
    <w:rsid w:val="0083187F"/>
    <w:rsid w:val="008340A4"/>
    <w:rsid w:val="00834A47"/>
    <w:rsid w:val="00836186"/>
    <w:rsid w:val="008361FE"/>
    <w:rsid w:val="00837DF8"/>
    <w:rsid w:val="00837FDB"/>
    <w:rsid w:val="00840159"/>
    <w:rsid w:val="008410AC"/>
    <w:rsid w:val="00843346"/>
    <w:rsid w:val="008436D7"/>
    <w:rsid w:val="008437A0"/>
    <w:rsid w:val="00844184"/>
    <w:rsid w:val="00845969"/>
    <w:rsid w:val="00850036"/>
    <w:rsid w:val="00850274"/>
    <w:rsid w:val="008502AE"/>
    <w:rsid w:val="00850675"/>
    <w:rsid w:val="0085188F"/>
    <w:rsid w:val="008519EA"/>
    <w:rsid w:val="00851AB9"/>
    <w:rsid w:val="00853CA6"/>
    <w:rsid w:val="008552A0"/>
    <w:rsid w:val="008553D7"/>
    <w:rsid w:val="00855795"/>
    <w:rsid w:val="00855B53"/>
    <w:rsid w:val="00855E93"/>
    <w:rsid w:val="00855FDC"/>
    <w:rsid w:val="008572A2"/>
    <w:rsid w:val="00860E41"/>
    <w:rsid w:val="00862657"/>
    <w:rsid w:val="008650D3"/>
    <w:rsid w:val="008651AC"/>
    <w:rsid w:val="0086523B"/>
    <w:rsid w:val="00865DD1"/>
    <w:rsid w:val="00865F07"/>
    <w:rsid w:val="00865F83"/>
    <w:rsid w:val="00866065"/>
    <w:rsid w:val="0087162C"/>
    <w:rsid w:val="00871B55"/>
    <w:rsid w:val="00872E71"/>
    <w:rsid w:val="00872FDB"/>
    <w:rsid w:val="008732DC"/>
    <w:rsid w:val="008750B5"/>
    <w:rsid w:val="00875DB3"/>
    <w:rsid w:val="008763E2"/>
    <w:rsid w:val="0087727A"/>
    <w:rsid w:val="008776E3"/>
    <w:rsid w:val="00880DD0"/>
    <w:rsid w:val="00881CE6"/>
    <w:rsid w:val="00882402"/>
    <w:rsid w:val="008825FC"/>
    <w:rsid w:val="00884CA6"/>
    <w:rsid w:val="00884E63"/>
    <w:rsid w:val="008854A6"/>
    <w:rsid w:val="00886421"/>
    <w:rsid w:val="00886A2D"/>
    <w:rsid w:val="008870BC"/>
    <w:rsid w:val="008902E0"/>
    <w:rsid w:val="00890308"/>
    <w:rsid w:val="0089056A"/>
    <w:rsid w:val="00890B8D"/>
    <w:rsid w:val="00891F54"/>
    <w:rsid w:val="008920E4"/>
    <w:rsid w:val="00893113"/>
    <w:rsid w:val="00893BC2"/>
    <w:rsid w:val="008943EA"/>
    <w:rsid w:val="00894AD9"/>
    <w:rsid w:val="00894BC2"/>
    <w:rsid w:val="008953E3"/>
    <w:rsid w:val="00895C9C"/>
    <w:rsid w:val="00896712"/>
    <w:rsid w:val="0089773F"/>
    <w:rsid w:val="00897812"/>
    <w:rsid w:val="00897BBF"/>
    <w:rsid w:val="008A0FF5"/>
    <w:rsid w:val="008A1F54"/>
    <w:rsid w:val="008A24AC"/>
    <w:rsid w:val="008A2802"/>
    <w:rsid w:val="008A2A28"/>
    <w:rsid w:val="008A33A0"/>
    <w:rsid w:val="008A38F1"/>
    <w:rsid w:val="008A3AC6"/>
    <w:rsid w:val="008A4156"/>
    <w:rsid w:val="008A5622"/>
    <w:rsid w:val="008A5B0C"/>
    <w:rsid w:val="008A5C25"/>
    <w:rsid w:val="008A70A2"/>
    <w:rsid w:val="008A72A7"/>
    <w:rsid w:val="008A773F"/>
    <w:rsid w:val="008A7FDF"/>
    <w:rsid w:val="008B014F"/>
    <w:rsid w:val="008B02E5"/>
    <w:rsid w:val="008B112C"/>
    <w:rsid w:val="008B3E9A"/>
    <w:rsid w:val="008B3FAD"/>
    <w:rsid w:val="008B4F4E"/>
    <w:rsid w:val="008B54F7"/>
    <w:rsid w:val="008B55D9"/>
    <w:rsid w:val="008B615B"/>
    <w:rsid w:val="008B63E9"/>
    <w:rsid w:val="008B6F75"/>
    <w:rsid w:val="008B727E"/>
    <w:rsid w:val="008B72E6"/>
    <w:rsid w:val="008C078A"/>
    <w:rsid w:val="008C0B2C"/>
    <w:rsid w:val="008C1431"/>
    <w:rsid w:val="008C32DA"/>
    <w:rsid w:val="008C3330"/>
    <w:rsid w:val="008C44EE"/>
    <w:rsid w:val="008C473D"/>
    <w:rsid w:val="008C4C90"/>
    <w:rsid w:val="008C53C1"/>
    <w:rsid w:val="008C580E"/>
    <w:rsid w:val="008C7449"/>
    <w:rsid w:val="008C7874"/>
    <w:rsid w:val="008C7955"/>
    <w:rsid w:val="008C7DA0"/>
    <w:rsid w:val="008C7DFE"/>
    <w:rsid w:val="008D0A2C"/>
    <w:rsid w:val="008D2123"/>
    <w:rsid w:val="008D30BD"/>
    <w:rsid w:val="008D3EC5"/>
    <w:rsid w:val="008D44AC"/>
    <w:rsid w:val="008D6DFB"/>
    <w:rsid w:val="008D7897"/>
    <w:rsid w:val="008D7B37"/>
    <w:rsid w:val="008D7BA2"/>
    <w:rsid w:val="008E0395"/>
    <w:rsid w:val="008E126B"/>
    <w:rsid w:val="008E2D32"/>
    <w:rsid w:val="008E361B"/>
    <w:rsid w:val="008E470E"/>
    <w:rsid w:val="008E482D"/>
    <w:rsid w:val="008E5498"/>
    <w:rsid w:val="008E66C3"/>
    <w:rsid w:val="008E685C"/>
    <w:rsid w:val="008E70BA"/>
    <w:rsid w:val="008E729C"/>
    <w:rsid w:val="008E73CA"/>
    <w:rsid w:val="008F0BE1"/>
    <w:rsid w:val="008F1DD6"/>
    <w:rsid w:val="008F27A9"/>
    <w:rsid w:val="008F39B6"/>
    <w:rsid w:val="008F45AF"/>
    <w:rsid w:val="008F4F69"/>
    <w:rsid w:val="008F55DA"/>
    <w:rsid w:val="00900775"/>
    <w:rsid w:val="00904CE4"/>
    <w:rsid w:val="00905431"/>
    <w:rsid w:val="00905566"/>
    <w:rsid w:val="009057A8"/>
    <w:rsid w:val="00906FA4"/>
    <w:rsid w:val="009073ED"/>
    <w:rsid w:val="009074C8"/>
    <w:rsid w:val="0090790F"/>
    <w:rsid w:val="00907CF6"/>
    <w:rsid w:val="00907F70"/>
    <w:rsid w:val="0091181B"/>
    <w:rsid w:val="00912B73"/>
    <w:rsid w:val="00913A6C"/>
    <w:rsid w:val="00914442"/>
    <w:rsid w:val="00915F67"/>
    <w:rsid w:val="0091646C"/>
    <w:rsid w:val="009169B0"/>
    <w:rsid w:val="00917403"/>
    <w:rsid w:val="009175C7"/>
    <w:rsid w:val="00917790"/>
    <w:rsid w:val="009177FA"/>
    <w:rsid w:val="00920456"/>
    <w:rsid w:val="009205E8"/>
    <w:rsid w:val="009211E4"/>
    <w:rsid w:val="0092159D"/>
    <w:rsid w:val="00923A20"/>
    <w:rsid w:val="00924D33"/>
    <w:rsid w:val="00925795"/>
    <w:rsid w:val="009275E8"/>
    <w:rsid w:val="009277E4"/>
    <w:rsid w:val="0092787E"/>
    <w:rsid w:val="0093035F"/>
    <w:rsid w:val="009305B9"/>
    <w:rsid w:val="00930BFD"/>
    <w:rsid w:val="00930D3A"/>
    <w:rsid w:val="00930E29"/>
    <w:rsid w:val="0093166F"/>
    <w:rsid w:val="009317BA"/>
    <w:rsid w:val="00931D03"/>
    <w:rsid w:val="00932C85"/>
    <w:rsid w:val="00933337"/>
    <w:rsid w:val="0093387A"/>
    <w:rsid w:val="00934B3C"/>
    <w:rsid w:val="00934B53"/>
    <w:rsid w:val="00934F73"/>
    <w:rsid w:val="009351A8"/>
    <w:rsid w:val="00935409"/>
    <w:rsid w:val="00935EA4"/>
    <w:rsid w:val="0093684D"/>
    <w:rsid w:val="00936B66"/>
    <w:rsid w:val="00937605"/>
    <w:rsid w:val="0093762F"/>
    <w:rsid w:val="009379A8"/>
    <w:rsid w:val="00937BF2"/>
    <w:rsid w:val="00941B8D"/>
    <w:rsid w:val="00942236"/>
    <w:rsid w:val="0094305C"/>
    <w:rsid w:val="00943073"/>
    <w:rsid w:val="0094388B"/>
    <w:rsid w:val="00943B2C"/>
    <w:rsid w:val="00944AE0"/>
    <w:rsid w:val="009459B8"/>
    <w:rsid w:val="00946977"/>
    <w:rsid w:val="00946A00"/>
    <w:rsid w:val="00950F01"/>
    <w:rsid w:val="009513AB"/>
    <w:rsid w:val="0095169A"/>
    <w:rsid w:val="00951B87"/>
    <w:rsid w:val="00952086"/>
    <w:rsid w:val="00954165"/>
    <w:rsid w:val="009546AF"/>
    <w:rsid w:val="00954C32"/>
    <w:rsid w:val="00955386"/>
    <w:rsid w:val="00955608"/>
    <w:rsid w:val="0095582E"/>
    <w:rsid w:val="0095778A"/>
    <w:rsid w:val="00957892"/>
    <w:rsid w:val="0096037F"/>
    <w:rsid w:val="00960D8D"/>
    <w:rsid w:val="009635B2"/>
    <w:rsid w:val="00963B2F"/>
    <w:rsid w:val="00963C28"/>
    <w:rsid w:val="00963DD8"/>
    <w:rsid w:val="00964DF3"/>
    <w:rsid w:val="00964FFF"/>
    <w:rsid w:val="009666F3"/>
    <w:rsid w:val="00966E03"/>
    <w:rsid w:val="00967606"/>
    <w:rsid w:val="009700C5"/>
    <w:rsid w:val="00970E1C"/>
    <w:rsid w:val="0097378C"/>
    <w:rsid w:val="00974152"/>
    <w:rsid w:val="00975731"/>
    <w:rsid w:val="009757F2"/>
    <w:rsid w:val="00975A75"/>
    <w:rsid w:val="00975F8B"/>
    <w:rsid w:val="0097652B"/>
    <w:rsid w:val="00976679"/>
    <w:rsid w:val="0097685B"/>
    <w:rsid w:val="00983715"/>
    <w:rsid w:val="00984278"/>
    <w:rsid w:val="009842EF"/>
    <w:rsid w:val="009847A7"/>
    <w:rsid w:val="0098568D"/>
    <w:rsid w:val="00987C79"/>
    <w:rsid w:val="009901B3"/>
    <w:rsid w:val="009920F8"/>
    <w:rsid w:val="009923B0"/>
    <w:rsid w:val="00992466"/>
    <w:rsid w:val="00992664"/>
    <w:rsid w:val="00992D05"/>
    <w:rsid w:val="00992DDC"/>
    <w:rsid w:val="009945A5"/>
    <w:rsid w:val="00994759"/>
    <w:rsid w:val="00994983"/>
    <w:rsid w:val="009951A3"/>
    <w:rsid w:val="00995372"/>
    <w:rsid w:val="009953CF"/>
    <w:rsid w:val="00995DA7"/>
    <w:rsid w:val="009978F9"/>
    <w:rsid w:val="009A13E0"/>
    <w:rsid w:val="009A1CC0"/>
    <w:rsid w:val="009A261A"/>
    <w:rsid w:val="009A456E"/>
    <w:rsid w:val="009A494C"/>
    <w:rsid w:val="009A525C"/>
    <w:rsid w:val="009A597B"/>
    <w:rsid w:val="009A6242"/>
    <w:rsid w:val="009A6DFF"/>
    <w:rsid w:val="009B0F73"/>
    <w:rsid w:val="009B17A8"/>
    <w:rsid w:val="009B2027"/>
    <w:rsid w:val="009B2640"/>
    <w:rsid w:val="009B2964"/>
    <w:rsid w:val="009B2B2B"/>
    <w:rsid w:val="009B365D"/>
    <w:rsid w:val="009B3A8B"/>
    <w:rsid w:val="009B77B1"/>
    <w:rsid w:val="009B7A35"/>
    <w:rsid w:val="009B7B9C"/>
    <w:rsid w:val="009C1A51"/>
    <w:rsid w:val="009C2AF3"/>
    <w:rsid w:val="009C2DD5"/>
    <w:rsid w:val="009C45AC"/>
    <w:rsid w:val="009C45B9"/>
    <w:rsid w:val="009C4811"/>
    <w:rsid w:val="009C4D12"/>
    <w:rsid w:val="009C50E8"/>
    <w:rsid w:val="009C5BAF"/>
    <w:rsid w:val="009C6646"/>
    <w:rsid w:val="009C75B7"/>
    <w:rsid w:val="009D11AB"/>
    <w:rsid w:val="009D2DC5"/>
    <w:rsid w:val="009D4EFC"/>
    <w:rsid w:val="009D5D42"/>
    <w:rsid w:val="009D6277"/>
    <w:rsid w:val="009D634D"/>
    <w:rsid w:val="009D66ED"/>
    <w:rsid w:val="009E0D95"/>
    <w:rsid w:val="009E1DAB"/>
    <w:rsid w:val="009E27BE"/>
    <w:rsid w:val="009E2AE9"/>
    <w:rsid w:val="009E2FE3"/>
    <w:rsid w:val="009E31AD"/>
    <w:rsid w:val="009E351C"/>
    <w:rsid w:val="009E4037"/>
    <w:rsid w:val="009E491F"/>
    <w:rsid w:val="009E505F"/>
    <w:rsid w:val="009E5F05"/>
    <w:rsid w:val="009E7168"/>
    <w:rsid w:val="009E71EF"/>
    <w:rsid w:val="009E75E2"/>
    <w:rsid w:val="009F0855"/>
    <w:rsid w:val="009F0EB8"/>
    <w:rsid w:val="009F2729"/>
    <w:rsid w:val="009F2E15"/>
    <w:rsid w:val="009F2E79"/>
    <w:rsid w:val="009F3BAF"/>
    <w:rsid w:val="009F4073"/>
    <w:rsid w:val="009F5960"/>
    <w:rsid w:val="009F6224"/>
    <w:rsid w:val="009F773B"/>
    <w:rsid w:val="00A0142C"/>
    <w:rsid w:val="00A0170B"/>
    <w:rsid w:val="00A019AA"/>
    <w:rsid w:val="00A022AB"/>
    <w:rsid w:val="00A0235B"/>
    <w:rsid w:val="00A02F9B"/>
    <w:rsid w:val="00A033C3"/>
    <w:rsid w:val="00A036EE"/>
    <w:rsid w:val="00A03A85"/>
    <w:rsid w:val="00A03D9F"/>
    <w:rsid w:val="00A03F02"/>
    <w:rsid w:val="00A058E1"/>
    <w:rsid w:val="00A05A07"/>
    <w:rsid w:val="00A06289"/>
    <w:rsid w:val="00A11BE4"/>
    <w:rsid w:val="00A16BDA"/>
    <w:rsid w:val="00A20649"/>
    <w:rsid w:val="00A21469"/>
    <w:rsid w:val="00A222C5"/>
    <w:rsid w:val="00A22875"/>
    <w:rsid w:val="00A22BEB"/>
    <w:rsid w:val="00A22FC9"/>
    <w:rsid w:val="00A234DF"/>
    <w:rsid w:val="00A236EA"/>
    <w:rsid w:val="00A23785"/>
    <w:rsid w:val="00A251D3"/>
    <w:rsid w:val="00A2556A"/>
    <w:rsid w:val="00A25A8F"/>
    <w:rsid w:val="00A262C4"/>
    <w:rsid w:val="00A26D8B"/>
    <w:rsid w:val="00A30BB2"/>
    <w:rsid w:val="00A3116C"/>
    <w:rsid w:val="00A31FF5"/>
    <w:rsid w:val="00A3296C"/>
    <w:rsid w:val="00A34453"/>
    <w:rsid w:val="00A345ED"/>
    <w:rsid w:val="00A34E19"/>
    <w:rsid w:val="00A35266"/>
    <w:rsid w:val="00A35A8D"/>
    <w:rsid w:val="00A36610"/>
    <w:rsid w:val="00A36DA3"/>
    <w:rsid w:val="00A3791A"/>
    <w:rsid w:val="00A4065E"/>
    <w:rsid w:val="00A416AF"/>
    <w:rsid w:val="00A425B3"/>
    <w:rsid w:val="00A42673"/>
    <w:rsid w:val="00A42CD9"/>
    <w:rsid w:val="00A4322E"/>
    <w:rsid w:val="00A438B7"/>
    <w:rsid w:val="00A4465C"/>
    <w:rsid w:val="00A45502"/>
    <w:rsid w:val="00A45799"/>
    <w:rsid w:val="00A459CA"/>
    <w:rsid w:val="00A470C5"/>
    <w:rsid w:val="00A47DAE"/>
    <w:rsid w:val="00A5063D"/>
    <w:rsid w:val="00A51CAE"/>
    <w:rsid w:val="00A52F4C"/>
    <w:rsid w:val="00A54507"/>
    <w:rsid w:val="00A55C4F"/>
    <w:rsid w:val="00A55F11"/>
    <w:rsid w:val="00A579AD"/>
    <w:rsid w:val="00A57B68"/>
    <w:rsid w:val="00A62D34"/>
    <w:rsid w:val="00A6391F"/>
    <w:rsid w:val="00A66252"/>
    <w:rsid w:val="00A67B2D"/>
    <w:rsid w:val="00A67CB5"/>
    <w:rsid w:val="00A67F3D"/>
    <w:rsid w:val="00A717FD"/>
    <w:rsid w:val="00A71903"/>
    <w:rsid w:val="00A71E97"/>
    <w:rsid w:val="00A73539"/>
    <w:rsid w:val="00A736B5"/>
    <w:rsid w:val="00A739CF"/>
    <w:rsid w:val="00A7526F"/>
    <w:rsid w:val="00A75E13"/>
    <w:rsid w:val="00A76258"/>
    <w:rsid w:val="00A775F8"/>
    <w:rsid w:val="00A7782F"/>
    <w:rsid w:val="00A77F7A"/>
    <w:rsid w:val="00A80BB8"/>
    <w:rsid w:val="00A80E49"/>
    <w:rsid w:val="00A810E4"/>
    <w:rsid w:val="00A81293"/>
    <w:rsid w:val="00A81841"/>
    <w:rsid w:val="00A8307B"/>
    <w:rsid w:val="00A83720"/>
    <w:rsid w:val="00A85559"/>
    <w:rsid w:val="00A856CA"/>
    <w:rsid w:val="00A860BD"/>
    <w:rsid w:val="00A9030A"/>
    <w:rsid w:val="00A909C9"/>
    <w:rsid w:val="00A91D2E"/>
    <w:rsid w:val="00A95DF1"/>
    <w:rsid w:val="00A963FB"/>
    <w:rsid w:val="00A96A78"/>
    <w:rsid w:val="00AA10F0"/>
    <w:rsid w:val="00AA1F08"/>
    <w:rsid w:val="00AA2B78"/>
    <w:rsid w:val="00AA2B94"/>
    <w:rsid w:val="00AA3366"/>
    <w:rsid w:val="00AA360F"/>
    <w:rsid w:val="00AA7445"/>
    <w:rsid w:val="00AA7581"/>
    <w:rsid w:val="00AB0931"/>
    <w:rsid w:val="00AB195A"/>
    <w:rsid w:val="00AB33A8"/>
    <w:rsid w:val="00AB6529"/>
    <w:rsid w:val="00AB7E1E"/>
    <w:rsid w:val="00AC1677"/>
    <w:rsid w:val="00AC255F"/>
    <w:rsid w:val="00AC3250"/>
    <w:rsid w:val="00AC32F3"/>
    <w:rsid w:val="00AC39FA"/>
    <w:rsid w:val="00AC45E0"/>
    <w:rsid w:val="00AC5416"/>
    <w:rsid w:val="00AC6444"/>
    <w:rsid w:val="00AD0331"/>
    <w:rsid w:val="00AD06B9"/>
    <w:rsid w:val="00AD0B50"/>
    <w:rsid w:val="00AD1244"/>
    <w:rsid w:val="00AD134B"/>
    <w:rsid w:val="00AD2FA2"/>
    <w:rsid w:val="00AD32B2"/>
    <w:rsid w:val="00AD3546"/>
    <w:rsid w:val="00AD6239"/>
    <w:rsid w:val="00AD6282"/>
    <w:rsid w:val="00AD6AAA"/>
    <w:rsid w:val="00AD7B01"/>
    <w:rsid w:val="00AD7BFB"/>
    <w:rsid w:val="00AE009E"/>
    <w:rsid w:val="00AE0BEE"/>
    <w:rsid w:val="00AE0FC7"/>
    <w:rsid w:val="00AE1B49"/>
    <w:rsid w:val="00AE2070"/>
    <w:rsid w:val="00AE2A9F"/>
    <w:rsid w:val="00AE50E3"/>
    <w:rsid w:val="00AE573E"/>
    <w:rsid w:val="00AE5844"/>
    <w:rsid w:val="00AE5F28"/>
    <w:rsid w:val="00AE600E"/>
    <w:rsid w:val="00AE7054"/>
    <w:rsid w:val="00AE77A5"/>
    <w:rsid w:val="00AE7E36"/>
    <w:rsid w:val="00AF1150"/>
    <w:rsid w:val="00AF1394"/>
    <w:rsid w:val="00AF2010"/>
    <w:rsid w:val="00AF21B1"/>
    <w:rsid w:val="00AF2C37"/>
    <w:rsid w:val="00AF3454"/>
    <w:rsid w:val="00AF44E5"/>
    <w:rsid w:val="00AF4AC7"/>
    <w:rsid w:val="00AF55E8"/>
    <w:rsid w:val="00AF6E0A"/>
    <w:rsid w:val="00AF6EC6"/>
    <w:rsid w:val="00AF7589"/>
    <w:rsid w:val="00AF764C"/>
    <w:rsid w:val="00B00F81"/>
    <w:rsid w:val="00B010DF"/>
    <w:rsid w:val="00B01528"/>
    <w:rsid w:val="00B06E82"/>
    <w:rsid w:val="00B0743B"/>
    <w:rsid w:val="00B07A64"/>
    <w:rsid w:val="00B07E0A"/>
    <w:rsid w:val="00B10C47"/>
    <w:rsid w:val="00B10DF4"/>
    <w:rsid w:val="00B117BA"/>
    <w:rsid w:val="00B11A81"/>
    <w:rsid w:val="00B11BFC"/>
    <w:rsid w:val="00B12703"/>
    <w:rsid w:val="00B129FB"/>
    <w:rsid w:val="00B13CBC"/>
    <w:rsid w:val="00B1407A"/>
    <w:rsid w:val="00B14662"/>
    <w:rsid w:val="00B146EA"/>
    <w:rsid w:val="00B14DE8"/>
    <w:rsid w:val="00B15947"/>
    <w:rsid w:val="00B179FE"/>
    <w:rsid w:val="00B17A4C"/>
    <w:rsid w:val="00B2013A"/>
    <w:rsid w:val="00B2117B"/>
    <w:rsid w:val="00B229C7"/>
    <w:rsid w:val="00B23169"/>
    <w:rsid w:val="00B23BF8"/>
    <w:rsid w:val="00B23DE0"/>
    <w:rsid w:val="00B25C47"/>
    <w:rsid w:val="00B260C5"/>
    <w:rsid w:val="00B270DB"/>
    <w:rsid w:val="00B27D1B"/>
    <w:rsid w:val="00B319BB"/>
    <w:rsid w:val="00B32220"/>
    <w:rsid w:val="00B32C17"/>
    <w:rsid w:val="00B335FD"/>
    <w:rsid w:val="00B340BE"/>
    <w:rsid w:val="00B345FB"/>
    <w:rsid w:val="00B34C96"/>
    <w:rsid w:val="00B3571E"/>
    <w:rsid w:val="00B372A1"/>
    <w:rsid w:val="00B4336C"/>
    <w:rsid w:val="00B43765"/>
    <w:rsid w:val="00B43DB3"/>
    <w:rsid w:val="00B443F4"/>
    <w:rsid w:val="00B44757"/>
    <w:rsid w:val="00B464C8"/>
    <w:rsid w:val="00B5016C"/>
    <w:rsid w:val="00B51744"/>
    <w:rsid w:val="00B5191B"/>
    <w:rsid w:val="00B53E6C"/>
    <w:rsid w:val="00B54246"/>
    <w:rsid w:val="00B54501"/>
    <w:rsid w:val="00B5452B"/>
    <w:rsid w:val="00B5658F"/>
    <w:rsid w:val="00B565B5"/>
    <w:rsid w:val="00B575BF"/>
    <w:rsid w:val="00B578D2"/>
    <w:rsid w:val="00B605C8"/>
    <w:rsid w:val="00B60F78"/>
    <w:rsid w:val="00B623DB"/>
    <w:rsid w:val="00B629D6"/>
    <w:rsid w:val="00B62DCE"/>
    <w:rsid w:val="00B633B9"/>
    <w:rsid w:val="00B63955"/>
    <w:rsid w:val="00B63A0D"/>
    <w:rsid w:val="00B64E4A"/>
    <w:rsid w:val="00B64F46"/>
    <w:rsid w:val="00B66E8D"/>
    <w:rsid w:val="00B675CD"/>
    <w:rsid w:val="00B67845"/>
    <w:rsid w:val="00B679C6"/>
    <w:rsid w:val="00B705FA"/>
    <w:rsid w:val="00B70B63"/>
    <w:rsid w:val="00B74237"/>
    <w:rsid w:val="00B74863"/>
    <w:rsid w:val="00B755AD"/>
    <w:rsid w:val="00B75B17"/>
    <w:rsid w:val="00B75D68"/>
    <w:rsid w:val="00B7607C"/>
    <w:rsid w:val="00B76468"/>
    <w:rsid w:val="00B77C24"/>
    <w:rsid w:val="00B806A5"/>
    <w:rsid w:val="00B8086C"/>
    <w:rsid w:val="00B81544"/>
    <w:rsid w:val="00B8178F"/>
    <w:rsid w:val="00B829F6"/>
    <w:rsid w:val="00B83BF4"/>
    <w:rsid w:val="00B843B3"/>
    <w:rsid w:val="00B84DCD"/>
    <w:rsid w:val="00B85486"/>
    <w:rsid w:val="00B86472"/>
    <w:rsid w:val="00B90B22"/>
    <w:rsid w:val="00B915F1"/>
    <w:rsid w:val="00B93E05"/>
    <w:rsid w:val="00B954B0"/>
    <w:rsid w:val="00B95E8F"/>
    <w:rsid w:val="00B963F5"/>
    <w:rsid w:val="00B9737E"/>
    <w:rsid w:val="00BA0E44"/>
    <w:rsid w:val="00BA15C0"/>
    <w:rsid w:val="00BA1B82"/>
    <w:rsid w:val="00BA1FEF"/>
    <w:rsid w:val="00BA3683"/>
    <w:rsid w:val="00BA4646"/>
    <w:rsid w:val="00BA47FE"/>
    <w:rsid w:val="00BA612B"/>
    <w:rsid w:val="00BB1B53"/>
    <w:rsid w:val="00BB1CE6"/>
    <w:rsid w:val="00BB2016"/>
    <w:rsid w:val="00BB20E9"/>
    <w:rsid w:val="00BB31CC"/>
    <w:rsid w:val="00BB3798"/>
    <w:rsid w:val="00BB4113"/>
    <w:rsid w:val="00BB4A8E"/>
    <w:rsid w:val="00BB58D0"/>
    <w:rsid w:val="00BB6573"/>
    <w:rsid w:val="00BB6AB4"/>
    <w:rsid w:val="00BB6CB0"/>
    <w:rsid w:val="00BB749B"/>
    <w:rsid w:val="00BB7A6D"/>
    <w:rsid w:val="00BB7F0F"/>
    <w:rsid w:val="00BB7F45"/>
    <w:rsid w:val="00BC247E"/>
    <w:rsid w:val="00BC3945"/>
    <w:rsid w:val="00BC4111"/>
    <w:rsid w:val="00BC45DC"/>
    <w:rsid w:val="00BC4E16"/>
    <w:rsid w:val="00BC4F9D"/>
    <w:rsid w:val="00BC6157"/>
    <w:rsid w:val="00BC6AF7"/>
    <w:rsid w:val="00BC7B9D"/>
    <w:rsid w:val="00BC7BD4"/>
    <w:rsid w:val="00BD02F0"/>
    <w:rsid w:val="00BD0ACA"/>
    <w:rsid w:val="00BD0B90"/>
    <w:rsid w:val="00BD1A06"/>
    <w:rsid w:val="00BD2A42"/>
    <w:rsid w:val="00BD2B4D"/>
    <w:rsid w:val="00BD3432"/>
    <w:rsid w:val="00BD3445"/>
    <w:rsid w:val="00BD3F13"/>
    <w:rsid w:val="00BD43AA"/>
    <w:rsid w:val="00BD4484"/>
    <w:rsid w:val="00BD6FF1"/>
    <w:rsid w:val="00BD7462"/>
    <w:rsid w:val="00BD7C54"/>
    <w:rsid w:val="00BE1833"/>
    <w:rsid w:val="00BE1A7A"/>
    <w:rsid w:val="00BE2782"/>
    <w:rsid w:val="00BE454F"/>
    <w:rsid w:val="00BE7444"/>
    <w:rsid w:val="00BE7663"/>
    <w:rsid w:val="00BF0B8F"/>
    <w:rsid w:val="00BF3C53"/>
    <w:rsid w:val="00BF427A"/>
    <w:rsid w:val="00BF46EA"/>
    <w:rsid w:val="00BF4B03"/>
    <w:rsid w:val="00BF4B39"/>
    <w:rsid w:val="00BF583C"/>
    <w:rsid w:val="00BF5CA9"/>
    <w:rsid w:val="00BF64B4"/>
    <w:rsid w:val="00BF71E8"/>
    <w:rsid w:val="00BF7466"/>
    <w:rsid w:val="00BF7D6C"/>
    <w:rsid w:val="00C00885"/>
    <w:rsid w:val="00C01300"/>
    <w:rsid w:val="00C01952"/>
    <w:rsid w:val="00C01C1A"/>
    <w:rsid w:val="00C025A8"/>
    <w:rsid w:val="00C03A03"/>
    <w:rsid w:val="00C03E85"/>
    <w:rsid w:val="00C04696"/>
    <w:rsid w:val="00C046B1"/>
    <w:rsid w:val="00C05514"/>
    <w:rsid w:val="00C07629"/>
    <w:rsid w:val="00C07EB0"/>
    <w:rsid w:val="00C11243"/>
    <w:rsid w:val="00C12131"/>
    <w:rsid w:val="00C12DE1"/>
    <w:rsid w:val="00C12F60"/>
    <w:rsid w:val="00C14755"/>
    <w:rsid w:val="00C14B79"/>
    <w:rsid w:val="00C15CA1"/>
    <w:rsid w:val="00C16B88"/>
    <w:rsid w:val="00C1757F"/>
    <w:rsid w:val="00C17D1C"/>
    <w:rsid w:val="00C20EB4"/>
    <w:rsid w:val="00C21D48"/>
    <w:rsid w:val="00C22284"/>
    <w:rsid w:val="00C229D9"/>
    <w:rsid w:val="00C22F70"/>
    <w:rsid w:val="00C23808"/>
    <w:rsid w:val="00C2499A"/>
    <w:rsid w:val="00C2499D"/>
    <w:rsid w:val="00C25AD1"/>
    <w:rsid w:val="00C26322"/>
    <w:rsid w:val="00C2692C"/>
    <w:rsid w:val="00C26988"/>
    <w:rsid w:val="00C2765B"/>
    <w:rsid w:val="00C279AA"/>
    <w:rsid w:val="00C27C8F"/>
    <w:rsid w:val="00C31485"/>
    <w:rsid w:val="00C318FC"/>
    <w:rsid w:val="00C31CDB"/>
    <w:rsid w:val="00C31D10"/>
    <w:rsid w:val="00C33F96"/>
    <w:rsid w:val="00C34537"/>
    <w:rsid w:val="00C34D01"/>
    <w:rsid w:val="00C36669"/>
    <w:rsid w:val="00C3689C"/>
    <w:rsid w:val="00C370FC"/>
    <w:rsid w:val="00C37677"/>
    <w:rsid w:val="00C40458"/>
    <w:rsid w:val="00C41155"/>
    <w:rsid w:val="00C41DBF"/>
    <w:rsid w:val="00C42038"/>
    <w:rsid w:val="00C42E59"/>
    <w:rsid w:val="00C44254"/>
    <w:rsid w:val="00C44A76"/>
    <w:rsid w:val="00C44E20"/>
    <w:rsid w:val="00C454D9"/>
    <w:rsid w:val="00C45E0D"/>
    <w:rsid w:val="00C479F5"/>
    <w:rsid w:val="00C50EDD"/>
    <w:rsid w:val="00C514FF"/>
    <w:rsid w:val="00C51A10"/>
    <w:rsid w:val="00C51CF6"/>
    <w:rsid w:val="00C533AC"/>
    <w:rsid w:val="00C54483"/>
    <w:rsid w:val="00C544CA"/>
    <w:rsid w:val="00C55701"/>
    <w:rsid w:val="00C5632C"/>
    <w:rsid w:val="00C56721"/>
    <w:rsid w:val="00C570EE"/>
    <w:rsid w:val="00C57BA9"/>
    <w:rsid w:val="00C6049C"/>
    <w:rsid w:val="00C6070E"/>
    <w:rsid w:val="00C60C0B"/>
    <w:rsid w:val="00C60F2B"/>
    <w:rsid w:val="00C63A39"/>
    <w:rsid w:val="00C63C40"/>
    <w:rsid w:val="00C65CB4"/>
    <w:rsid w:val="00C66C55"/>
    <w:rsid w:val="00C701B8"/>
    <w:rsid w:val="00C701F9"/>
    <w:rsid w:val="00C705CE"/>
    <w:rsid w:val="00C713A2"/>
    <w:rsid w:val="00C716A2"/>
    <w:rsid w:val="00C72697"/>
    <w:rsid w:val="00C72A39"/>
    <w:rsid w:val="00C73218"/>
    <w:rsid w:val="00C73AFA"/>
    <w:rsid w:val="00C755D3"/>
    <w:rsid w:val="00C76E03"/>
    <w:rsid w:val="00C76FD9"/>
    <w:rsid w:val="00C8095E"/>
    <w:rsid w:val="00C820EF"/>
    <w:rsid w:val="00C8219A"/>
    <w:rsid w:val="00C82287"/>
    <w:rsid w:val="00C823FA"/>
    <w:rsid w:val="00C828A3"/>
    <w:rsid w:val="00C830BE"/>
    <w:rsid w:val="00C83736"/>
    <w:rsid w:val="00C83BF9"/>
    <w:rsid w:val="00C84D46"/>
    <w:rsid w:val="00C8536D"/>
    <w:rsid w:val="00C86B71"/>
    <w:rsid w:val="00C871D9"/>
    <w:rsid w:val="00C872AF"/>
    <w:rsid w:val="00C90272"/>
    <w:rsid w:val="00C90760"/>
    <w:rsid w:val="00C90C3A"/>
    <w:rsid w:val="00C91849"/>
    <w:rsid w:val="00C936A1"/>
    <w:rsid w:val="00C937BA"/>
    <w:rsid w:val="00C937C8"/>
    <w:rsid w:val="00C93DF8"/>
    <w:rsid w:val="00C94A4D"/>
    <w:rsid w:val="00C953A3"/>
    <w:rsid w:val="00C97050"/>
    <w:rsid w:val="00C97D66"/>
    <w:rsid w:val="00CA0C1A"/>
    <w:rsid w:val="00CA0D0C"/>
    <w:rsid w:val="00CA1931"/>
    <w:rsid w:val="00CA1954"/>
    <w:rsid w:val="00CA2302"/>
    <w:rsid w:val="00CA2FD9"/>
    <w:rsid w:val="00CA3756"/>
    <w:rsid w:val="00CA4834"/>
    <w:rsid w:val="00CA55F9"/>
    <w:rsid w:val="00CA5E0F"/>
    <w:rsid w:val="00CA62F7"/>
    <w:rsid w:val="00CA65C9"/>
    <w:rsid w:val="00CA72E4"/>
    <w:rsid w:val="00CA78F0"/>
    <w:rsid w:val="00CB0031"/>
    <w:rsid w:val="00CB1A14"/>
    <w:rsid w:val="00CB1DA5"/>
    <w:rsid w:val="00CB258C"/>
    <w:rsid w:val="00CB31CB"/>
    <w:rsid w:val="00CB3A04"/>
    <w:rsid w:val="00CB5964"/>
    <w:rsid w:val="00CB74E2"/>
    <w:rsid w:val="00CB788E"/>
    <w:rsid w:val="00CC0B21"/>
    <w:rsid w:val="00CC0F4F"/>
    <w:rsid w:val="00CC11A8"/>
    <w:rsid w:val="00CC13E8"/>
    <w:rsid w:val="00CC18E9"/>
    <w:rsid w:val="00CC25ED"/>
    <w:rsid w:val="00CC26E8"/>
    <w:rsid w:val="00CC49DF"/>
    <w:rsid w:val="00CC4CA0"/>
    <w:rsid w:val="00CC61AD"/>
    <w:rsid w:val="00CC72B8"/>
    <w:rsid w:val="00CC7369"/>
    <w:rsid w:val="00CC7471"/>
    <w:rsid w:val="00CC7D9C"/>
    <w:rsid w:val="00CD0816"/>
    <w:rsid w:val="00CD23C7"/>
    <w:rsid w:val="00CD28CE"/>
    <w:rsid w:val="00CD2C75"/>
    <w:rsid w:val="00CD2F37"/>
    <w:rsid w:val="00CD2F64"/>
    <w:rsid w:val="00CD303E"/>
    <w:rsid w:val="00CD331E"/>
    <w:rsid w:val="00CD3371"/>
    <w:rsid w:val="00CD3E2F"/>
    <w:rsid w:val="00CD4E80"/>
    <w:rsid w:val="00CD7249"/>
    <w:rsid w:val="00CE0016"/>
    <w:rsid w:val="00CE0984"/>
    <w:rsid w:val="00CE2456"/>
    <w:rsid w:val="00CE2F37"/>
    <w:rsid w:val="00CE3064"/>
    <w:rsid w:val="00CE4256"/>
    <w:rsid w:val="00CE4779"/>
    <w:rsid w:val="00CE49D5"/>
    <w:rsid w:val="00CE5337"/>
    <w:rsid w:val="00CE7931"/>
    <w:rsid w:val="00CE7A0C"/>
    <w:rsid w:val="00CF19B1"/>
    <w:rsid w:val="00CF1A0A"/>
    <w:rsid w:val="00CF2013"/>
    <w:rsid w:val="00CF4B2B"/>
    <w:rsid w:val="00CF57D5"/>
    <w:rsid w:val="00CF714C"/>
    <w:rsid w:val="00CF7895"/>
    <w:rsid w:val="00D014B7"/>
    <w:rsid w:val="00D01CD5"/>
    <w:rsid w:val="00D01FC3"/>
    <w:rsid w:val="00D028E9"/>
    <w:rsid w:val="00D0302F"/>
    <w:rsid w:val="00D04F60"/>
    <w:rsid w:val="00D05250"/>
    <w:rsid w:val="00D05768"/>
    <w:rsid w:val="00D06698"/>
    <w:rsid w:val="00D07B7A"/>
    <w:rsid w:val="00D1011E"/>
    <w:rsid w:val="00D11D40"/>
    <w:rsid w:val="00D12098"/>
    <w:rsid w:val="00D122E9"/>
    <w:rsid w:val="00D12BAE"/>
    <w:rsid w:val="00D13E31"/>
    <w:rsid w:val="00D15FF3"/>
    <w:rsid w:val="00D1645D"/>
    <w:rsid w:val="00D16B06"/>
    <w:rsid w:val="00D16D69"/>
    <w:rsid w:val="00D16FD3"/>
    <w:rsid w:val="00D176F8"/>
    <w:rsid w:val="00D20192"/>
    <w:rsid w:val="00D20823"/>
    <w:rsid w:val="00D2098D"/>
    <w:rsid w:val="00D20B61"/>
    <w:rsid w:val="00D214EC"/>
    <w:rsid w:val="00D217F6"/>
    <w:rsid w:val="00D222F1"/>
    <w:rsid w:val="00D22613"/>
    <w:rsid w:val="00D23433"/>
    <w:rsid w:val="00D23440"/>
    <w:rsid w:val="00D2390B"/>
    <w:rsid w:val="00D24909"/>
    <w:rsid w:val="00D24BE4"/>
    <w:rsid w:val="00D25DC3"/>
    <w:rsid w:val="00D26878"/>
    <w:rsid w:val="00D26E5B"/>
    <w:rsid w:val="00D3116D"/>
    <w:rsid w:val="00D31B9C"/>
    <w:rsid w:val="00D336FC"/>
    <w:rsid w:val="00D33AC1"/>
    <w:rsid w:val="00D37C66"/>
    <w:rsid w:val="00D407DC"/>
    <w:rsid w:val="00D42929"/>
    <w:rsid w:val="00D44A65"/>
    <w:rsid w:val="00D45527"/>
    <w:rsid w:val="00D47D9A"/>
    <w:rsid w:val="00D5130A"/>
    <w:rsid w:val="00D515A7"/>
    <w:rsid w:val="00D51A8A"/>
    <w:rsid w:val="00D51C36"/>
    <w:rsid w:val="00D54ACA"/>
    <w:rsid w:val="00D550CE"/>
    <w:rsid w:val="00D55D72"/>
    <w:rsid w:val="00D55F0C"/>
    <w:rsid w:val="00D5609D"/>
    <w:rsid w:val="00D5629E"/>
    <w:rsid w:val="00D56873"/>
    <w:rsid w:val="00D575C3"/>
    <w:rsid w:val="00D576E8"/>
    <w:rsid w:val="00D604CC"/>
    <w:rsid w:val="00D61BC1"/>
    <w:rsid w:val="00D6218C"/>
    <w:rsid w:val="00D63406"/>
    <w:rsid w:val="00D644A6"/>
    <w:rsid w:val="00D648D9"/>
    <w:rsid w:val="00D65E08"/>
    <w:rsid w:val="00D660B5"/>
    <w:rsid w:val="00D66A1D"/>
    <w:rsid w:val="00D70780"/>
    <w:rsid w:val="00D710FD"/>
    <w:rsid w:val="00D715E2"/>
    <w:rsid w:val="00D7278F"/>
    <w:rsid w:val="00D72BE4"/>
    <w:rsid w:val="00D73131"/>
    <w:rsid w:val="00D73E89"/>
    <w:rsid w:val="00D73EC5"/>
    <w:rsid w:val="00D74299"/>
    <w:rsid w:val="00D74364"/>
    <w:rsid w:val="00D744F8"/>
    <w:rsid w:val="00D74B6D"/>
    <w:rsid w:val="00D74E7A"/>
    <w:rsid w:val="00D76B4E"/>
    <w:rsid w:val="00D772A0"/>
    <w:rsid w:val="00D7733A"/>
    <w:rsid w:val="00D809D5"/>
    <w:rsid w:val="00D81DF5"/>
    <w:rsid w:val="00D821CB"/>
    <w:rsid w:val="00D82762"/>
    <w:rsid w:val="00D834FE"/>
    <w:rsid w:val="00D83DA5"/>
    <w:rsid w:val="00D83DC6"/>
    <w:rsid w:val="00D85F75"/>
    <w:rsid w:val="00D8634F"/>
    <w:rsid w:val="00D865AA"/>
    <w:rsid w:val="00D865EA"/>
    <w:rsid w:val="00D87544"/>
    <w:rsid w:val="00D90DE2"/>
    <w:rsid w:val="00D90E81"/>
    <w:rsid w:val="00D916C9"/>
    <w:rsid w:val="00D91739"/>
    <w:rsid w:val="00D91929"/>
    <w:rsid w:val="00D91B5F"/>
    <w:rsid w:val="00D93068"/>
    <w:rsid w:val="00D94154"/>
    <w:rsid w:val="00D94F7E"/>
    <w:rsid w:val="00D958EA"/>
    <w:rsid w:val="00D966A2"/>
    <w:rsid w:val="00D96CEB"/>
    <w:rsid w:val="00D9730F"/>
    <w:rsid w:val="00D97633"/>
    <w:rsid w:val="00DA031B"/>
    <w:rsid w:val="00DA1944"/>
    <w:rsid w:val="00DA1CD7"/>
    <w:rsid w:val="00DA22DC"/>
    <w:rsid w:val="00DA28E0"/>
    <w:rsid w:val="00DA2AB3"/>
    <w:rsid w:val="00DA325E"/>
    <w:rsid w:val="00DA5C41"/>
    <w:rsid w:val="00DA6BB0"/>
    <w:rsid w:val="00DB036E"/>
    <w:rsid w:val="00DB2A15"/>
    <w:rsid w:val="00DB2FFC"/>
    <w:rsid w:val="00DB378F"/>
    <w:rsid w:val="00DB4F7C"/>
    <w:rsid w:val="00DB5313"/>
    <w:rsid w:val="00DB6EC6"/>
    <w:rsid w:val="00DC044B"/>
    <w:rsid w:val="00DC0F42"/>
    <w:rsid w:val="00DC330D"/>
    <w:rsid w:val="00DC4226"/>
    <w:rsid w:val="00DC4230"/>
    <w:rsid w:val="00DC52C3"/>
    <w:rsid w:val="00DC55E8"/>
    <w:rsid w:val="00DC5A3A"/>
    <w:rsid w:val="00DC753E"/>
    <w:rsid w:val="00DD09E4"/>
    <w:rsid w:val="00DD0C14"/>
    <w:rsid w:val="00DD0E2F"/>
    <w:rsid w:val="00DD16C8"/>
    <w:rsid w:val="00DD17E3"/>
    <w:rsid w:val="00DD17F7"/>
    <w:rsid w:val="00DD2514"/>
    <w:rsid w:val="00DD2A7B"/>
    <w:rsid w:val="00DD2B2C"/>
    <w:rsid w:val="00DD5445"/>
    <w:rsid w:val="00DD5C6C"/>
    <w:rsid w:val="00DE1819"/>
    <w:rsid w:val="00DE2306"/>
    <w:rsid w:val="00DE2A8B"/>
    <w:rsid w:val="00DE420E"/>
    <w:rsid w:val="00DE5103"/>
    <w:rsid w:val="00DE5F9A"/>
    <w:rsid w:val="00DE7DE5"/>
    <w:rsid w:val="00DF0028"/>
    <w:rsid w:val="00DF0816"/>
    <w:rsid w:val="00DF082D"/>
    <w:rsid w:val="00DF148C"/>
    <w:rsid w:val="00DF17C7"/>
    <w:rsid w:val="00DF255B"/>
    <w:rsid w:val="00DF2692"/>
    <w:rsid w:val="00DF2811"/>
    <w:rsid w:val="00DF3FC7"/>
    <w:rsid w:val="00DF43B3"/>
    <w:rsid w:val="00DF48EF"/>
    <w:rsid w:val="00DF7A2E"/>
    <w:rsid w:val="00E00730"/>
    <w:rsid w:val="00E00BA9"/>
    <w:rsid w:val="00E01339"/>
    <w:rsid w:val="00E01F82"/>
    <w:rsid w:val="00E03111"/>
    <w:rsid w:val="00E03208"/>
    <w:rsid w:val="00E051BE"/>
    <w:rsid w:val="00E0595D"/>
    <w:rsid w:val="00E066E9"/>
    <w:rsid w:val="00E069EA"/>
    <w:rsid w:val="00E076C5"/>
    <w:rsid w:val="00E0787A"/>
    <w:rsid w:val="00E07A17"/>
    <w:rsid w:val="00E10FC7"/>
    <w:rsid w:val="00E140A1"/>
    <w:rsid w:val="00E1697E"/>
    <w:rsid w:val="00E1700A"/>
    <w:rsid w:val="00E176C1"/>
    <w:rsid w:val="00E1795E"/>
    <w:rsid w:val="00E21939"/>
    <w:rsid w:val="00E22BDF"/>
    <w:rsid w:val="00E23128"/>
    <w:rsid w:val="00E23D38"/>
    <w:rsid w:val="00E24651"/>
    <w:rsid w:val="00E24965"/>
    <w:rsid w:val="00E256CF"/>
    <w:rsid w:val="00E25721"/>
    <w:rsid w:val="00E26682"/>
    <w:rsid w:val="00E270DE"/>
    <w:rsid w:val="00E302B0"/>
    <w:rsid w:val="00E30D25"/>
    <w:rsid w:val="00E318C7"/>
    <w:rsid w:val="00E3228B"/>
    <w:rsid w:val="00E32A15"/>
    <w:rsid w:val="00E33CF0"/>
    <w:rsid w:val="00E33DEF"/>
    <w:rsid w:val="00E34358"/>
    <w:rsid w:val="00E34632"/>
    <w:rsid w:val="00E34BAE"/>
    <w:rsid w:val="00E34C95"/>
    <w:rsid w:val="00E34F3E"/>
    <w:rsid w:val="00E350A0"/>
    <w:rsid w:val="00E36C6E"/>
    <w:rsid w:val="00E36FFE"/>
    <w:rsid w:val="00E3790A"/>
    <w:rsid w:val="00E37E40"/>
    <w:rsid w:val="00E414F7"/>
    <w:rsid w:val="00E418B2"/>
    <w:rsid w:val="00E4419A"/>
    <w:rsid w:val="00E4428F"/>
    <w:rsid w:val="00E448A3"/>
    <w:rsid w:val="00E46078"/>
    <w:rsid w:val="00E46DD6"/>
    <w:rsid w:val="00E47DB9"/>
    <w:rsid w:val="00E50FD0"/>
    <w:rsid w:val="00E50FE3"/>
    <w:rsid w:val="00E51CC3"/>
    <w:rsid w:val="00E51E67"/>
    <w:rsid w:val="00E51F43"/>
    <w:rsid w:val="00E52E5A"/>
    <w:rsid w:val="00E52FAE"/>
    <w:rsid w:val="00E53251"/>
    <w:rsid w:val="00E533CB"/>
    <w:rsid w:val="00E537DD"/>
    <w:rsid w:val="00E54F33"/>
    <w:rsid w:val="00E54F5F"/>
    <w:rsid w:val="00E55433"/>
    <w:rsid w:val="00E609BB"/>
    <w:rsid w:val="00E62028"/>
    <w:rsid w:val="00E6242C"/>
    <w:rsid w:val="00E652EA"/>
    <w:rsid w:val="00E65928"/>
    <w:rsid w:val="00E679AB"/>
    <w:rsid w:val="00E679DC"/>
    <w:rsid w:val="00E708B8"/>
    <w:rsid w:val="00E70F2E"/>
    <w:rsid w:val="00E70FB1"/>
    <w:rsid w:val="00E71A70"/>
    <w:rsid w:val="00E72B11"/>
    <w:rsid w:val="00E73737"/>
    <w:rsid w:val="00E77195"/>
    <w:rsid w:val="00E77E25"/>
    <w:rsid w:val="00E817DC"/>
    <w:rsid w:val="00E8182B"/>
    <w:rsid w:val="00E81C21"/>
    <w:rsid w:val="00E81D40"/>
    <w:rsid w:val="00E82126"/>
    <w:rsid w:val="00E82136"/>
    <w:rsid w:val="00E830CC"/>
    <w:rsid w:val="00E84ACC"/>
    <w:rsid w:val="00E85407"/>
    <w:rsid w:val="00E8567B"/>
    <w:rsid w:val="00E8644A"/>
    <w:rsid w:val="00E87D66"/>
    <w:rsid w:val="00E87E7F"/>
    <w:rsid w:val="00E90917"/>
    <w:rsid w:val="00E90D2B"/>
    <w:rsid w:val="00E90D54"/>
    <w:rsid w:val="00E92928"/>
    <w:rsid w:val="00E92C0D"/>
    <w:rsid w:val="00E950B1"/>
    <w:rsid w:val="00E9552F"/>
    <w:rsid w:val="00E95D57"/>
    <w:rsid w:val="00E964CF"/>
    <w:rsid w:val="00E96BD8"/>
    <w:rsid w:val="00E9711D"/>
    <w:rsid w:val="00EA2172"/>
    <w:rsid w:val="00EA2674"/>
    <w:rsid w:val="00EA3ED9"/>
    <w:rsid w:val="00EA5BC5"/>
    <w:rsid w:val="00EA6716"/>
    <w:rsid w:val="00EA7362"/>
    <w:rsid w:val="00EA74B9"/>
    <w:rsid w:val="00EA7AF9"/>
    <w:rsid w:val="00EB0C49"/>
    <w:rsid w:val="00EB1EB3"/>
    <w:rsid w:val="00EB322E"/>
    <w:rsid w:val="00EB323F"/>
    <w:rsid w:val="00EB3454"/>
    <w:rsid w:val="00EB4568"/>
    <w:rsid w:val="00EB471C"/>
    <w:rsid w:val="00EB4B51"/>
    <w:rsid w:val="00EB4E7E"/>
    <w:rsid w:val="00EC16A8"/>
    <w:rsid w:val="00EC2A35"/>
    <w:rsid w:val="00EC46CD"/>
    <w:rsid w:val="00EC4CEF"/>
    <w:rsid w:val="00EC637F"/>
    <w:rsid w:val="00EC6F2A"/>
    <w:rsid w:val="00EC73D7"/>
    <w:rsid w:val="00ED10AB"/>
    <w:rsid w:val="00ED21FC"/>
    <w:rsid w:val="00ED3439"/>
    <w:rsid w:val="00ED3A33"/>
    <w:rsid w:val="00ED4D22"/>
    <w:rsid w:val="00ED4E0A"/>
    <w:rsid w:val="00ED63DF"/>
    <w:rsid w:val="00ED6583"/>
    <w:rsid w:val="00ED72D1"/>
    <w:rsid w:val="00ED75FA"/>
    <w:rsid w:val="00ED7610"/>
    <w:rsid w:val="00ED7E5E"/>
    <w:rsid w:val="00EE03FD"/>
    <w:rsid w:val="00EE1CF6"/>
    <w:rsid w:val="00EE23AD"/>
    <w:rsid w:val="00EE31F7"/>
    <w:rsid w:val="00EE510F"/>
    <w:rsid w:val="00EE545F"/>
    <w:rsid w:val="00EE597B"/>
    <w:rsid w:val="00EE7B25"/>
    <w:rsid w:val="00EF0A86"/>
    <w:rsid w:val="00EF2C02"/>
    <w:rsid w:val="00EF3020"/>
    <w:rsid w:val="00EF5A60"/>
    <w:rsid w:val="00EF62CE"/>
    <w:rsid w:val="00EF6375"/>
    <w:rsid w:val="00F00AB9"/>
    <w:rsid w:val="00F01988"/>
    <w:rsid w:val="00F0222C"/>
    <w:rsid w:val="00F02347"/>
    <w:rsid w:val="00F03143"/>
    <w:rsid w:val="00F04428"/>
    <w:rsid w:val="00F051B9"/>
    <w:rsid w:val="00F064D1"/>
    <w:rsid w:val="00F066F4"/>
    <w:rsid w:val="00F10526"/>
    <w:rsid w:val="00F10544"/>
    <w:rsid w:val="00F133B3"/>
    <w:rsid w:val="00F136ED"/>
    <w:rsid w:val="00F13866"/>
    <w:rsid w:val="00F13900"/>
    <w:rsid w:val="00F139ED"/>
    <w:rsid w:val="00F13E5D"/>
    <w:rsid w:val="00F15E15"/>
    <w:rsid w:val="00F1704C"/>
    <w:rsid w:val="00F20638"/>
    <w:rsid w:val="00F24446"/>
    <w:rsid w:val="00F31883"/>
    <w:rsid w:val="00F32AC7"/>
    <w:rsid w:val="00F32C74"/>
    <w:rsid w:val="00F35070"/>
    <w:rsid w:val="00F35445"/>
    <w:rsid w:val="00F35F67"/>
    <w:rsid w:val="00F36426"/>
    <w:rsid w:val="00F36F07"/>
    <w:rsid w:val="00F375BE"/>
    <w:rsid w:val="00F37687"/>
    <w:rsid w:val="00F37DE2"/>
    <w:rsid w:val="00F409F4"/>
    <w:rsid w:val="00F41A61"/>
    <w:rsid w:val="00F4249A"/>
    <w:rsid w:val="00F44FD5"/>
    <w:rsid w:val="00F479C6"/>
    <w:rsid w:val="00F47DF1"/>
    <w:rsid w:val="00F507F1"/>
    <w:rsid w:val="00F51359"/>
    <w:rsid w:val="00F5285B"/>
    <w:rsid w:val="00F54101"/>
    <w:rsid w:val="00F5468B"/>
    <w:rsid w:val="00F54697"/>
    <w:rsid w:val="00F55D24"/>
    <w:rsid w:val="00F57336"/>
    <w:rsid w:val="00F60560"/>
    <w:rsid w:val="00F60C94"/>
    <w:rsid w:val="00F61284"/>
    <w:rsid w:val="00F61326"/>
    <w:rsid w:val="00F616B9"/>
    <w:rsid w:val="00F6421A"/>
    <w:rsid w:val="00F642B8"/>
    <w:rsid w:val="00F6503A"/>
    <w:rsid w:val="00F65C00"/>
    <w:rsid w:val="00F65ED2"/>
    <w:rsid w:val="00F66DD3"/>
    <w:rsid w:val="00F67E8A"/>
    <w:rsid w:val="00F67F37"/>
    <w:rsid w:val="00F7044D"/>
    <w:rsid w:val="00F70A0F"/>
    <w:rsid w:val="00F71F3D"/>
    <w:rsid w:val="00F726E4"/>
    <w:rsid w:val="00F7397C"/>
    <w:rsid w:val="00F745BF"/>
    <w:rsid w:val="00F74E76"/>
    <w:rsid w:val="00F753FD"/>
    <w:rsid w:val="00F7557A"/>
    <w:rsid w:val="00F758F6"/>
    <w:rsid w:val="00F75A6F"/>
    <w:rsid w:val="00F80BC6"/>
    <w:rsid w:val="00F824ED"/>
    <w:rsid w:val="00F8269B"/>
    <w:rsid w:val="00F83F42"/>
    <w:rsid w:val="00F8407C"/>
    <w:rsid w:val="00F84AA9"/>
    <w:rsid w:val="00F84C40"/>
    <w:rsid w:val="00F85509"/>
    <w:rsid w:val="00F87B28"/>
    <w:rsid w:val="00F913A7"/>
    <w:rsid w:val="00F917FF"/>
    <w:rsid w:val="00F92135"/>
    <w:rsid w:val="00F9265F"/>
    <w:rsid w:val="00F9278E"/>
    <w:rsid w:val="00F932DF"/>
    <w:rsid w:val="00F93916"/>
    <w:rsid w:val="00F93E1E"/>
    <w:rsid w:val="00F9471B"/>
    <w:rsid w:val="00F9716C"/>
    <w:rsid w:val="00FA0184"/>
    <w:rsid w:val="00FA0852"/>
    <w:rsid w:val="00FA1630"/>
    <w:rsid w:val="00FA2834"/>
    <w:rsid w:val="00FA4710"/>
    <w:rsid w:val="00FA52CC"/>
    <w:rsid w:val="00FA641E"/>
    <w:rsid w:val="00FA7C5A"/>
    <w:rsid w:val="00FA7D5C"/>
    <w:rsid w:val="00FB1DFE"/>
    <w:rsid w:val="00FB2043"/>
    <w:rsid w:val="00FB314E"/>
    <w:rsid w:val="00FB5F16"/>
    <w:rsid w:val="00FB7624"/>
    <w:rsid w:val="00FB7AB4"/>
    <w:rsid w:val="00FC0286"/>
    <w:rsid w:val="00FC06D0"/>
    <w:rsid w:val="00FC197C"/>
    <w:rsid w:val="00FC1B24"/>
    <w:rsid w:val="00FC2456"/>
    <w:rsid w:val="00FC24B8"/>
    <w:rsid w:val="00FC3111"/>
    <w:rsid w:val="00FC32AB"/>
    <w:rsid w:val="00FC3BAC"/>
    <w:rsid w:val="00FC48FA"/>
    <w:rsid w:val="00FC5051"/>
    <w:rsid w:val="00FC5AD6"/>
    <w:rsid w:val="00FC5DED"/>
    <w:rsid w:val="00FC715F"/>
    <w:rsid w:val="00FD0C49"/>
    <w:rsid w:val="00FD16ED"/>
    <w:rsid w:val="00FD1B77"/>
    <w:rsid w:val="00FD23A2"/>
    <w:rsid w:val="00FD3C16"/>
    <w:rsid w:val="00FD41C8"/>
    <w:rsid w:val="00FD4AB0"/>
    <w:rsid w:val="00FD5C97"/>
    <w:rsid w:val="00FD6155"/>
    <w:rsid w:val="00FD72A2"/>
    <w:rsid w:val="00FD749C"/>
    <w:rsid w:val="00FE1CA5"/>
    <w:rsid w:val="00FE39E8"/>
    <w:rsid w:val="00FE3A19"/>
    <w:rsid w:val="00FE40BE"/>
    <w:rsid w:val="00FE4893"/>
    <w:rsid w:val="00FE5130"/>
    <w:rsid w:val="00FE7AFB"/>
    <w:rsid w:val="00FF02B7"/>
    <w:rsid w:val="00FF1302"/>
    <w:rsid w:val="00FF130D"/>
    <w:rsid w:val="00FF1956"/>
    <w:rsid w:val="00FF2409"/>
    <w:rsid w:val="00FF35BA"/>
    <w:rsid w:val="00FF41B6"/>
    <w:rsid w:val="00FF437B"/>
    <w:rsid w:val="00FF5073"/>
    <w:rsid w:val="00FF5705"/>
    <w:rsid w:val="00FF57A6"/>
    <w:rsid w:val="00FF58EC"/>
    <w:rsid w:val="00FF5994"/>
    <w:rsid w:val="00FF5BFB"/>
    <w:rsid w:val="00FF60E8"/>
    <w:rsid w:val="00FF61F8"/>
    <w:rsid w:val="00FF65F1"/>
    <w:rsid w:val="00FF681E"/>
    <w:rsid w:val="00FF6A9D"/>
    <w:rsid w:val="00FF7AF2"/>
    <w:rsid w:val="015262A3"/>
    <w:rsid w:val="02248F4A"/>
    <w:rsid w:val="02CC9CB8"/>
    <w:rsid w:val="03484042"/>
    <w:rsid w:val="035C6FD2"/>
    <w:rsid w:val="03871919"/>
    <w:rsid w:val="03ADA07B"/>
    <w:rsid w:val="03F2651F"/>
    <w:rsid w:val="07E1238C"/>
    <w:rsid w:val="0869E27A"/>
    <w:rsid w:val="096E6B64"/>
    <w:rsid w:val="09F8CA2F"/>
    <w:rsid w:val="0A099724"/>
    <w:rsid w:val="0BFBD5EF"/>
    <w:rsid w:val="0C7AD1F9"/>
    <w:rsid w:val="0D97E414"/>
    <w:rsid w:val="0EFB24CC"/>
    <w:rsid w:val="0F8970C9"/>
    <w:rsid w:val="0FB26364"/>
    <w:rsid w:val="10C5C86B"/>
    <w:rsid w:val="10C88CF4"/>
    <w:rsid w:val="1146F021"/>
    <w:rsid w:val="1239D4ED"/>
    <w:rsid w:val="12F946BF"/>
    <w:rsid w:val="13C5489E"/>
    <w:rsid w:val="14E10C10"/>
    <w:rsid w:val="1528B1E6"/>
    <w:rsid w:val="169B632E"/>
    <w:rsid w:val="16D1AF33"/>
    <w:rsid w:val="16FCE960"/>
    <w:rsid w:val="18107FE1"/>
    <w:rsid w:val="1940C72F"/>
    <w:rsid w:val="19520206"/>
    <w:rsid w:val="1A86DAAA"/>
    <w:rsid w:val="1AD16210"/>
    <w:rsid w:val="1BC8047C"/>
    <w:rsid w:val="1CFC3E05"/>
    <w:rsid w:val="1D416635"/>
    <w:rsid w:val="1DA55395"/>
    <w:rsid w:val="1F229BE0"/>
    <w:rsid w:val="2131AEA6"/>
    <w:rsid w:val="22C44D77"/>
    <w:rsid w:val="23124917"/>
    <w:rsid w:val="23F467B4"/>
    <w:rsid w:val="253DF637"/>
    <w:rsid w:val="257EFB29"/>
    <w:rsid w:val="26744D0D"/>
    <w:rsid w:val="27DB8699"/>
    <w:rsid w:val="287596F9"/>
    <w:rsid w:val="29616C66"/>
    <w:rsid w:val="29687277"/>
    <w:rsid w:val="2AA53B93"/>
    <w:rsid w:val="2AD92A7C"/>
    <w:rsid w:val="2B688942"/>
    <w:rsid w:val="2BAD37BB"/>
    <w:rsid w:val="2BC6A3A0"/>
    <w:rsid w:val="2BE67E4D"/>
    <w:rsid w:val="2C410BF4"/>
    <w:rsid w:val="2CD253BA"/>
    <w:rsid w:val="2F2F59E6"/>
    <w:rsid w:val="2F582F46"/>
    <w:rsid w:val="3029C2FA"/>
    <w:rsid w:val="30D0025F"/>
    <w:rsid w:val="31A3FA9B"/>
    <w:rsid w:val="31A60702"/>
    <w:rsid w:val="31F0525A"/>
    <w:rsid w:val="3234EC13"/>
    <w:rsid w:val="32784DF2"/>
    <w:rsid w:val="32919A4A"/>
    <w:rsid w:val="33E9A2AC"/>
    <w:rsid w:val="34444DF4"/>
    <w:rsid w:val="35AA61F2"/>
    <w:rsid w:val="35F35AD9"/>
    <w:rsid w:val="372766B2"/>
    <w:rsid w:val="39AF0C80"/>
    <w:rsid w:val="3A0B7121"/>
    <w:rsid w:val="3A4FC4DB"/>
    <w:rsid w:val="3A5719EE"/>
    <w:rsid w:val="3BE749B6"/>
    <w:rsid w:val="3DFAEDA5"/>
    <w:rsid w:val="3E2EF839"/>
    <w:rsid w:val="3F18682E"/>
    <w:rsid w:val="3F1C55B2"/>
    <w:rsid w:val="3F780AD8"/>
    <w:rsid w:val="3FD596DD"/>
    <w:rsid w:val="3FEB90C8"/>
    <w:rsid w:val="3FF5B512"/>
    <w:rsid w:val="404EEB84"/>
    <w:rsid w:val="4051B00D"/>
    <w:rsid w:val="426FBC9D"/>
    <w:rsid w:val="44620238"/>
    <w:rsid w:val="44F1BF27"/>
    <w:rsid w:val="4512F0B5"/>
    <w:rsid w:val="45375168"/>
    <w:rsid w:val="458B9736"/>
    <w:rsid w:val="467E1EF3"/>
    <w:rsid w:val="468D8F88"/>
    <w:rsid w:val="470A51B6"/>
    <w:rsid w:val="47262C61"/>
    <w:rsid w:val="48B5ED56"/>
    <w:rsid w:val="48ED9412"/>
    <w:rsid w:val="490B5265"/>
    <w:rsid w:val="493FB7BB"/>
    <w:rsid w:val="494BA101"/>
    <w:rsid w:val="4A752B3E"/>
    <w:rsid w:val="4A76F580"/>
    <w:rsid w:val="4AD143BC"/>
    <w:rsid w:val="4B23FF0A"/>
    <w:rsid w:val="4B40553F"/>
    <w:rsid w:val="4B4C4D9D"/>
    <w:rsid w:val="4B519016"/>
    <w:rsid w:val="4B63FD3A"/>
    <w:rsid w:val="4BAD8356"/>
    <w:rsid w:val="4BD065BF"/>
    <w:rsid w:val="4D7D80BE"/>
    <w:rsid w:val="4DA62C15"/>
    <w:rsid w:val="4E380D7F"/>
    <w:rsid w:val="4E440500"/>
    <w:rsid w:val="4E77F601"/>
    <w:rsid w:val="4E876696"/>
    <w:rsid w:val="4FBD01E0"/>
    <w:rsid w:val="4FDAE5E1"/>
    <w:rsid w:val="50B4286F"/>
    <w:rsid w:val="50BA1DA1"/>
    <w:rsid w:val="50CB4465"/>
    <w:rsid w:val="51017620"/>
    <w:rsid w:val="526714C6"/>
    <w:rsid w:val="52ADC48D"/>
    <w:rsid w:val="5402E527"/>
    <w:rsid w:val="54E34BB0"/>
    <w:rsid w:val="54F6A81A"/>
    <w:rsid w:val="568307E6"/>
    <w:rsid w:val="568C5537"/>
    <w:rsid w:val="569442BD"/>
    <w:rsid w:val="56D6B0DE"/>
    <w:rsid w:val="5815207F"/>
    <w:rsid w:val="59EFCC44"/>
    <w:rsid w:val="5C5B76D3"/>
    <w:rsid w:val="5CD22B35"/>
    <w:rsid w:val="5CF2496A"/>
    <w:rsid w:val="5D01B9FF"/>
    <w:rsid w:val="5D478E65"/>
    <w:rsid w:val="5DF74734"/>
    <w:rsid w:val="5E862C45"/>
    <w:rsid w:val="624990A1"/>
    <w:rsid w:val="6283202D"/>
    <w:rsid w:val="63C24B46"/>
    <w:rsid w:val="644CC8E3"/>
    <w:rsid w:val="662A46F3"/>
    <w:rsid w:val="6634E641"/>
    <w:rsid w:val="6840C914"/>
    <w:rsid w:val="685745AC"/>
    <w:rsid w:val="6878C410"/>
    <w:rsid w:val="69252C42"/>
    <w:rsid w:val="6939F9DB"/>
    <w:rsid w:val="69F35A93"/>
    <w:rsid w:val="6A807A90"/>
    <w:rsid w:val="6B846157"/>
    <w:rsid w:val="6F19FD85"/>
    <w:rsid w:val="6F299139"/>
    <w:rsid w:val="6F76C6AA"/>
    <w:rsid w:val="6F77D8AE"/>
    <w:rsid w:val="6F7D21FC"/>
    <w:rsid w:val="704149C6"/>
    <w:rsid w:val="7088BD9B"/>
    <w:rsid w:val="70BFF293"/>
    <w:rsid w:val="721CF408"/>
    <w:rsid w:val="72B678ED"/>
    <w:rsid w:val="7371D441"/>
    <w:rsid w:val="73E520F8"/>
    <w:rsid w:val="750A05DF"/>
    <w:rsid w:val="750B9193"/>
    <w:rsid w:val="758FF94C"/>
    <w:rsid w:val="76F3599E"/>
    <w:rsid w:val="7789EA10"/>
    <w:rsid w:val="78200297"/>
    <w:rsid w:val="78433255"/>
    <w:rsid w:val="79059C3C"/>
    <w:rsid w:val="7934D92D"/>
    <w:rsid w:val="79BBD2F8"/>
    <w:rsid w:val="79CB1591"/>
    <w:rsid w:val="7A11275D"/>
    <w:rsid w:val="7A197D64"/>
    <w:rsid w:val="7A28EDF9"/>
    <w:rsid w:val="7ACFB1A9"/>
    <w:rsid w:val="7AEC6D7E"/>
    <w:rsid w:val="7B80F65B"/>
    <w:rsid w:val="7C2414A1"/>
    <w:rsid w:val="7C3A0E8C"/>
    <w:rsid w:val="7C5D5B33"/>
    <w:rsid w:val="7D06A3D7"/>
    <w:rsid w:val="7E0A666B"/>
    <w:rsid w:val="7F68F87A"/>
    <w:rsid w:val="7F95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4B9E721"/>
  <w15:chartTrackingRefBased/>
  <w15:docId w15:val="{BEFAEF61-A97D-49B0-9AC0-D6DCA932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73D"/>
    <w:pPr>
      <w:spacing w:before="240" w:line="280" w:lineRule="atLeast"/>
      <w:jc w:val="both"/>
    </w:pPr>
    <w:rPr>
      <w:rFonts w:ascii="Garamond" w:hAnsi="Garamond" w:cs="Times"/>
      <w:sz w:val="22"/>
      <w:lang w:val="en-GB" w:eastAsia="en-US"/>
    </w:rPr>
  </w:style>
  <w:style w:type="paragraph" w:styleId="Ttulo1">
    <w:name w:val="heading 1"/>
    <w:next w:val="Normal"/>
    <w:link w:val="Ttulo1Car"/>
    <w:autoRedefine/>
    <w:qFormat/>
    <w:rsid w:val="00EA7362"/>
    <w:pPr>
      <w:keepNext/>
      <w:pageBreakBefore/>
      <w:numPr>
        <w:numId w:val="8"/>
      </w:numPr>
      <w:tabs>
        <w:tab w:val="clear" w:pos="4050"/>
        <w:tab w:val="num" w:pos="3690"/>
      </w:tabs>
      <w:overflowPunct w:val="0"/>
      <w:autoSpaceDE w:val="0"/>
      <w:autoSpaceDN w:val="0"/>
      <w:adjustRightInd w:val="0"/>
      <w:spacing w:line="280" w:lineRule="atLeast"/>
      <w:ind w:left="270" w:hanging="270"/>
      <w:textAlignment w:val="baseline"/>
      <w:outlineLvl w:val="0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lang w:eastAsia="en-US"/>
    </w:rPr>
  </w:style>
  <w:style w:type="paragraph" w:styleId="Ttulo2">
    <w:name w:val="heading 2"/>
    <w:basedOn w:val="Ttulo1"/>
    <w:next w:val="Textoindependiente"/>
    <w:link w:val="Ttulo2Car"/>
    <w:autoRedefine/>
    <w:qFormat/>
    <w:rsid w:val="00AE5F28"/>
    <w:pPr>
      <w:pageBreakBefore w:val="0"/>
      <w:numPr>
        <w:ilvl w:val="1"/>
      </w:numPr>
      <w:tabs>
        <w:tab w:val="left" w:pos="567"/>
      </w:tabs>
      <w:spacing w:before="360"/>
      <w:outlineLvl w:val="1"/>
    </w:pPr>
    <w:rPr>
      <w:rFonts w:cs="Times"/>
      <w:bCs/>
      <w:sz w:val="26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395966"/>
    <w:pPr>
      <w:keepNext/>
      <w:numPr>
        <w:ilvl w:val="2"/>
        <w:numId w:val="8"/>
      </w:numPr>
      <w:overflowPunct w:val="0"/>
      <w:autoSpaceDE w:val="0"/>
      <w:autoSpaceDN w:val="0"/>
      <w:adjustRightInd w:val="0"/>
      <w:textAlignment w:val="baseline"/>
      <w:outlineLvl w:val="2"/>
    </w:pPr>
    <w:rPr>
      <w:rFonts w:eastAsia="Times New Roman"/>
      <w:b/>
      <w:i/>
      <w:sz w:val="24"/>
    </w:rPr>
  </w:style>
  <w:style w:type="paragraph" w:styleId="Ttulo4">
    <w:name w:val="heading 4"/>
    <w:basedOn w:val="Ttulo3"/>
    <w:qFormat/>
    <w:rsid w:val="007E61BC"/>
    <w:pPr>
      <w:numPr>
        <w:ilvl w:val="3"/>
      </w:numPr>
      <w:spacing w:before="180"/>
      <w:outlineLvl w:val="3"/>
    </w:pPr>
    <w:rPr>
      <w:b w:val="0"/>
      <w:lang w:val="en-US"/>
    </w:rPr>
  </w:style>
  <w:style w:type="paragraph" w:styleId="Ttulo5">
    <w:name w:val="heading 5"/>
    <w:aliases w:val="ASAPHeading 5"/>
    <w:basedOn w:val="Normal"/>
    <w:next w:val="Normal"/>
    <w:qFormat/>
    <w:rsid w:val="007E10E3"/>
    <w:pPr>
      <w:overflowPunct w:val="0"/>
      <w:autoSpaceDE w:val="0"/>
      <w:autoSpaceDN w:val="0"/>
      <w:adjustRightInd w:val="0"/>
      <w:spacing w:after="60"/>
      <w:textAlignment w:val="baseline"/>
      <w:outlineLvl w:val="4"/>
    </w:pPr>
    <w:rPr>
      <w:rFonts w:ascii="Arial" w:eastAsia="Times New Roman" w:hAnsi="Arial"/>
    </w:rPr>
  </w:style>
  <w:style w:type="paragraph" w:styleId="Ttulo6">
    <w:name w:val="heading 6"/>
    <w:aliases w:val="ASAPHeading 6"/>
    <w:basedOn w:val="Normal"/>
    <w:next w:val="Normal"/>
    <w:qFormat/>
    <w:rsid w:val="007E10E3"/>
    <w:pPr>
      <w:overflowPunct w:val="0"/>
      <w:autoSpaceDE w:val="0"/>
      <w:autoSpaceDN w:val="0"/>
      <w:adjustRightInd w:val="0"/>
      <w:spacing w:after="60"/>
      <w:textAlignment w:val="baseline"/>
      <w:outlineLvl w:val="5"/>
    </w:pPr>
    <w:rPr>
      <w:rFonts w:ascii="Times New Roman" w:eastAsia="Times New Roman" w:hAnsi="Times New Roman"/>
      <w:i/>
    </w:rPr>
  </w:style>
  <w:style w:type="paragraph" w:styleId="Ttulo7">
    <w:name w:val="heading 7"/>
    <w:basedOn w:val="Normal"/>
    <w:next w:val="Normal"/>
    <w:qFormat/>
    <w:rsid w:val="007E10E3"/>
    <w:pPr>
      <w:overflowPunct w:val="0"/>
      <w:autoSpaceDE w:val="0"/>
      <w:autoSpaceDN w:val="0"/>
      <w:adjustRightInd w:val="0"/>
      <w:spacing w:after="60"/>
      <w:textAlignment w:val="baseline"/>
      <w:outlineLvl w:val="6"/>
    </w:pPr>
    <w:rPr>
      <w:rFonts w:ascii="Arial" w:eastAsia="Times New Roman" w:hAnsi="Arial"/>
      <w:sz w:val="20"/>
    </w:rPr>
  </w:style>
  <w:style w:type="paragraph" w:styleId="Ttulo8">
    <w:name w:val="heading 8"/>
    <w:basedOn w:val="Normal"/>
    <w:next w:val="Normal"/>
    <w:qFormat/>
    <w:rsid w:val="007E10E3"/>
    <w:pPr>
      <w:overflowPunct w:val="0"/>
      <w:autoSpaceDE w:val="0"/>
      <w:autoSpaceDN w:val="0"/>
      <w:adjustRightInd w:val="0"/>
      <w:spacing w:after="60"/>
      <w:textAlignment w:val="baseline"/>
      <w:outlineLvl w:val="7"/>
    </w:pPr>
    <w:rPr>
      <w:rFonts w:ascii="Arial" w:eastAsia="Times New Roman" w:hAnsi="Arial"/>
      <w:i/>
      <w:sz w:val="20"/>
    </w:rPr>
  </w:style>
  <w:style w:type="paragraph" w:styleId="Ttulo9">
    <w:name w:val="heading 9"/>
    <w:basedOn w:val="Normal"/>
    <w:next w:val="Normal"/>
    <w:qFormat/>
    <w:rsid w:val="007E10E3"/>
    <w:pPr>
      <w:overflowPunct w:val="0"/>
      <w:autoSpaceDE w:val="0"/>
      <w:autoSpaceDN w:val="0"/>
      <w:adjustRightInd w:val="0"/>
      <w:spacing w:after="60"/>
      <w:textAlignment w:val="baseline"/>
      <w:outlineLvl w:val="8"/>
    </w:pPr>
    <w:rPr>
      <w:rFonts w:ascii="Arial" w:eastAsia="Times New Roman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E1AE3"/>
    <w:pPr>
      <w:pBdr>
        <w:bottom w:val="single" w:sz="4" w:space="4" w:color="333333"/>
      </w:pBdr>
      <w:tabs>
        <w:tab w:val="center" w:pos="4320"/>
        <w:tab w:val="right" w:pos="8640"/>
      </w:tabs>
      <w:spacing w:after="240"/>
    </w:pPr>
    <w:rPr>
      <w:rFonts w:ascii="Helvetica-Narrow" w:hAnsi="Helvetica-Narrow"/>
      <w:caps/>
      <w:spacing w:val="20"/>
      <w:kern w:val="20"/>
      <w:sz w:val="18"/>
    </w:rPr>
  </w:style>
  <w:style w:type="paragraph" w:styleId="Textoindependiente">
    <w:name w:val="Body Text"/>
    <w:basedOn w:val="Normal"/>
    <w:rsid w:val="008C473D"/>
  </w:style>
  <w:style w:type="paragraph" w:customStyle="1" w:styleId="Bullet1">
    <w:name w:val="Bullet 1"/>
    <w:basedOn w:val="Normal"/>
    <w:rsid w:val="00395966"/>
    <w:pPr>
      <w:numPr>
        <w:numId w:val="4"/>
      </w:numPr>
    </w:pPr>
    <w:rPr>
      <w:rFonts w:eastAsia="Times New Roman"/>
      <w:bCs/>
    </w:rPr>
  </w:style>
  <w:style w:type="paragraph" w:customStyle="1" w:styleId="tocheader">
    <w:name w:val="tocheader"/>
    <w:basedOn w:val="Encabezado"/>
    <w:rPr>
      <w:rFonts w:ascii="Arial Narrow" w:hAnsi="Arial Narrow"/>
      <w:b/>
      <w:bCs/>
      <w:sz w:val="28"/>
    </w:rPr>
  </w:style>
  <w:style w:type="paragraph" w:styleId="TDC1">
    <w:name w:val="toc 1"/>
    <w:basedOn w:val="tocheader"/>
    <w:next w:val="Normal"/>
    <w:uiPriority w:val="39"/>
    <w:rsid w:val="00817186"/>
    <w:pPr>
      <w:pBdr>
        <w:bottom w:val="none" w:sz="0" w:space="0" w:color="auto"/>
      </w:pBdr>
      <w:tabs>
        <w:tab w:val="clear" w:pos="4320"/>
        <w:tab w:val="clear" w:pos="8640"/>
        <w:tab w:val="right" w:pos="9129"/>
      </w:tabs>
      <w:spacing w:after="0"/>
      <w:ind w:left="567" w:right="567" w:hanging="567"/>
    </w:pPr>
    <w:rPr>
      <w:rFonts w:ascii="Garamond" w:hAnsi="Garamond"/>
      <w:caps w:val="0"/>
      <w:sz w:val="22"/>
    </w:rPr>
  </w:style>
  <w:style w:type="paragraph" w:styleId="Piedepgina">
    <w:name w:val="footer"/>
    <w:basedOn w:val="Normal"/>
    <w:link w:val="PiedepginaCar"/>
    <w:rsid w:val="00244E55"/>
    <w:pPr>
      <w:pBdr>
        <w:top w:val="single" w:sz="4" w:space="5" w:color="333333"/>
      </w:pBdr>
      <w:tabs>
        <w:tab w:val="center" w:pos="4320"/>
        <w:tab w:val="right" w:pos="8640"/>
      </w:tabs>
    </w:pPr>
    <w:rPr>
      <w:rFonts w:ascii="Arial Narrow" w:hAnsi="Arial Narrow" w:cs="Arial"/>
      <w:caps/>
      <w:color w:val="333333"/>
      <w:spacing w:val="20"/>
      <w:sz w:val="18"/>
    </w:rPr>
  </w:style>
  <w:style w:type="paragraph" w:styleId="TDC2">
    <w:name w:val="toc 2"/>
    <w:basedOn w:val="Normal"/>
    <w:next w:val="Normal"/>
    <w:autoRedefine/>
    <w:uiPriority w:val="39"/>
    <w:rsid w:val="00817186"/>
    <w:pPr>
      <w:tabs>
        <w:tab w:val="right" w:pos="9129"/>
      </w:tabs>
      <w:spacing w:before="120"/>
      <w:ind w:left="202"/>
    </w:pPr>
  </w:style>
  <w:style w:type="paragraph" w:styleId="TDC3">
    <w:name w:val="toc 3"/>
    <w:basedOn w:val="Normal"/>
    <w:next w:val="Normal"/>
    <w:autoRedefine/>
    <w:uiPriority w:val="39"/>
    <w:rsid w:val="00817186"/>
    <w:pPr>
      <w:tabs>
        <w:tab w:val="right" w:pos="9129"/>
      </w:tabs>
      <w:spacing w:before="80"/>
      <w:ind w:left="357"/>
    </w:pPr>
    <w:rPr>
      <w:i/>
      <w:szCs w:val="22"/>
    </w:rPr>
  </w:style>
  <w:style w:type="paragraph" w:styleId="TDC4">
    <w:name w:val="toc 4"/>
    <w:basedOn w:val="Normal"/>
    <w:next w:val="Normal"/>
    <w:autoRedefine/>
    <w:rsid w:val="00817186"/>
    <w:pPr>
      <w:tabs>
        <w:tab w:val="right" w:pos="9129"/>
      </w:tabs>
      <w:spacing w:before="80"/>
      <w:ind w:left="601"/>
    </w:pPr>
    <w:rPr>
      <w:i/>
    </w:rPr>
  </w:style>
  <w:style w:type="paragraph" w:styleId="TDC5">
    <w:name w:val="toc 5"/>
    <w:basedOn w:val="Normal"/>
    <w:next w:val="Normal"/>
    <w:autoRedefine/>
    <w:pPr>
      <w:ind w:left="800"/>
    </w:pPr>
  </w:style>
  <w:style w:type="paragraph" w:styleId="TDC6">
    <w:name w:val="toc 6"/>
    <w:basedOn w:val="Normal"/>
    <w:next w:val="Normal"/>
    <w:autoRedefine/>
    <w:pPr>
      <w:ind w:left="1000"/>
    </w:pPr>
  </w:style>
  <w:style w:type="paragraph" w:styleId="TDC7">
    <w:name w:val="toc 7"/>
    <w:basedOn w:val="Normal"/>
    <w:next w:val="Normal"/>
    <w:autoRedefine/>
    <w:pPr>
      <w:ind w:left="1200"/>
    </w:pPr>
  </w:style>
  <w:style w:type="paragraph" w:styleId="TDC8">
    <w:name w:val="toc 8"/>
    <w:basedOn w:val="Normal"/>
    <w:next w:val="Normal"/>
    <w:autoRedefine/>
    <w:pPr>
      <w:ind w:left="1400"/>
    </w:pPr>
  </w:style>
  <w:style w:type="paragraph" w:styleId="TDC9">
    <w:name w:val="toc 9"/>
    <w:basedOn w:val="Normal"/>
    <w:next w:val="Normal"/>
    <w:autoRedefine/>
    <w:pPr>
      <w:ind w:left="1600"/>
    </w:pPr>
  </w:style>
  <w:style w:type="paragraph" w:customStyle="1" w:styleId="Bullet2">
    <w:name w:val="Bullet 2"/>
    <w:basedOn w:val="Normal"/>
    <w:rsid w:val="00395966"/>
    <w:pPr>
      <w:numPr>
        <w:ilvl w:val="1"/>
        <w:numId w:val="5"/>
      </w:numPr>
      <w:tabs>
        <w:tab w:val="clear" w:pos="1800"/>
        <w:tab w:val="num" w:pos="1260"/>
      </w:tabs>
      <w:spacing w:before="120"/>
      <w:ind w:left="1276" w:hanging="282"/>
    </w:pPr>
    <w:rPr>
      <w:rFonts w:eastAsia="Times New Roman"/>
      <w:bCs/>
    </w:rPr>
  </w:style>
  <w:style w:type="paragraph" w:customStyle="1" w:styleId="Bullet3">
    <w:name w:val="Bullet 3"/>
    <w:basedOn w:val="Bullet2"/>
    <w:rsid w:val="00395966"/>
    <w:pPr>
      <w:numPr>
        <w:ilvl w:val="2"/>
        <w:numId w:val="6"/>
      </w:numPr>
      <w:tabs>
        <w:tab w:val="clear" w:pos="2520"/>
        <w:tab w:val="num" w:pos="1666"/>
      </w:tabs>
      <w:spacing w:before="60"/>
      <w:ind w:left="1680" w:hanging="364"/>
    </w:pPr>
  </w:style>
  <w:style w:type="paragraph" w:customStyle="1" w:styleId="TableBullet0">
    <w:name w:val="Table Bullet"/>
    <w:basedOn w:val="Bullet3"/>
    <w:next w:val="Normal"/>
    <w:autoRedefine/>
    <w:rsid w:val="003A69E3"/>
    <w:pPr>
      <w:numPr>
        <w:ilvl w:val="0"/>
        <w:numId w:val="0"/>
      </w:numPr>
      <w:spacing w:before="40" w:after="40" w:line="240" w:lineRule="auto"/>
    </w:pPr>
    <w:rPr>
      <w:b/>
      <w:sz w:val="20"/>
    </w:rPr>
  </w:style>
  <w:style w:type="character" w:styleId="Hipervnculo">
    <w:name w:val="Hyperlink"/>
    <w:uiPriority w:val="99"/>
    <w:rsid w:val="009C50E8"/>
    <w:rPr>
      <w:color w:val="0000FF"/>
      <w:u w:val="single"/>
    </w:rPr>
  </w:style>
  <w:style w:type="paragraph" w:customStyle="1" w:styleId="TableHeader">
    <w:name w:val="Table Header"/>
    <w:basedOn w:val="Normal"/>
    <w:autoRedefine/>
    <w:rsid w:val="00995DA7"/>
    <w:pPr>
      <w:spacing w:before="60" w:after="60"/>
      <w:jc w:val="center"/>
    </w:pPr>
    <w:rPr>
      <w:b/>
      <w:sz w:val="20"/>
    </w:rPr>
  </w:style>
  <w:style w:type="paragraph" w:customStyle="1" w:styleId="TitlePageHackettLogo">
    <w:name w:val="Title Page Hackett Logo"/>
    <w:basedOn w:val="Normal"/>
    <w:next w:val="Normal"/>
    <w:rsid w:val="00D710FD"/>
    <w:pPr>
      <w:spacing w:before="840"/>
      <w:jc w:val="left"/>
    </w:pPr>
  </w:style>
  <w:style w:type="paragraph" w:customStyle="1" w:styleId="TableofContents">
    <w:name w:val="Table of Contents"/>
    <w:autoRedefine/>
    <w:rsid w:val="00641874"/>
    <w:pPr>
      <w:pageBreakBefore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40"/>
      <w:lang w:eastAsia="en-US"/>
    </w:rPr>
  </w:style>
  <w:style w:type="paragraph" w:customStyle="1" w:styleId="TitlePageName">
    <w:name w:val="Title Page Name"/>
    <w:basedOn w:val="Normal"/>
    <w:rsid w:val="003A00FB"/>
    <w:pPr>
      <w:spacing w:before="0"/>
      <w:jc w:val="left"/>
    </w:pPr>
    <w:rPr>
      <w:rFonts w:ascii="Arial Narrow" w:hAnsi="Arial Narrow"/>
      <w:sz w:val="28"/>
    </w:rPr>
  </w:style>
  <w:style w:type="paragraph" w:customStyle="1" w:styleId="TitlePageDate">
    <w:name w:val="Title Page Date"/>
    <w:basedOn w:val="TitlePageName"/>
    <w:rsid w:val="00DD2514"/>
    <w:rPr>
      <w:b/>
    </w:rPr>
  </w:style>
  <w:style w:type="table" w:customStyle="1" w:styleId="Table">
    <w:name w:val="Table"/>
    <w:basedOn w:val="Tablanormal"/>
    <w:rsid w:val="001C0194"/>
    <w:pPr>
      <w:spacing w:before="40" w:after="40"/>
      <w:jc w:val="center"/>
    </w:pPr>
    <w:rPr>
      <w:rFonts w:ascii="Garamond" w:hAnsi="Garamond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cPr>
      <w:vAlign w:val="center"/>
    </w:tc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003366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customStyle="1" w:styleId="TabletextCentred">
    <w:name w:val="Table text Centred"/>
    <w:basedOn w:val="Normal"/>
    <w:rsid w:val="00553EC9"/>
    <w:pPr>
      <w:spacing w:before="100" w:beforeAutospacing="1" w:after="100" w:afterAutospacing="1"/>
      <w:jc w:val="center"/>
    </w:pPr>
    <w:rPr>
      <w:sz w:val="20"/>
    </w:rPr>
  </w:style>
  <w:style w:type="paragraph" w:customStyle="1" w:styleId="BodyTextIndented">
    <w:name w:val="Body Text Indented"/>
    <w:basedOn w:val="Textoindependiente"/>
    <w:autoRedefine/>
    <w:rsid w:val="007270AE"/>
    <w:pPr>
      <w:spacing w:before="0"/>
    </w:pPr>
    <w:rPr>
      <w:lang w:val="en-US"/>
    </w:rPr>
  </w:style>
  <w:style w:type="paragraph" w:customStyle="1" w:styleId="TableTextBold">
    <w:name w:val="Table Text Bold"/>
    <w:basedOn w:val="Normal"/>
    <w:autoRedefine/>
    <w:rsid w:val="00553EC9"/>
    <w:pPr>
      <w:spacing w:before="100" w:beforeAutospacing="1" w:after="100" w:afterAutospacing="1"/>
      <w:jc w:val="left"/>
    </w:pPr>
    <w:rPr>
      <w:b/>
      <w:sz w:val="20"/>
    </w:rPr>
  </w:style>
  <w:style w:type="paragraph" w:customStyle="1" w:styleId="StatementTitle">
    <w:name w:val="Statement Title"/>
    <w:basedOn w:val="Normal"/>
    <w:autoRedefine/>
    <w:rsid w:val="000A1CC4"/>
    <w:rPr>
      <w:b/>
      <w:i/>
      <w:sz w:val="24"/>
      <w:szCs w:val="24"/>
    </w:rPr>
  </w:style>
  <w:style w:type="paragraph" w:customStyle="1" w:styleId="StatementText">
    <w:name w:val="Statement Text"/>
    <w:basedOn w:val="Normal"/>
    <w:autoRedefine/>
    <w:rsid w:val="000A1CC4"/>
    <w:rPr>
      <w:i/>
    </w:rPr>
  </w:style>
  <w:style w:type="paragraph" w:customStyle="1" w:styleId="Tablebullet">
    <w:name w:val="Table bullet"/>
    <w:basedOn w:val="Normal"/>
    <w:autoRedefine/>
    <w:rsid w:val="003A69E3"/>
    <w:pPr>
      <w:numPr>
        <w:numId w:val="7"/>
      </w:numPr>
      <w:tabs>
        <w:tab w:val="clear" w:pos="1080"/>
        <w:tab w:val="num" w:pos="342"/>
      </w:tabs>
      <w:spacing w:before="40" w:after="40"/>
      <w:ind w:left="375" w:hanging="389"/>
    </w:pPr>
    <w:rPr>
      <w:rFonts w:eastAsia="Times New Roman"/>
      <w:bCs/>
      <w:sz w:val="20"/>
    </w:rPr>
  </w:style>
  <w:style w:type="paragraph" w:customStyle="1" w:styleId="TableTextCentred0">
    <w:name w:val="Table Text Centred"/>
    <w:basedOn w:val="Normal"/>
    <w:autoRedefine/>
    <w:rsid w:val="00C701B8"/>
    <w:pPr>
      <w:spacing w:before="100" w:beforeAutospacing="1" w:after="100" w:afterAutospacing="1"/>
      <w:jc w:val="center"/>
    </w:pPr>
    <w:rPr>
      <w:sz w:val="20"/>
    </w:rPr>
  </w:style>
  <w:style w:type="paragraph" w:customStyle="1" w:styleId="TableTextBoldLeft-aligned">
    <w:name w:val="Table Text Bold Left-aligned"/>
    <w:basedOn w:val="Normal"/>
    <w:autoRedefine/>
    <w:rsid w:val="00C701B8"/>
    <w:pPr>
      <w:spacing w:before="100" w:beforeAutospacing="1" w:after="100" w:afterAutospacing="1"/>
      <w:jc w:val="left"/>
    </w:pPr>
    <w:rPr>
      <w:b/>
      <w:sz w:val="20"/>
    </w:rPr>
  </w:style>
  <w:style w:type="paragraph" w:customStyle="1" w:styleId="DocumentSubject">
    <w:name w:val="Document Subject"/>
    <w:basedOn w:val="TableofContents"/>
    <w:autoRedefine/>
    <w:rsid w:val="007E10E3"/>
    <w:pPr>
      <w:pageBreakBefore w:val="0"/>
      <w:spacing w:before="1200"/>
    </w:pPr>
    <w:rPr>
      <w:noProof w:val="0"/>
      <w:sz w:val="52"/>
      <w:szCs w:val="52"/>
      <w:lang w:val="en-GB"/>
    </w:rPr>
  </w:style>
  <w:style w:type="paragraph" w:customStyle="1" w:styleId="ProjectTitle">
    <w:name w:val="Project Title"/>
    <w:basedOn w:val="TableofContents"/>
    <w:autoRedefine/>
    <w:rsid w:val="007E10E3"/>
    <w:pPr>
      <w:pageBreakBefore w:val="0"/>
      <w:spacing w:before="720"/>
    </w:pPr>
    <w:rPr>
      <w:b w:val="0"/>
      <w:noProof w:val="0"/>
      <w:szCs w:val="40"/>
      <w:lang w:val="en-GB"/>
    </w:rPr>
  </w:style>
  <w:style w:type="paragraph" w:customStyle="1" w:styleId="ClientName">
    <w:name w:val="Client Name"/>
    <w:basedOn w:val="TableofContents"/>
    <w:autoRedefine/>
    <w:rsid w:val="00641874"/>
    <w:pPr>
      <w:pageBreakBefore w:val="0"/>
    </w:pPr>
  </w:style>
  <w:style w:type="paragraph" w:customStyle="1" w:styleId="TableText">
    <w:name w:val="Table Text"/>
    <w:basedOn w:val="Normal"/>
    <w:rsid w:val="001D58AC"/>
    <w:pPr>
      <w:spacing w:before="60" w:after="60"/>
    </w:pPr>
    <w:rPr>
      <w:rFonts w:ascii="Arial" w:eastAsia="Times New Roman" w:hAnsi="Arial" w:cs="Times New Roman"/>
      <w:sz w:val="24"/>
    </w:rPr>
  </w:style>
  <w:style w:type="paragraph" w:customStyle="1" w:styleId="NormalHeading">
    <w:name w:val="Normal Heading"/>
    <w:autoRedefine/>
    <w:rsid w:val="0065742A"/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lang w:eastAsia="en-US"/>
    </w:rPr>
  </w:style>
  <w:style w:type="paragraph" w:customStyle="1" w:styleId="textindented">
    <w:name w:val="text indented"/>
    <w:basedOn w:val="Normal"/>
    <w:rsid w:val="00597EFF"/>
    <w:pPr>
      <w:widowControl w:val="0"/>
      <w:spacing w:before="120"/>
      <w:ind w:left="567"/>
    </w:pPr>
    <w:rPr>
      <w:rFonts w:ascii="Arial" w:eastAsia="Times New Roman" w:hAnsi="Arial" w:cs="Times New Roman"/>
      <w:snapToGrid w:val="0"/>
      <w:spacing w:val="-5"/>
      <w:sz w:val="24"/>
    </w:rPr>
  </w:style>
  <w:style w:type="paragraph" w:customStyle="1" w:styleId="Highlight">
    <w:name w:val="Highlight"/>
    <w:rsid w:val="008C473D"/>
    <w:pPr>
      <w:spacing w:before="120"/>
      <w:ind w:left="567"/>
    </w:pPr>
    <w:rPr>
      <w:rFonts w:ascii="Arial Narrow" w:eastAsia="Times New Roman" w:hAnsi="Arial Narrow"/>
      <w:bCs/>
      <w:i/>
      <w:color w:val="000000"/>
      <w:sz w:val="22"/>
      <w:lang w:val="en-GB" w:eastAsia="en-US"/>
    </w:rPr>
  </w:style>
  <w:style w:type="paragraph" w:customStyle="1" w:styleId="TableTextLeft-aligned">
    <w:name w:val="Table Text Left-aligned"/>
    <w:basedOn w:val="TableTextCentred0"/>
    <w:autoRedefine/>
    <w:rsid w:val="00F35070"/>
    <w:pPr>
      <w:jc w:val="left"/>
    </w:pPr>
  </w:style>
  <w:style w:type="paragraph" w:customStyle="1" w:styleId="Textindented0">
    <w:name w:val="Text indented"/>
    <w:basedOn w:val="Textoindependiente"/>
    <w:autoRedefine/>
    <w:rsid w:val="00C705CE"/>
    <w:pPr>
      <w:ind w:left="603" w:firstLine="9"/>
    </w:pPr>
  </w:style>
  <w:style w:type="paragraph" w:customStyle="1" w:styleId="DocumentControl">
    <w:name w:val="Document Control"/>
    <w:basedOn w:val="Normal"/>
    <w:autoRedefine/>
    <w:rsid w:val="00701D3F"/>
    <w:pPr>
      <w:tabs>
        <w:tab w:val="left" w:pos="567"/>
      </w:tabs>
    </w:pPr>
    <w:rPr>
      <w:rFonts w:ascii="Arial Narrow" w:hAnsi="Arial Narrow"/>
      <w:b/>
      <w:color w:val="003366"/>
      <w:sz w:val="28"/>
      <w:szCs w:val="28"/>
    </w:rPr>
  </w:style>
  <w:style w:type="paragraph" w:customStyle="1" w:styleId="BodyBullet">
    <w:name w:val="Body Bullet"/>
    <w:basedOn w:val="Bullet1"/>
    <w:autoRedefine/>
    <w:rsid w:val="00C60C0B"/>
    <w:pPr>
      <w:tabs>
        <w:tab w:val="num" w:pos="504"/>
      </w:tabs>
      <w:ind w:left="513" w:hanging="495"/>
    </w:pPr>
  </w:style>
  <w:style w:type="character" w:customStyle="1" w:styleId="Ttulo3Car">
    <w:name w:val="Título 3 Car"/>
    <w:link w:val="Ttulo3"/>
    <w:rsid w:val="00395966"/>
    <w:rPr>
      <w:rFonts w:ascii="Garamond" w:eastAsia="Times New Roman" w:hAnsi="Garamond" w:cs="Times"/>
      <w:b/>
      <w:i/>
      <w:sz w:val="24"/>
      <w:lang w:val="en-GB" w:eastAsia="en-US"/>
    </w:rPr>
  </w:style>
  <w:style w:type="character" w:styleId="Nmerodepgina">
    <w:name w:val="page number"/>
    <w:basedOn w:val="Fuentedeprrafopredeter"/>
    <w:rsid w:val="007E61BC"/>
  </w:style>
  <w:style w:type="table" w:styleId="Tablaconcuadrcula8">
    <w:name w:val="Table Grid 8"/>
    <w:basedOn w:val="Tablanormal"/>
    <w:rsid w:val="00AC32F3"/>
    <w:pPr>
      <w:spacing w:before="120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532FAB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6B1F19"/>
    <w:pPr>
      <w:spacing w:before="0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customStyle="1" w:styleId="Ttulo1Car">
    <w:name w:val="Título 1 Car"/>
    <w:link w:val="Ttulo1"/>
    <w:rsid w:val="00EA7362"/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lang w:eastAsia="en-US"/>
    </w:rPr>
  </w:style>
  <w:style w:type="character" w:customStyle="1" w:styleId="Ttulo2Car">
    <w:name w:val="Título 2 Car"/>
    <w:link w:val="Ttulo2"/>
    <w:rsid w:val="00AE5F28"/>
    <w:rPr>
      <w:rFonts w:ascii="Arial Narrow" w:eastAsia="Times New Roman" w:hAnsi="Arial Narrow" w:cs="Times"/>
      <w:b/>
      <w:bCs/>
      <w:smallCaps/>
      <w:noProof/>
      <w:color w:val="003366"/>
      <w:spacing w:val="20"/>
      <w:kern w:val="28"/>
      <w:sz w:val="26"/>
      <w:szCs w:val="24"/>
      <w:lang w:eastAsia="en-US"/>
    </w:rPr>
  </w:style>
  <w:style w:type="table" w:styleId="Tablaconcuadrcula">
    <w:name w:val="Table Grid"/>
    <w:basedOn w:val="Tablanormal"/>
    <w:rsid w:val="003C0EEF"/>
    <w:pPr>
      <w:spacing w:before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link w:val="Textodeglobo"/>
    <w:rsid w:val="00532FAB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167996"/>
    <w:pPr>
      <w:spacing w:before="0" w:after="160" w:line="259" w:lineRule="auto"/>
      <w:ind w:left="720"/>
      <w:contextualSpacing/>
      <w:jc w:val="left"/>
    </w:pPr>
    <w:rPr>
      <w:rFonts w:ascii="Calibri" w:eastAsia="Calibri" w:hAnsi="Calibri" w:cs="Times New Roman"/>
      <w:szCs w:val="22"/>
      <w:lang w:val="es-UY"/>
    </w:rPr>
  </w:style>
  <w:style w:type="paragraph" w:customStyle="1" w:styleId="TituloNivel2">
    <w:name w:val="Titulo Nivel 2"/>
    <w:basedOn w:val="Ttulo2"/>
    <w:qFormat/>
    <w:rsid w:val="001D76DF"/>
    <w:pPr>
      <w:numPr>
        <w:ilvl w:val="0"/>
        <w:numId w:val="0"/>
      </w:numPr>
      <w:pBdr>
        <w:bottom w:val="single" w:sz="8" w:space="1" w:color="1F497D"/>
      </w:pBdr>
      <w:tabs>
        <w:tab w:val="clear" w:pos="567"/>
        <w:tab w:val="num" w:pos="1080"/>
      </w:tabs>
      <w:overflowPunct/>
      <w:autoSpaceDE/>
      <w:autoSpaceDN/>
      <w:adjustRightInd/>
      <w:spacing w:before="240" w:after="60" w:line="240" w:lineRule="auto"/>
      <w:ind w:left="792" w:hanging="432"/>
      <w:textAlignment w:val="auto"/>
    </w:pPr>
    <w:rPr>
      <w:rFonts w:ascii="Calibri" w:hAnsi="Calibri" w:cs="Times New Roman"/>
      <w:b w:val="0"/>
      <w:iCs/>
      <w:smallCaps w:val="0"/>
      <w:noProof w:val="0"/>
      <w:color w:val="404040"/>
      <w:spacing w:val="0"/>
      <w:kern w:val="0"/>
      <w:sz w:val="40"/>
      <w:szCs w:val="20"/>
      <w:lang w:val="es-AR"/>
    </w:rPr>
  </w:style>
  <w:style w:type="character" w:styleId="Refdecomentario">
    <w:name w:val="annotation reference"/>
    <w:basedOn w:val="Fuentedeprrafopredeter"/>
    <w:rsid w:val="00AE0FC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E0FC7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AE0FC7"/>
    <w:rPr>
      <w:rFonts w:ascii="Garamond" w:hAnsi="Garamond" w:cs="Times"/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E0F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E0FC7"/>
    <w:rPr>
      <w:rFonts w:ascii="Garamond" w:hAnsi="Garamond" w:cs="Times"/>
      <w:b/>
      <w:bCs/>
      <w:lang w:val="en-GB" w:eastAsia="en-US"/>
    </w:rPr>
  </w:style>
  <w:style w:type="character" w:customStyle="1" w:styleId="PiedepginaCar">
    <w:name w:val="Pie de página Car"/>
    <w:basedOn w:val="Fuentedeprrafopredeter"/>
    <w:link w:val="Piedepgina"/>
    <w:rsid w:val="002F5621"/>
    <w:rPr>
      <w:rFonts w:ascii="Arial Narrow" w:hAnsi="Arial Narrow" w:cs="Arial"/>
      <w:caps/>
      <w:color w:val="333333"/>
      <w:spacing w:val="20"/>
      <w:sz w:val="18"/>
      <w:lang w:val="en-GB" w:eastAsia="en-US"/>
    </w:rPr>
  </w:style>
  <w:style w:type="character" w:customStyle="1" w:styleId="apple-converted-space">
    <w:name w:val="apple-converted-space"/>
    <w:basedOn w:val="Fuentedeprrafopredeter"/>
    <w:rsid w:val="00DF2692"/>
  </w:style>
  <w:style w:type="paragraph" w:styleId="Listaconnmeros">
    <w:name w:val="List Number"/>
    <w:basedOn w:val="Normal"/>
    <w:uiPriority w:val="99"/>
    <w:unhideWhenUsed/>
    <w:rsid w:val="009B296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desample-inline">
    <w:name w:val="codesample-inline"/>
    <w:basedOn w:val="Fuentedeprrafopredeter"/>
    <w:rsid w:val="00D85F75"/>
  </w:style>
  <w:style w:type="character" w:customStyle="1" w:styleId="codesample-inlineitalic">
    <w:name w:val="codesample-inlineitalic"/>
    <w:basedOn w:val="Fuentedeprrafopredeter"/>
    <w:rsid w:val="007D15B1"/>
  </w:style>
  <w:style w:type="paragraph" w:styleId="Textoindependiente2">
    <w:name w:val="Body Text 2"/>
    <w:basedOn w:val="Normal"/>
    <w:link w:val="Textoindependiente2Car"/>
    <w:rsid w:val="007A185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A1858"/>
    <w:rPr>
      <w:rFonts w:ascii="Garamond" w:hAnsi="Garamond" w:cs="Times"/>
      <w:sz w:val="22"/>
      <w:lang w:val="en-GB" w:eastAsia="en-US"/>
    </w:rPr>
  </w:style>
  <w:style w:type="paragraph" w:styleId="Listaconnmeros2">
    <w:name w:val="List Number 2"/>
    <w:basedOn w:val="Normal"/>
    <w:rsid w:val="007A1858"/>
    <w:pPr>
      <w:numPr>
        <w:numId w:val="9"/>
      </w:numPr>
      <w:contextualSpacing/>
    </w:pPr>
  </w:style>
  <w:style w:type="character" w:customStyle="1" w:styleId="bold-inline">
    <w:name w:val="bold-inline"/>
    <w:basedOn w:val="Fuentedeprrafopredeter"/>
    <w:rsid w:val="007A1858"/>
  </w:style>
  <w:style w:type="character" w:styleId="MquinadeescribirHTML">
    <w:name w:val="HTML Typewriter"/>
    <w:basedOn w:val="Fuentedeprrafopredeter"/>
    <w:uiPriority w:val="99"/>
    <w:semiHidden/>
    <w:unhideWhenUsed/>
    <w:rsid w:val="003B36DF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Fuentedeprrafopredeter"/>
    <w:uiPriority w:val="99"/>
    <w:semiHidden/>
    <w:unhideWhenUsed/>
    <w:rsid w:val="00137072"/>
    <w:rPr>
      <w:color w:val="2B579A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23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23808"/>
    <w:rPr>
      <w:rFonts w:ascii="Courier New" w:eastAsia="Times New Roman" w:hAnsi="Courier New" w:cs="Courier New"/>
      <w:lang w:eastAsia="en-US"/>
    </w:rPr>
  </w:style>
  <w:style w:type="character" w:customStyle="1" w:styleId="Header1">
    <w:name w:val="Header1"/>
    <w:basedOn w:val="Fuentedeprrafopredeter"/>
    <w:rsid w:val="00FF1302"/>
  </w:style>
  <w:style w:type="character" w:styleId="Mencinsinresolver">
    <w:name w:val="Unresolved Mention"/>
    <w:basedOn w:val="Fuentedeprrafopredeter"/>
    <w:uiPriority w:val="99"/>
    <w:semiHidden/>
    <w:unhideWhenUsed/>
    <w:rsid w:val="00A438B7"/>
    <w:rPr>
      <w:color w:val="605E5C"/>
      <w:shd w:val="clear" w:color="auto" w:fill="E1DFDD"/>
    </w:rPr>
  </w:style>
  <w:style w:type="paragraph" w:customStyle="1" w:styleId="Default">
    <w:name w:val="Default"/>
    <w:rsid w:val="00E51F4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D550CE"/>
    <w:rPr>
      <w:color w:val="954F72" w:themeColor="followedHyperlink"/>
      <w:u w:val="single"/>
    </w:rPr>
  </w:style>
  <w:style w:type="character" w:customStyle="1" w:styleId="x1a">
    <w:name w:val="x1a"/>
    <w:basedOn w:val="Fuentedeprrafopredeter"/>
    <w:rsid w:val="00553304"/>
  </w:style>
  <w:style w:type="character" w:styleId="CdigoHTML">
    <w:name w:val="HTML Code"/>
    <w:basedOn w:val="Fuentedeprrafopredeter"/>
    <w:uiPriority w:val="99"/>
    <w:unhideWhenUsed/>
    <w:rsid w:val="00860E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60E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E5F28"/>
    <w:rPr>
      <w:b/>
      <w:bCs/>
    </w:rPr>
  </w:style>
  <w:style w:type="character" w:customStyle="1" w:styleId="switch">
    <w:name w:val="switch"/>
    <w:basedOn w:val="Fuentedeprrafopredeter"/>
    <w:rsid w:val="00A11BE4"/>
  </w:style>
  <w:style w:type="character" w:customStyle="1" w:styleId="kmcontent">
    <w:name w:val="kmcontent"/>
    <w:basedOn w:val="Fuentedeprrafopredeter"/>
    <w:rsid w:val="008D7897"/>
  </w:style>
  <w:style w:type="character" w:customStyle="1" w:styleId="Encabezado1">
    <w:name w:val="Encabezado1"/>
    <w:basedOn w:val="Fuentedeprrafopredeter"/>
    <w:rsid w:val="0059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hackettgroup.service-now.com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liiamson\Application%20Data\Microsoft\Templates\THG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10E12E8172A45BFA56DC91DCC290D" ma:contentTypeVersion="35" ma:contentTypeDescription="Create a new document." ma:contentTypeScope="" ma:versionID="fe719e59d5bcf261f4687990bf27c45b">
  <xsd:schema xmlns:xsd="http://www.w3.org/2001/XMLSchema" xmlns:xs="http://www.w3.org/2001/XMLSchema" xmlns:p="http://schemas.microsoft.com/office/2006/metadata/properties" xmlns:ns1="http://schemas.microsoft.com/sharepoint/v3" xmlns:ns2="afe125a2-75c3-4db6-9c19-0702d7a14672" xmlns:ns3="cf54670e-8630-44b4-8067-baedf8ec1d3f" targetNamespace="http://schemas.microsoft.com/office/2006/metadata/properties" ma:root="true" ma:fieldsID="0a9e8dc659fa1b374cc7ff9d66986f99" ns1:_="" ns2:_="" ns3:_="">
    <xsd:import namespace="http://schemas.microsoft.com/sharepoint/v3"/>
    <xsd:import namespace="afe125a2-75c3-4db6-9c19-0702d7a14672"/>
    <xsd:import namespace="cf54670e-8630-44b4-8067-baedf8ec1d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125a2-75c3-4db6-9c19-0702d7a14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4670e-8630-44b4-8067-baedf8ec1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17274DC-0F2F-49EC-89A0-8D7B5631C4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62A3DBF-E781-4346-B3DC-0D8E8346D9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FD7B98-7E80-48E8-963F-CBD443E87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e125a2-75c3-4db6-9c19-0702d7a14672"/>
    <ds:schemaRef ds:uri="cf54670e-8630-44b4-8067-baedf8ec1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C07DDA-BCB4-4AEE-9FF3-83FC6B0943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CBE53F-5446-4715-AE20-640ADBA7D72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THG Report.dot</Template>
  <TotalTime>1</TotalTime>
  <Pages>9</Pages>
  <Words>1009</Words>
  <Characters>5554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Sacco, Luciano</dc:creator>
  <dc:description/>
  <cp:lastModifiedBy>Rene Silva</cp:lastModifiedBy>
  <cp:revision>2</cp:revision>
  <cp:lastPrinted>2022-03-03T13:18:00Z</cp:lastPrinted>
  <dcterms:created xsi:type="dcterms:W3CDTF">2022-07-11T16:08:00Z</dcterms:created>
  <dcterms:modified xsi:type="dcterms:W3CDTF">2022-07-11T16:08:00Z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0x010100D3310E12E8172A45BFA56DC91DCC290D</vt:lpwstr>
  </property>
</Properties>
</file>